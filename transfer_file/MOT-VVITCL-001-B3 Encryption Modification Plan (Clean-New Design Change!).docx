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879C" w14:textId="3D524B24" w:rsidR="006729E5" w:rsidRDefault="006729E5" w:rsidP="006729E5">
      <w:pPr>
        <w:pStyle w:val="Address"/>
        <w:widowControl/>
        <w:jc w:val="left"/>
        <w:rPr>
          <w:rFonts w:ascii="Times New Roman" w:hAnsi="Times New Roman"/>
        </w:rPr>
      </w:pPr>
      <w:bookmarkStart w:id="0" w:name="_Toc41374341"/>
      <w:bookmarkStart w:id="1" w:name="_Toc41375741"/>
    </w:p>
    <w:p w14:paraId="19196A10" w14:textId="77777777" w:rsidR="002A4247" w:rsidRPr="00F35CE6" w:rsidRDefault="002A4247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341C47B0" w14:textId="77777777" w:rsidR="006729E5" w:rsidRPr="00F35CE6" w:rsidRDefault="006729E5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3BF6EC03" w14:textId="0B7CDD6F" w:rsidR="006729E5" w:rsidRDefault="006729E5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5047B068" w14:textId="546E54E5" w:rsidR="005B24B3" w:rsidRDefault="005B24B3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27BBC151" w14:textId="165BE34F" w:rsidR="005B24B3" w:rsidRDefault="005B24B3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5E2C15DB" w14:textId="2B06634A" w:rsidR="005B24B3" w:rsidRDefault="005B24B3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2F1BC58E" w14:textId="099AA65E" w:rsidR="005B24B3" w:rsidRDefault="005B24B3" w:rsidP="006729E5">
      <w:pPr>
        <w:pStyle w:val="Address"/>
        <w:widowControl/>
        <w:jc w:val="left"/>
        <w:rPr>
          <w:rFonts w:ascii="Times New Roman" w:hAnsi="Times New Roman"/>
        </w:rPr>
      </w:pPr>
    </w:p>
    <w:p w14:paraId="0CED203F" w14:textId="77777777" w:rsidR="005B24B3" w:rsidRPr="00F35CE6" w:rsidRDefault="005B24B3" w:rsidP="006729E5">
      <w:pPr>
        <w:pStyle w:val="Address"/>
        <w:widowControl/>
        <w:jc w:val="left"/>
        <w:rPr>
          <w:rFonts w:ascii="Times New Roman" w:hAnsi="Times New Roman"/>
        </w:rPr>
      </w:pPr>
    </w:p>
    <w:tbl>
      <w:tblPr>
        <w:tblW w:w="0" w:type="auto"/>
        <w:tblInd w:w="918" w:type="dxa"/>
        <w:tblLayout w:type="fixed"/>
        <w:tblLook w:val="0000" w:firstRow="0" w:lastRow="0" w:firstColumn="0" w:lastColumn="0" w:noHBand="0" w:noVBand="0"/>
      </w:tblPr>
      <w:tblGrid>
        <w:gridCol w:w="7229"/>
      </w:tblGrid>
      <w:tr w:rsidR="006729E5" w:rsidRPr="00F35CE6" w14:paraId="568205C3" w14:textId="77777777" w:rsidTr="006729E5">
        <w:trPr>
          <w:trHeight w:val="1129"/>
        </w:trPr>
        <w:tc>
          <w:tcPr>
            <w:tcW w:w="7229" w:type="dxa"/>
            <w:tcBorders>
              <w:top w:val="double" w:sz="6" w:space="0" w:color="auto"/>
            </w:tcBorders>
            <w:vAlign w:val="center"/>
          </w:tcPr>
          <w:p w14:paraId="0AC912B6" w14:textId="77777777" w:rsidR="006729E5" w:rsidRDefault="006729E5" w:rsidP="006729E5">
            <w:pPr>
              <w:ind w:left="-7"/>
              <w:jc w:val="center"/>
              <w:rPr>
                <w:b/>
                <w:iCs/>
                <w:color w:val="000000"/>
                <w:sz w:val="40"/>
                <w:szCs w:val="40"/>
                <w:lang w:eastAsia="ko-KR"/>
              </w:rPr>
            </w:pPr>
          </w:p>
          <w:p w14:paraId="657AD17C" w14:textId="08446079" w:rsidR="00D37D4F" w:rsidRDefault="00D37D4F" w:rsidP="00D37D4F">
            <w:pPr>
              <w:spacing w:before="120" w:after="12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rFonts w:hint="eastAsia"/>
                <w:b/>
                <w:bCs/>
                <w:caps/>
                <w:sz w:val="32"/>
                <w:szCs w:val="32"/>
              </w:rPr>
              <w:t>e</w:t>
            </w:r>
            <w:r>
              <w:rPr>
                <w:b/>
                <w:bCs/>
                <w:caps/>
                <w:sz w:val="32"/>
                <w:szCs w:val="32"/>
              </w:rPr>
              <w:t>ncryption mo</w:t>
            </w:r>
            <w:r w:rsidR="008F0D23">
              <w:rPr>
                <w:b/>
                <w:bCs/>
                <w:caps/>
                <w:sz w:val="32"/>
                <w:szCs w:val="32"/>
              </w:rPr>
              <w:t>DI</w:t>
            </w:r>
            <w:r>
              <w:rPr>
                <w:b/>
                <w:bCs/>
                <w:caps/>
                <w:sz w:val="32"/>
                <w:szCs w:val="32"/>
              </w:rPr>
              <w:t>fication plan</w:t>
            </w:r>
          </w:p>
          <w:p w14:paraId="6BEA1C64" w14:textId="2F262589" w:rsidR="00D37D4F" w:rsidRDefault="00D37D4F" w:rsidP="00D37D4F">
            <w:pPr>
              <w:spacing w:before="120" w:after="120"/>
              <w:jc w:val="center"/>
            </w:pPr>
            <w:r>
              <w:rPr>
                <w:rFonts w:hint="eastAsia"/>
                <w:b/>
                <w:bCs/>
                <w:caps/>
                <w:sz w:val="32"/>
                <w:szCs w:val="32"/>
              </w:rPr>
              <w:t>密式置換規劃書</w:t>
            </w:r>
          </w:p>
          <w:p w14:paraId="3FB9D08A" w14:textId="77777777" w:rsidR="006729E5" w:rsidRPr="00855D38" w:rsidRDefault="006729E5" w:rsidP="006729E5">
            <w:pPr>
              <w:spacing w:before="120" w:after="120"/>
              <w:rPr>
                <w:b/>
                <w:sz w:val="32"/>
                <w:szCs w:val="32"/>
              </w:rPr>
            </w:pPr>
          </w:p>
        </w:tc>
      </w:tr>
      <w:tr w:rsidR="006729E5" w:rsidRPr="00F35CE6" w14:paraId="609CB0F2" w14:textId="77777777" w:rsidTr="006729E5">
        <w:tc>
          <w:tcPr>
            <w:tcW w:w="7229" w:type="dxa"/>
            <w:tcBorders>
              <w:bottom w:val="double" w:sz="6" w:space="0" w:color="auto"/>
            </w:tcBorders>
          </w:tcPr>
          <w:p w14:paraId="5523FC8E" w14:textId="77777777" w:rsidR="006729E5" w:rsidRPr="00F35CE6" w:rsidRDefault="006729E5" w:rsidP="006729E5">
            <w:pPr>
              <w:ind w:left="-7"/>
              <w:jc w:val="center"/>
              <w:rPr>
                <w:b/>
              </w:rPr>
            </w:pPr>
          </w:p>
        </w:tc>
      </w:tr>
    </w:tbl>
    <w:p w14:paraId="763D1A30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2122A152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48938042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5DAC4A07" w14:textId="77777777" w:rsidR="006729E5" w:rsidRPr="00210B11" w:rsidRDefault="006729E5" w:rsidP="006729E5">
      <w:pPr>
        <w:ind w:left="3160" w:right="-57"/>
        <w:rPr>
          <w:b/>
          <w:sz w:val="28"/>
          <w:szCs w:val="28"/>
        </w:rPr>
      </w:pPr>
      <w:r w:rsidRPr="00210B11">
        <w:rPr>
          <w:b/>
          <w:sz w:val="28"/>
          <w:szCs w:val="28"/>
        </w:rPr>
        <w:t>PO# PO27092401A‐GS</w:t>
      </w:r>
    </w:p>
    <w:p w14:paraId="35A0D785" w14:textId="012CD3FF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7678CF26" w14:textId="1289EB55" w:rsidR="006729E5" w:rsidRPr="00FA3AE8" w:rsidRDefault="00525104" w:rsidP="006729E5">
      <w:pPr>
        <w:pStyle w:val="Address"/>
        <w:widowControl/>
        <w:rPr>
          <w:rFonts w:ascii="Times New Roman" w:hAnsi="Times New Roman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1FD1F" wp14:editId="5400738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7117" cy="1638300"/>
                <wp:effectExtent l="0" t="0" r="273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117" cy="1638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1E92" w14:textId="2E09E42C" w:rsidR="002A72C4" w:rsidRDefault="002A72C4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System Test Platform to be a System</w:t>
                            </w:r>
                          </w:p>
                          <w:p w14:paraId="161FA059" w14:textId="2B2AF949" w:rsidR="002C17A0" w:rsidRPr="002C17A0" w:rsidRDefault="002A72C4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="002C17A0" w:rsidRPr="002C17A0">
                              <w:rPr>
                                <w:sz w:val="40"/>
                                <w:szCs w:val="40"/>
                              </w:rPr>
                              <w:t xml:space="preserve">NEW DESIGN CHANGE REQUEST, </w:t>
                            </w:r>
                          </w:p>
                          <w:p w14:paraId="565723D0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TO DISCUSS!!</w:t>
                            </w:r>
                          </w:p>
                          <w:p w14:paraId="6805C637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921C26" w14:textId="7C8D1259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This </w:t>
                            </w:r>
                            <w:r w:rsidR="000A4A6D">
                              <w:rPr>
                                <w:sz w:val="40"/>
                                <w:szCs w:val="40"/>
                              </w:rPr>
                              <w:t>document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 is for new design change discussion, out of Scope</w:t>
                            </w:r>
                          </w:p>
                          <w:p w14:paraId="404EB46C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66C6C2D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7EC521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5D411B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E977289" w14:textId="77777777" w:rsidR="002C17A0" w:rsidRPr="002C17A0" w:rsidRDefault="002C17A0" w:rsidP="002C17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1F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2pt;margin-top:.75pt;width:449.4pt;height:12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" fillcolor="yellow" strokeweight="2pt">
                <v:textbox>
                  <w:txbxContent>
                    <w:p w14:paraId="57011E92" w14:textId="2E09E42C" w:rsidR="002A72C4" w:rsidRDefault="002A72C4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System Test Platform to be a System</w:t>
                      </w:r>
                    </w:p>
                    <w:p w14:paraId="161FA059" w14:textId="2B2AF949" w:rsidR="002C17A0" w:rsidRPr="002C17A0" w:rsidRDefault="002A72C4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As </w:t>
                      </w:r>
                      <w:r w:rsidR="002C17A0" w:rsidRPr="002C17A0">
                        <w:rPr>
                          <w:sz w:val="40"/>
                          <w:szCs w:val="40"/>
                        </w:rPr>
                        <w:t xml:space="preserve">NEW DESIGN CHANGE REQUEST, </w:t>
                      </w:r>
                    </w:p>
                    <w:p w14:paraId="565723D0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TO DISCUSS!!</w:t>
                      </w:r>
                    </w:p>
                    <w:p w14:paraId="6805C637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0921C26" w14:textId="7C8D1259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 xml:space="preserve">This </w:t>
                      </w:r>
                      <w:r w:rsidR="000A4A6D">
                        <w:rPr>
                          <w:sz w:val="40"/>
                          <w:szCs w:val="40"/>
                        </w:rPr>
                        <w:t>document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 is for new design change discussion, out of Scope</w:t>
                      </w:r>
                    </w:p>
                    <w:p w14:paraId="404EB46C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66C6C2D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87EC521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225D411B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E977289" w14:textId="77777777" w:rsidR="002C17A0" w:rsidRPr="002C17A0" w:rsidRDefault="002C17A0" w:rsidP="002C17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FC9BC" w14:textId="6DFB4BDE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59DAFE8C" w14:textId="7BD0C106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4164251D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39F0A4B9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5FEC2938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01F62549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5B011020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52D474B7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3B8E8033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64D8F7B2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72A35954" w14:textId="77777777" w:rsidR="006729E5" w:rsidRPr="00F35CE6" w:rsidRDefault="006729E5" w:rsidP="006729E5">
      <w:pPr>
        <w:pStyle w:val="Address"/>
        <w:widowControl/>
        <w:rPr>
          <w:rFonts w:ascii="Times New Roman" w:hAnsi="Times New Roman"/>
        </w:rPr>
      </w:pPr>
    </w:p>
    <w:p w14:paraId="7FA6DA68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3F15C164" w14:textId="77777777" w:rsidR="006729E5" w:rsidRPr="00CB3F91" w:rsidRDefault="006729E5" w:rsidP="006729E5">
      <w:pPr>
        <w:pStyle w:val="Address"/>
        <w:widowControl/>
        <w:outlineLvl w:val="0"/>
        <w:rPr>
          <w:rFonts w:ascii="Times New Roman" w:hAnsi="Times New Roman"/>
          <w:color w:val="000000"/>
          <w:sz w:val="22"/>
          <w:szCs w:val="22"/>
        </w:rPr>
      </w:pPr>
      <w:bookmarkStart w:id="2" w:name="_Toc38084178"/>
      <w:bookmarkStart w:id="3" w:name="_Toc38093268"/>
      <w:bookmarkStart w:id="4" w:name="_Toc431389390"/>
      <w:r w:rsidRPr="00CB3F91">
        <w:rPr>
          <w:rFonts w:ascii="Times New Roman" w:hAnsi="Times New Roman"/>
          <w:sz w:val="22"/>
          <w:szCs w:val="22"/>
        </w:rPr>
        <w:t xml:space="preserve">Author: </w:t>
      </w:r>
      <w:bookmarkEnd w:id="2"/>
      <w:bookmarkEnd w:id="3"/>
      <w:bookmarkEnd w:id="4"/>
      <w:r>
        <w:rPr>
          <w:rFonts w:ascii="Times New Roman" w:hAnsi="Times New Roman"/>
          <w:color w:val="000000"/>
          <w:sz w:val="22"/>
          <w:szCs w:val="22"/>
          <w:lang w:eastAsia="zh-TW"/>
        </w:rPr>
        <w:t>Steven Chiang</w:t>
      </w:r>
    </w:p>
    <w:p w14:paraId="40A8EBAD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2B66173A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0695DB93" w14:textId="66135296" w:rsidR="006729E5" w:rsidRPr="00CB3F91" w:rsidRDefault="006729E5" w:rsidP="006729E5">
      <w:pPr>
        <w:pStyle w:val="Address"/>
        <w:widowControl/>
        <w:outlineLvl w:val="0"/>
        <w:rPr>
          <w:rFonts w:ascii="Times New Roman" w:hAnsi="Times New Roman"/>
          <w:sz w:val="22"/>
          <w:szCs w:val="22"/>
          <w:lang w:eastAsia="zh-TW"/>
        </w:rPr>
      </w:pPr>
      <w:bookmarkStart w:id="5" w:name="_Toc38084179"/>
      <w:bookmarkStart w:id="6" w:name="_Toc38093269"/>
      <w:bookmarkStart w:id="7" w:name="_Toc431389391"/>
      <w:r w:rsidRPr="00CB3F91">
        <w:rPr>
          <w:rFonts w:ascii="Times New Roman" w:hAnsi="Times New Roman"/>
          <w:sz w:val="22"/>
          <w:szCs w:val="22"/>
        </w:rPr>
        <w:t xml:space="preserve">Number of Pages: </w:t>
      </w:r>
      <w:bookmarkEnd w:id="5"/>
      <w:bookmarkEnd w:id="6"/>
      <w:bookmarkEnd w:id="7"/>
      <w:r w:rsidR="0081770D">
        <w:rPr>
          <w:rFonts w:ascii="Times New Roman" w:hAnsi="Times New Roman" w:hint="eastAsia"/>
          <w:sz w:val="22"/>
          <w:szCs w:val="22"/>
          <w:lang w:eastAsia="zh-TW"/>
        </w:rPr>
        <w:t>7</w:t>
      </w:r>
      <w:r w:rsidR="00013D5A">
        <w:rPr>
          <w:rFonts w:ascii="Times New Roman" w:hAnsi="Times New Roman"/>
          <w:sz w:val="22"/>
          <w:szCs w:val="22"/>
          <w:lang w:eastAsia="zh-TW"/>
        </w:rPr>
        <w:t>9</w:t>
      </w:r>
    </w:p>
    <w:p w14:paraId="3E153F2A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502500E7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36A0852C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4721A800" w14:textId="77777777" w:rsidR="006729E5" w:rsidRDefault="006729E5" w:rsidP="006729E5">
      <w:pPr>
        <w:pStyle w:val="Address"/>
        <w:widowControl/>
        <w:rPr>
          <w:rFonts w:ascii="Times New Roman" w:hAnsi="Times New Roman"/>
        </w:rPr>
      </w:pPr>
    </w:p>
    <w:p w14:paraId="7136D89F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602136AF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753BB934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0F3CF3BC" w14:textId="77777777" w:rsidR="006729E5" w:rsidRPr="00FA3AE8" w:rsidRDefault="006729E5" w:rsidP="006729E5">
      <w:pPr>
        <w:pStyle w:val="Address"/>
        <w:widowControl/>
        <w:rPr>
          <w:rFonts w:ascii="Times New Roman" w:hAnsi="Times New Roman"/>
        </w:rPr>
      </w:pPr>
    </w:p>
    <w:p w14:paraId="305F1FE1" w14:textId="77777777" w:rsidR="006729E5" w:rsidRPr="00F35CE6" w:rsidRDefault="006729E5" w:rsidP="006729E5">
      <w:pPr>
        <w:pStyle w:val="Address"/>
        <w:widowControl/>
        <w:tabs>
          <w:tab w:val="left" w:pos="6840"/>
        </w:tabs>
        <w:ind w:left="720"/>
        <w:jc w:val="both"/>
        <w:rPr>
          <w:rFonts w:ascii="Times New Roman" w:hAnsi="Times New Roman"/>
          <w:b/>
          <w:sz w:val="14"/>
        </w:rPr>
      </w:pPr>
      <w:r w:rsidRPr="00CB3F91">
        <w:rPr>
          <w:rFonts w:ascii="Times New Roman" w:hAnsi="Times New Roman"/>
          <w:b/>
          <w:sz w:val="18"/>
          <w:szCs w:val="18"/>
        </w:rPr>
        <w:t>Approval Signature for Motorola</w:t>
      </w:r>
      <w:r w:rsidRPr="00F35CE6">
        <w:rPr>
          <w:rFonts w:ascii="Times New Roman" w:hAnsi="Times New Roman"/>
          <w:b/>
          <w:sz w:val="14"/>
        </w:rPr>
        <w:t xml:space="preserve"> </w:t>
      </w:r>
      <w:r w:rsidRPr="007E2138">
        <w:rPr>
          <w:rFonts w:ascii="Times New Roman" w:hAnsi="Times New Roman" w:hint="eastAsia"/>
          <w:b/>
          <w:sz w:val="18"/>
          <w:szCs w:val="18"/>
          <w:lang w:eastAsia="zh-TW"/>
        </w:rPr>
        <w:t>Solutions</w:t>
      </w:r>
      <w:r w:rsidRPr="00F35CE6">
        <w:rPr>
          <w:rFonts w:ascii="Times New Roman" w:hAnsi="Times New Roman"/>
          <w:b/>
          <w:sz w:val="14"/>
        </w:rPr>
        <w:t>………</w:t>
      </w:r>
      <w:proofErr w:type="gramStart"/>
      <w:r w:rsidRPr="00F35CE6">
        <w:rPr>
          <w:rFonts w:ascii="Times New Roman" w:hAnsi="Times New Roman"/>
          <w:b/>
          <w:sz w:val="14"/>
        </w:rPr>
        <w:t>.....</w:t>
      </w:r>
      <w:proofErr w:type="gramEnd"/>
      <w:r w:rsidRPr="00F35CE6">
        <w:rPr>
          <w:rFonts w:ascii="Times New Roman" w:hAnsi="Times New Roman"/>
          <w:b/>
          <w:sz w:val="14"/>
        </w:rPr>
        <w:t>…………………………………………</w:t>
      </w:r>
      <w:r w:rsidRPr="00F35CE6">
        <w:rPr>
          <w:rFonts w:ascii="Times New Roman" w:hAnsi="Times New Roman"/>
          <w:b/>
          <w:sz w:val="14"/>
        </w:rPr>
        <w:tab/>
      </w:r>
      <w:r w:rsidRPr="00CB3F91">
        <w:rPr>
          <w:rFonts w:ascii="Times New Roman" w:hAnsi="Times New Roman"/>
          <w:b/>
          <w:sz w:val="18"/>
          <w:szCs w:val="18"/>
        </w:rPr>
        <w:t>Date</w:t>
      </w:r>
      <w:r w:rsidRPr="00F35CE6">
        <w:rPr>
          <w:rFonts w:ascii="Times New Roman" w:hAnsi="Times New Roman"/>
          <w:b/>
          <w:sz w:val="14"/>
        </w:rPr>
        <w:t>……………………….</w:t>
      </w:r>
    </w:p>
    <w:p w14:paraId="4C56D780" w14:textId="77777777" w:rsidR="006729E5" w:rsidRPr="00F35CE6" w:rsidRDefault="006729E5" w:rsidP="006729E5">
      <w:pPr>
        <w:pStyle w:val="Address"/>
        <w:widowControl/>
        <w:tabs>
          <w:tab w:val="left" w:pos="6840"/>
        </w:tabs>
        <w:ind w:left="1440"/>
        <w:jc w:val="both"/>
        <w:rPr>
          <w:rFonts w:ascii="Times New Roman" w:hAnsi="Times New Roman"/>
          <w:b/>
          <w:sz w:val="14"/>
        </w:rPr>
      </w:pPr>
    </w:p>
    <w:p w14:paraId="3A961E65" w14:textId="77777777" w:rsidR="006729E5" w:rsidRPr="00F35CE6" w:rsidRDefault="006729E5" w:rsidP="006729E5">
      <w:pPr>
        <w:pStyle w:val="Address"/>
        <w:widowControl/>
        <w:tabs>
          <w:tab w:val="left" w:pos="6840"/>
        </w:tabs>
        <w:ind w:left="1440"/>
        <w:jc w:val="both"/>
        <w:rPr>
          <w:rFonts w:ascii="Times New Roman" w:hAnsi="Times New Roman"/>
          <w:b/>
          <w:sz w:val="14"/>
        </w:rPr>
      </w:pPr>
    </w:p>
    <w:p w14:paraId="2C18DAD0" w14:textId="77777777" w:rsidR="006729E5" w:rsidRPr="00F35CE6" w:rsidRDefault="006729E5" w:rsidP="006729E5">
      <w:pPr>
        <w:pStyle w:val="Address"/>
        <w:widowControl/>
        <w:tabs>
          <w:tab w:val="left" w:pos="6840"/>
        </w:tabs>
        <w:ind w:left="720"/>
        <w:jc w:val="both"/>
        <w:outlineLvl w:val="0"/>
        <w:rPr>
          <w:rFonts w:ascii="Times New Roman" w:hAnsi="Times New Roman"/>
          <w:b/>
          <w:sz w:val="14"/>
        </w:rPr>
      </w:pPr>
      <w:bookmarkStart w:id="8" w:name="_Toc38084180"/>
      <w:bookmarkStart w:id="9" w:name="_Toc38093270"/>
      <w:bookmarkStart w:id="10" w:name="_Toc431389392"/>
      <w:r w:rsidRPr="00CB3F91">
        <w:rPr>
          <w:rFonts w:ascii="Times New Roman" w:hAnsi="Times New Roman"/>
          <w:b/>
          <w:sz w:val="18"/>
          <w:szCs w:val="18"/>
        </w:rPr>
        <w:t>Printed name of representative</w:t>
      </w:r>
      <w:r w:rsidRPr="00F35CE6">
        <w:rPr>
          <w:rFonts w:ascii="Times New Roman" w:hAnsi="Times New Roman"/>
          <w:b/>
          <w:sz w:val="14"/>
        </w:rPr>
        <w:t>.……………………………………………………………</w:t>
      </w:r>
      <w:proofErr w:type="gramStart"/>
      <w:r w:rsidRPr="00F35CE6">
        <w:rPr>
          <w:rFonts w:ascii="Times New Roman" w:hAnsi="Times New Roman"/>
          <w:b/>
          <w:sz w:val="14"/>
        </w:rPr>
        <w:t>…..</w:t>
      </w:r>
      <w:bookmarkEnd w:id="8"/>
      <w:bookmarkEnd w:id="9"/>
      <w:bookmarkEnd w:id="10"/>
      <w:proofErr w:type="gramEnd"/>
    </w:p>
    <w:p w14:paraId="508F3A66" w14:textId="77777777" w:rsidR="006729E5" w:rsidRPr="00F35CE6" w:rsidRDefault="006729E5" w:rsidP="006729E5">
      <w:pPr>
        <w:pStyle w:val="Address"/>
        <w:widowControl/>
        <w:rPr>
          <w:rFonts w:ascii="Times New Roman" w:hAnsi="Times New Roman"/>
          <w:sz w:val="14"/>
        </w:rPr>
      </w:pPr>
    </w:p>
    <w:p w14:paraId="21C036EB" w14:textId="77777777" w:rsidR="006729E5" w:rsidRPr="00F35CE6" w:rsidRDefault="006729E5" w:rsidP="006729E5">
      <w:pPr>
        <w:pStyle w:val="Address"/>
        <w:widowControl/>
        <w:tabs>
          <w:tab w:val="left" w:pos="851"/>
          <w:tab w:val="left" w:leader="dot" w:pos="3402"/>
          <w:tab w:val="left" w:leader="dot" w:pos="7088"/>
          <w:tab w:val="right" w:leader="dot" w:pos="8505"/>
        </w:tabs>
        <w:rPr>
          <w:rFonts w:ascii="Times New Roman" w:hAnsi="Times New Roman"/>
        </w:rPr>
      </w:pPr>
    </w:p>
    <w:p w14:paraId="6607A35F" w14:textId="77777777" w:rsidR="006729E5" w:rsidRPr="00F35CE6" w:rsidRDefault="006729E5" w:rsidP="006729E5">
      <w:pPr>
        <w:pStyle w:val="Address"/>
        <w:widowControl/>
        <w:rPr>
          <w:rFonts w:ascii="Times New Roman" w:hAnsi="Times New Roman"/>
        </w:rPr>
      </w:pPr>
    </w:p>
    <w:p w14:paraId="4E1350B9" w14:textId="77777777" w:rsidR="006729E5" w:rsidRPr="00F35CE6" w:rsidRDefault="006729E5" w:rsidP="006729E5">
      <w:pPr>
        <w:pStyle w:val="Address"/>
        <w:widowControl/>
        <w:pBdr>
          <w:top w:val="single" w:sz="12" w:space="1" w:color="auto"/>
        </w:pBdr>
        <w:rPr>
          <w:rFonts w:ascii="Times New Roman" w:hAnsi="Times New Roman"/>
          <w:b/>
        </w:rPr>
      </w:pPr>
    </w:p>
    <w:p w14:paraId="560CA18C" w14:textId="77777777" w:rsidR="006729E5" w:rsidRPr="00F35CE6" w:rsidRDefault="006729E5" w:rsidP="006729E5">
      <w:pPr>
        <w:pStyle w:val="Address"/>
        <w:widowControl/>
        <w:pBdr>
          <w:top w:val="single" w:sz="12" w:space="1" w:color="auto"/>
        </w:pBdr>
        <w:outlineLvl w:val="0"/>
        <w:rPr>
          <w:rFonts w:ascii="Times New Roman" w:hAnsi="Times New Roman"/>
          <w:b/>
          <w:sz w:val="48"/>
          <w:lang w:eastAsia="zh-TW"/>
        </w:rPr>
      </w:pPr>
      <w:bookmarkStart w:id="11" w:name="AddressLine"/>
      <w:r w:rsidRPr="00F35CE6">
        <w:rPr>
          <w:rFonts w:ascii="Times New Roman" w:hAnsi="Times New Roman"/>
          <w:noProof/>
          <w:lang w:eastAsia="zh-TW"/>
        </w:rPr>
        <w:drawing>
          <wp:inline distT="0" distB="0" distL="0" distR="0" wp14:anchorId="68AA39A6" wp14:editId="657293D2">
            <wp:extent cx="3831590" cy="424815"/>
            <wp:effectExtent l="0" t="0" r="0" b="0"/>
            <wp:docPr id="14" name="Picture 0" descr="M_Sltns_blu_rgb_h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_Sltns_blu_rgb_h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14:paraId="3D9E579E" w14:textId="77777777" w:rsidR="00AF33E4" w:rsidRPr="00C7094E" w:rsidRDefault="006729E5" w:rsidP="00AF33E4">
      <w:pPr>
        <w:pStyle w:val="Normal0"/>
      </w:pPr>
      <w:r w:rsidRPr="00F35CE6">
        <w:br w:type="column"/>
      </w:r>
    </w:p>
    <w:p w14:paraId="7E94277B" w14:textId="77777777" w:rsidR="00AF33E4" w:rsidRPr="00C7094E" w:rsidRDefault="00AF33E4" w:rsidP="00AF33E4">
      <w:pPr>
        <w:pStyle w:val="Normal0"/>
      </w:pPr>
    </w:p>
    <w:p w14:paraId="14BB86C8" w14:textId="63476E24" w:rsidR="004E51C0" w:rsidRPr="00C7094E" w:rsidRDefault="004E51C0" w:rsidP="00455591">
      <w:pPr>
        <w:pStyle w:val="Address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216"/>
        </w:tabs>
        <w:jc w:val="left"/>
        <w:rPr>
          <w:rFonts w:ascii="Times New Roman" w:hAnsi="Times New Roman"/>
          <w:sz w:val="22"/>
          <w:szCs w:val="22"/>
        </w:rPr>
      </w:pPr>
      <w:r w:rsidRPr="00C7094E">
        <w:rPr>
          <w:rFonts w:ascii="Times New Roman" w:hAnsi="Times New Roman"/>
          <w:sz w:val="22"/>
          <w:szCs w:val="22"/>
        </w:rPr>
        <w:t xml:space="preserve">Document Name: </w:t>
      </w:r>
      <w:r w:rsidRPr="00C7094E">
        <w:rPr>
          <w:rFonts w:ascii="Times New Roman" w:hAnsi="Times New Roman"/>
          <w:sz w:val="22"/>
          <w:szCs w:val="22"/>
        </w:rPr>
        <w:tab/>
      </w:r>
      <w:r w:rsidR="008F0D23" w:rsidRPr="00C7094E">
        <w:rPr>
          <w:rFonts w:ascii="Times New Roman" w:hAnsi="Times New Roman"/>
          <w:b/>
          <w:bCs/>
          <w:sz w:val="22"/>
          <w:szCs w:val="22"/>
        </w:rPr>
        <w:t>Encryption Modification Plan</w:t>
      </w:r>
      <w:r w:rsidR="00455591">
        <w:rPr>
          <w:rFonts w:ascii="Times New Roman" w:hAnsi="Times New Roman"/>
          <w:b/>
          <w:bCs/>
          <w:sz w:val="22"/>
          <w:szCs w:val="22"/>
        </w:rPr>
        <w:tab/>
      </w:r>
      <w:r w:rsidR="00455591">
        <w:rPr>
          <w:rFonts w:ascii="Times New Roman" w:hAnsi="Times New Roman"/>
          <w:b/>
          <w:bCs/>
          <w:sz w:val="22"/>
          <w:szCs w:val="22"/>
        </w:rPr>
        <w:tab/>
      </w:r>
    </w:p>
    <w:p w14:paraId="792E6C1D" w14:textId="0E542CF2" w:rsidR="004E51C0" w:rsidRPr="00C7094E" w:rsidRDefault="004E51C0" w:rsidP="00B760A7">
      <w:pPr>
        <w:tabs>
          <w:tab w:val="left" w:pos="814"/>
        </w:tabs>
      </w:pPr>
      <w:r w:rsidRPr="00C7094E">
        <w:t xml:space="preserve">Number of pages: </w:t>
      </w:r>
      <w:r w:rsidRPr="00C7094E">
        <w:tab/>
      </w:r>
      <w:r w:rsidR="00FB39BB">
        <w:t>7</w:t>
      </w:r>
      <w:r w:rsidR="00013D5A">
        <w:t>9</w:t>
      </w:r>
    </w:p>
    <w:p w14:paraId="04F67CFD" w14:textId="77777777" w:rsidR="004E51C0" w:rsidRPr="00C7094E" w:rsidRDefault="004E51C0" w:rsidP="004E51C0">
      <w:pPr>
        <w:tabs>
          <w:tab w:val="left" w:pos="2160"/>
        </w:tabs>
      </w:pPr>
    </w:p>
    <w:tbl>
      <w:tblPr>
        <w:tblW w:w="9572" w:type="dxa"/>
        <w:tblLayout w:type="fixed"/>
        <w:tblLook w:val="0000" w:firstRow="0" w:lastRow="0" w:firstColumn="0" w:lastColumn="0" w:noHBand="0" w:noVBand="0"/>
      </w:tblPr>
      <w:tblGrid>
        <w:gridCol w:w="7758"/>
        <w:gridCol w:w="1814"/>
      </w:tblGrid>
      <w:tr w:rsidR="004E51C0" w:rsidRPr="00C7094E" w14:paraId="4E064EF2" w14:textId="77777777" w:rsidTr="00E3276B">
        <w:tc>
          <w:tcPr>
            <w:tcW w:w="7758" w:type="dxa"/>
          </w:tcPr>
          <w:p w14:paraId="7F25B17A" w14:textId="77777777" w:rsidR="004E51C0" w:rsidRPr="00C7094E" w:rsidRDefault="004E51C0" w:rsidP="00E3276B">
            <w:r w:rsidRPr="00C7094E">
              <w:t>1.    This document supersedes a previous document of different identity number?</w:t>
            </w:r>
          </w:p>
        </w:tc>
        <w:tc>
          <w:tcPr>
            <w:tcW w:w="1814" w:type="dxa"/>
          </w:tcPr>
          <w:p w14:paraId="64167EAB" w14:textId="77777777" w:rsidR="004E51C0" w:rsidRPr="00C7094E" w:rsidRDefault="004E51C0" w:rsidP="00E3276B">
            <w:r w:rsidRPr="00C7094E">
              <w:t>No</w:t>
            </w:r>
          </w:p>
        </w:tc>
      </w:tr>
      <w:tr w:rsidR="004E51C0" w:rsidRPr="00C7094E" w14:paraId="11A553F6" w14:textId="77777777" w:rsidTr="00E3276B">
        <w:tc>
          <w:tcPr>
            <w:tcW w:w="7758" w:type="dxa"/>
          </w:tcPr>
          <w:p w14:paraId="630F782C" w14:textId="77777777" w:rsidR="004E51C0" w:rsidRPr="00C7094E" w:rsidRDefault="004E51C0" w:rsidP="00E3276B">
            <w:r w:rsidRPr="00C7094E">
              <w:t>2.    State the obsolete document number if answer to item 1 above is ‘Yes’.</w:t>
            </w:r>
          </w:p>
        </w:tc>
        <w:tc>
          <w:tcPr>
            <w:tcW w:w="1814" w:type="dxa"/>
          </w:tcPr>
          <w:p w14:paraId="63821D27" w14:textId="77777777" w:rsidR="004E51C0" w:rsidRPr="00C7094E" w:rsidRDefault="004E51C0" w:rsidP="00E3276B">
            <w:r w:rsidRPr="00C7094E">
              <w:t>N/A</w:t>
            </w:r>
          </w:p>
        </w:tc>
      </w:tr>
    </w:tbl>
    <w:p w14:paraId="0E92C256" w14:textId="77777777" w:rsidR="004E51C0" w:rsidRPr="004F1368" w:rsidRDefault="004E51C0" w:rsidP="004E51C0"/>
    <w:p w14:paraId="2F361909" w14:textId="77777777" w:rsidR="004E51C0" w:rsidRPr="00BF0E39" w:rsidRDefault="004E51C0" w:rsidP="004E51C0">
      <w:pPr>
        <w:rPr>
          <w:b/>
          <w:bCs/>
        </w:rPr>
      </w:pPr>
      <w:r w:rsidRPr="00BF0E39">
        <w:rPr>
          <w:b/>
          <w:bCs/>
        </w:rPr>
        <w:t>Circulation Details:</w:t>
      </w:r>
    </w:p>
    <w:tbl>
      <w:tblPr>
        <w:tblW w:w="93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6"/>
        <w:gridCol w:w="3150"/>
        <w:gridCol w:w="1530"/>
        <w:gridCol w:w="1350"/>
        <w:gridCol w:w="1350"/>
      </w:tblGrid>
      <w:tr w:rsidR="004E51C0" w:rsidRPr="00B1756D" w14:paraId="63477B6F" w14:textId="77777777" w:rsidTr="00E3276B">
        <w:trPr>
          <w:trHeight w:val="602"/>
          <w:jc w:val="center"/>
        </w:trPr>
        <w:tc>
          <w:tcPr>
            <w:tcW w:w="2006" w:type="dxa"/>
            <w:vAlign w:val="center"/>
          </w:tcPr>
          <w:p w14:paraId="496B4629" w14:textId="77777777" w:rsidR="004E51C0" w:rsidRPr="00B1756D" w:rsidRDefault="004E51C0" w:rsidP="00E3276B">
            <w:pPr>
              <w:pStyle w:val="Normal0"/>
              <w:jc w:val="center"/>
              <w:rPr>
                <w:b/>
              </w:rPr>
            </w:pPr>
            <w:r w:rsidRPr="00B1756D">
              <w:rPr>
                <w:b/>
              </w:rPr>
              <w:t>Recipient</w:t>
            </w:r>
          </w:p>
        </w:tc>
        <w:tc>
          <w:tcPr>
            <w:tcW w:w="3150" w:type="dxa"/>
            <w:vAlign w:val="center"/>
          </w:tcPr>
          <w:p w14:paraId="336F6F35" w14:textId="77777777" w:rsidR="004E51C0" w:rsidRPr="00B1756D" w:rsidRDefault="004E51C0" w:rsidP="00E3276B">
            <w:pPr>
              <w:pStyle w:val="Normal0"/>
              <w:jc w:val="center"/>
              <w:rPr>
                <w:b/>
              </w:rPr>
            </w:pPr>
            <w:r w:rsidRPr="00B1756D">
              <w:rPr>
                <w:b/>
              </w:rPr>
              <w:t>Address</w:t>
            </w:r>
          </w:p>
        </w:tc>
        <w:tc>
          <w:tcPr>
            <w:tcW w:w="1530" w:type="dxa"/>
            <w:vAlign w:val="center"/>
          </w:tcPr>
          <w:p w14:paraId="550A15B3" w14:textId="77777777" w:rsidR="004E51C0" w:rsidRPr="00B1756D" w:rsidRDefault="004E51C0" w:rsidP="00E3276B">
            <w:pPr>
              <w:pStyle w:val="Normal0"/>
              <w:jc w:val="center"/>
              <w:rPr>
                <w:b/>
              </w:rPr>
            </w:pPr>
            <w:r w:rsidRPr="00B1756D">
              <w:rPr>
                <w:b/>
              </w:rPr>
              <w:t>No. of Copy</w:t>
            </w:r>
          </w:p>
        </w:tc>
        <w:tc>
          <w:tcPr>
            <w:tcW w:w="1350" w:type="dxa"/>
            <w:vAlign w:val="center"/>
          </w:tcPr>
          <w:p w14:paraId="7EEF5EDF" w14:textId="77777777" w:rsidR="004E51C0" w:rsidRPr="00B1756D" w:rsidRDefault="004E51C0" w:rsidP="00E3276B">
            <w:pPr>
              <w:pStyle w:val="Normal0"/>
              <w:jc w:val="center"/>
              <w:rPr>
                <w:b/>
              </w:rPr>
            </w:pPr>
            <w:r w:rsidRPr="00B1756D">
              <w:rPr>
                <w:b/>
              </w:rPr>
              <w:t>Sent By</w:t>
            </w:r>
          </w:p>
        </w:tc>
        <w:tc>
          <w:tcPr>
            <w:tcW w:w="1350" w:type="dxa"/>
            <w:vAlign w:val="center"/>
          </w:tcPr>
          <w:p w14:paraId="401791F7" w14:textId="77777777" w:rsidR="004E51C0" w:rsidRPr="00B1756D" w:rsidRDefault="004E51C0" w:rsidP="00E3276B">
            <w:pPr>
              <w:pStyle w:val="Normal0"/>
              <w:jc w:val="center"/>
              <w:rPr>
                <w:b/>
              </w:rPr>
            </w:pPr>
            <w:r w:rsidRPr="00B1756D">
              <w:rPr>
                <w:b/>
              </w:rPr>
              <w:t>Date Sent</w:t>
            </w:r>
          </w:p>
        </w:tc>
      </w:tr>
      <w:tr w:rsidR="004E51C0" w:rsidRPr="00BF0E39" w14:paraId="033326FF" w14:textId="77777777" w:rsidTr="00E3276B">
        <w:trPr>
          <w:trHeight w:val="973"/>
          <w:jc w:val="center"/>
        </w:trPr>
        <w:tc>
          <w:tcPr>
            <w:tcW w:w="2006" w:type="dxa"/>
            <w:vAlign w:val="center"/>
          </w:tcPr>
          <w:p w14:paraId="48572ED6" w14:textId="483AB919" w:rsidR="004E51C0" w:rsidRPr="0019459E" w:rsidRDefault="004E51C0" w:rsidP="00E3276B">
            <w:pPr>
              <w:pStyle w:val="TableText0"/>
              <w:jc w:val="left"/>
              <w:rPr>
                <w:rFonts w:ascii="Times New Roman" w:hAnsi="Times New Roman"/>
                <w:sz w:val="22"/>
                <w:lang w:eastAsia="zh-TW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 xml:space="preserve">Mr. </w:t>
            </w:r>
            <w:r w:rsidR="00EE3463">
              <w:rPr>
                <w:rFonts w:ascii="Times New Roman" w:hAnsi="Times New Roman"/>
                <w:sz w:val="22"/>
                <w:lang w:eastAsia="zh-TW"/>
              </w:rPr>
              <w:t>Tim Kao</w:t>
            </w:r>
          </w:p>
        </w:tc>
        <w:tc>
          <w:tcPr>
            <w:tcW w:w="3150" w:type="dxa"/>
            <w:vAlign w:val="center"/>
          </w:tcPr>
          <w:p w14:paraId="53AC9598" w14:textId="77777777" w:rsidR="004E51C0" w:rsidRPr="00D91475" w:rsidRDefault="004E51C0" w:rsidP="00E3276B">
            <w:bookmarkStart w:id="12" w:name="_Toc179920598"/>
            <w:r w:rsidRPr="0019459E">
              <w:t xml:space="preserve">Vivian &amp; Vincent International Trading Co., Ltd. </w:t>
            </w:r>
            <w:r>
              <w:t>(V&amp;V)</w:t>
            </w:r>
            <w:bookmarkEnd w:id="12"/>
          </w:p>
          <w:p w14:paraId="1EF3B77F" w14:textId="5581806B" w:rsidR="004E51C0" w:rsidRPr="004F3464" w:rsidRDefault="004E51C0" w:rsidP="00E3276B">
            <w:pPr>
              <w:rPr>
                <w:b/>
              </w:rPr>
            </w:pPr>
            <w:bookmarkStart w:id="13" w:name="_Toc179920599"/>
            <w:r w:rsidRPr="0019459E">
              <w:t>2F-4, No. 28, Lane 78, Xing-Ai Road,</w:t>
            </w:r>
            <w:r w:rsidR="00FB39BB">
              <w:t xml:space="preserve"> </w:t>
            </w:r>
            <w:proofErr w:type="spellStart"/>
            <w:r w:rsidRPr="0019459E">
              <w:t>Nei</w:t>
            </w:r>
            <w:proofErr w:type="spellEnd"/>
            <w:r w:rsidRPr="0019459E">
              <w:t>-Hu Dist., Taipei City 11494, Taiwan R.O.C.</w:t>
            </w:r>
            <w:bookmarkEnd w:id="13"/>
          </w:p>
        </w:tc>
        <w:tc>
          <w:tcPr>
            <w:tcW w:w="1530" w:type="dxa"/>
            <w:vAlign w:val="center"/>
          </w:tcPr>
          <w:p w14:paraId="06D33D5C" w14:textId="77777777" w:rsidR="004E51C0" w:rsidRPr="00BF0E39" w:rsidRDefault="004E51C0" w:rsidP="00E3276B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  <w:lang w:eastAsia="zh-TW"/>
              </w:rPr>
            </w:pPr>
            <w:r w:rsidRPr="00BF0E39">
              <w:rPr>
                <w:rFonts w:ascii="Times New Roman" w:hAnsi="Times New Roman"/>
                <w:sz w:val="22"/>
                <w:szCs w:val="22"/>
                <w:lang w:eastAsia="zh-TW"/>
              </w:rPr>
              <w:t>One</w:t>
            </w:r>
          </w:p>
        </w:tc>
        <w:tc>
          <w:tcPr>
            <w:tcW w:w="1350" w:type="dxa"/>
          </w:tcPr>
          <w:p w14:paraId="70E5AB11" w14:textId="77777777" w:rsidR="004E51C0" w:rsidRPr="00BF0E39" w:rsidRDefault="004E51C0" w:rsidP="00E3276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5E0914E" w14:textId="77777777" w:rsidR="004E51C0" w:rsidRPr="00BF0E39" w:rsidRDefault="004E51C0" w:rsidP="00E3276B">
            <w:pPr>
              <w:pStyle w:val="TableText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C6BA6F4" w14:textId="77777777" w:rsidR="004E51C0" w:rsidRPr="00BF0E39" w:rsidRDefault="004E51C0" w:rsidP="004E51C0"/>
    <w:p w14:paraId="28F0BFD4" w14:textId="541B31C7" w:rsidR="004E51C0" w:rsidRPr="00B760A7" w:rsidRDefault="004E51C0" w:rsidP="00B760A7">
      <w:pPr>
        <w:pStyle w:val="Normal0"/>
      </w:pPr>
      <w:r w:rsidRPr="00B760A7">
        <w:t xml:space="preserve"> Special notes:</w:t>
      </w:r>
      <w:r w:rsidRPr="00B760A7">
        <w:tab/>
        <w:t xml:space="preserve"> </w:t>
      </w:r>
    </w:p>
    <w:p w14:paraId="36FBE2AF" w14:textId="77777777" w:rsidR="004E51C0" w:rsidRPr="00B760A7" w:rsidRDefault="004E51C0" w:rsidP="00B760A7">
      <w:pPr>
        <w:pStyle w:val="Normal0"/>
        <w:rPr>
          <w:lang w:eastAsia="en-US"/>
        </w:rPr>
        <w:sectPr w:rsidR="004E51C0" w:rsidRPr="00B760A7" w:rsidSect="0000490C">
          <w:headerReference w:type="default" r:id="rId9"/>
          <w:footerReference w:type="default" r:id="rId10"/>
          <w:pgSz w:w="11909" w:h="16834" w:code="9"/>
          <w:pgMar w:top="1138" w:right="1253" w:bottom="994" w:left="1253" w:header="547" w:footer="764" w:gutter="0"/>
          <w:pgNumType w:start="1"/>
          <w:cols w:space="425"/>
          <w:docGrid w:linePitch="360"/>
        </w:sectPr>
      </w:pPr>
    </w:p>
    <w:p w14:paraId="78343607" w14:textId="77777777" w:rsidR="001B143E" w:rsidRPr="0029228D" w:rsidRDefault="001B143E" w:rsidP="002C4F51">
      <w:pPr>
        <w:pStyle w:val="TOCHeading"/>
      </w:pPr>
      <w:bookmarkStart w:id="15" w:name="_Toc180483951"/>
      <w:bookmarkStart w:id="16" w:name="_Toc186209067"/>
      <w:r w:rsidRPr="0029228D">
        <w:lastRenderedPageBreak/>
        <w:t>R</w:t>
      </w:r>
      <w:r w:rsidR="002C4F51">
        <w:t>evision History</w:t>
      </w:r>
      <w:bookmarkEnd w:id="15"/>
      <w:bookmarkEnd w:id="16"/>
    </w:p>
    <w:tbl>
      <w:tblPr>
        <w:tblW w:w="93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CC53AC" w:rsidRPr="0029228D" w14:paraId="7BFA318F" w14:textId="77777777" w:rsidTr="0036701A">
        <w:trPr>
          <w:trHeight w:val="435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99E50" w14:textId="77777777" w:rsidR="00CC53AC" w:rsidRPr="00FD2DBF" w:rsidRDefault="00CC53AC" w:rsidP="00CC53AC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D2DBF">
              <w:rPr>
                <w:rFonts w:ascii="Times New Roman" w:hAnsi="Times New Roman"/>
                <w:sz w:val="22"/>
                <w:szCs w:val="22"/>
              </w:rPr>
              <w:t>REV.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B089A" w14:textId="77777777" w:rsidR="00CC53AC" w:rsidRPr="00FD2DBF" w:rsidRDefault="00CC53AC" w:rsidP="00CC53AC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D2DBF"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55D5DC" w14:textId="77777777" w:rsidR="00CC53AC" w:rsidRPr="00FD2DBF" w:rsidRDefault="00CC53AC" w:rsidP="00CC53AC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D2DBF"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CC53AC" w:rsidRPr="0029228D" w14:paraId="766392C5" w14:textId="77777777" w:rsidTr="009D3809">
        <w:trPr>
          <w:trHeight w:val="401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C3695" w14:textId="7042491C" w:rsidR="00CC53AC" w:rsidRPr="00FD2DBF" w:rsidRDefault="00CC53AC" w:rsidP="00CC53AC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D2DBF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D6C0E1" w14:textId="64911A25" w:rsidR="00CC53AC" w:rsidRPr="00FD2DBF" w:rsidRDefault="00C7094E" w:rsidP="00CC53AC">
            <w:pPr>
              <w:pStyle w:val="TableText0"/>
              <w:jc w:val="center"/>
              <w:rPr>
                <w:rFonts w:ascii="Times New Roman" w:hAnsi="Times New Roman"/>
                <w:sz w:val="22"/>
                <w:szCs w:val="22"/>
                <w:lang w:eastAsia="zh-TW"/>
              </w:rPr>
            </w:pPr>
            <w:r>
              <w:rPr>
                <w:rFonts w:ascii="Times New Roman" w:hAnsi="Times New Roman"/>
                <w:sz w:val="22"/>
                <w:szCs w:val="22"/>
                <w:lang w:eastAsia="zh-TW"/>
              </w:rPr>
              <w:t>21</w:t>
            </w:r>
            <w:r w:rsidR="00FA273D">
              <w:rPr>
                <w:rFonts w:ascii="Times New Roman" w:hAnsi="Times New Roman"/>
                <w:sz w:val="22"/>
                <w:szCs w:val="22"/>
                <w:lang w:eastAsia="zh-TW"/>
              </w:rPr>
              <w:t xml:space="preserve"> </w:t>
            </w:r>
            <w:r w:rsidR="00CC53AC">
              <w:rPr>
                <w:rFonts w:ascii="Times New Roman" w:hAnsi="Times New Roman"/>
                <w:sz w:val="22"/>
                <w:szCs w:val="22"/>
                <w:lang w:eastAsia="zh-TW"/>
              </w:rPr>
              <w:t>Oct</w:t>
            </w:r>
            <w:r w:rsidR="00CC53AC" w:rsidRPr="00FD2DBF">
              <w:rPr>
                <w:rFonts w:ascii="Times New Roman" w:hAnsi="Times New Roman"/>
                <w:sz w:val="22"/>
                <w:szCs w:val="22"/>
              </w:rPr>
              <w:t>. 20</w:t>
            </w:r>
            <w:r w:rsidR="00CC53AC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24DE7" w14:textId="77777777" w:rsidR="00CC53AC" w:rsidRPr="0019459E" w:rsidRDefault="00CC53AC" w:rsidP="00CC53AC">
            <w:pPr>
              <w:pStyle w:val="TableText0"/>
              <w:jc w:val="left"/>
              <w:rPr>
                <w:rFonts w:ascii="Times New Roman" w:hAnsi="Times New Roman"/>
                <w:sz w:val="22"/>
                <w:szCs w:val="22"/>
                <w:lang w:eastAsia="zh-TW"/>
              </w:rPr>
            </w:pPr>
            <w:r w:rsidRPr="004F3464">
              <w:rPr>
                <w:rFonts w:ascii="Times New Roman" w:hAnsi="Times New Roman"/>
                <w:sz w:val="22"/>
                <w:szCs w:val="22"/>
                <w:lang w:eastAsia="zh-TW"/>
              </w:rPr>
              <w:t xml:space="preserve">First Motorola Issue to </w:t>
            </w:r>
            <w:r>
              <w:rPr>
                <w:rFonts w:ascii="Times New Roman" w:hAnsi="Times New Roman"/>
                <w:sz w:val="22"/>
                <w:szCs w:val="22"/>
                <w:lang w:eastAsia="zh-TW"/>
              </w:rPr>
              <w:t>V&amp;V for consolidation</w:t>
            </w:r>
          </w:p>
        </w:tc>
      </w:tr>
      <w:tr w:rsidR="00B11CC8" w:rsidRPr="0029228D" w14:paraId="25F216B3" w14:textId="77777777" w:rsidTr="007E7115">
        <w:trPr>
          <w:trHeight w:val="408"/>
        </w:trPr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029982" w14:textId="60680B5D" w:rsidR="00B11CC8" w:rsidRDefault="00CD7562" w:rsidP="00B11CC8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B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7F981" w14:textId="1EDBED76" w:rsidR="00B11CC8" w:rsidRDefault="00CD7562" w:rsidP="00B11CC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EB607F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</w:t>
            </w:r>
            <w:r w:rsidR="00EB607F">
              <w:rPr>
                <w:rFonts w:cs="Times New Roman"/>
              </w:rPr>
              <w:t>Jan</w:t>
            </w:r>
            <w:r>
              <w:rPr>
                <w:rFonts w:cs="Times New Roman"/>
              </w:rPr>
              <w:t>. 202</w:t>
            </w:r>
            <w:r w:rsidR="00EB607F">
              <w:rPr>
                <w:rFonts w:cs="Times New Roman"/>
              </w:rPr>
              <w:t>5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138827" w14:textId="33354BB6" w:rsidR="00B11CC8" w:rsidRDefault="00CD7562" w:rsidP="00B11CC8">
            <w:pPr>
              <w:pStyle w:val="Normal0"/>
            </w:pPr>
            <w:r>
              <w:t>2</w:t>
            </w:r>
            <w:r w:rsidRPr="00CD7562">
              <w:rPr>
                <w:vertAlign w:val="superscript"/>
              </w:rPr>
              <w:t>nd</w:t>
            </w:r>
            <w:r w:rsidR="009D3809">
              <w:rPr>
                <w:vertAlign w:val="superscript"/>
              </w:rPr>
              <w:t xml:space="preserve"> </w:t>
            </w:r>
            <w:r w:rsidR="009D3809">
              <w:t xml:space="preserve">Issue to V&amp;V addressing </w:t>
            </w:r>
            <w:r w:rsidR="00B74DDD">
              <w:t xml:space="preserve">with </w:t>
            </w:r>
            <w:r w:rsidR="009D3809">
              <w:t>NCSIST Comments</w:t>
            </w:r>
            <w:r w:rsidR="003874AD">
              <w:t>.</w:t>
            </w:r>
          </w:p>
          <w:p w14:paraId="25BB8535" w14:textId="1EA642EF" w:rsidR="003874AD" w:rsidRPr="00933FA8" w:rsidRDefault="003874AD" w:rsidP="00B11CC8">
            <w:pPr>
              <w:pStyle w:val="Normal0"/>
            </w:pPr>
            <w:r>
              <w:t>Attachment 2 renamed as “</w:t>
            </w:r>
            <w:r>
              <w:rPr>
                <w:noProof/>
              </w:rPr>
              <w:t>Taiwan Indigenous Algorithm Development Training”.</w:t>
            </w:r>
          </w:p>
        </w:tc>
      </w:tr>
      <w:bookmarkEnd w:id="0"/>
      <w:bookmarkEnd w:id="1"/>
    </w:tbl>
    <w:p w14:paraId="535D9FB4" w14:textId="01A15F36" w:rsidR="001B143E" w:rsidRPr="0029228D" w:rsidRDefault="001B143E" w:rsidP="007C44F3">
      <w:pPr>
        <w:pStyle w:val="Normal0"/>
        <w:sectPr w:rsidR="001B143E" w:rsidRPr="0029228D" w:rsidSect="0000490C">
          <w:headerReference w:type="even" r:id="rId11"/>
          <w:footerReference w:type="even" r:id="rId12"/>
          <w:headerReference w:type="first" r:id="rId13"/>
          <w:footerReference w:type="first" r:id="rId14"/>
          <w:pgSz w:w="11909" w:h="16834" w:code="9"/>
          <w:pgMar w:top="1138" w:right="1253" w:bottom="994" w:left="1253" w:header="567" w:footer="765" w:gutter="0"/>
          <w:cols w:space="720"/>
          <w:docGrid w:linePitch="360"/>
        </w:sectPr>
      </w:pPr>
    </w:p>
    <w:p w14:paraId="49C48B97" w14:textId="77777777" w:rsidR="001B143E" w:rsidRPr="00526CD5" w:rsidRDefault="001B143E" w:rsidP="00526CD5">
      <w:pPr>
        <w:pStyle w:val="TOCHeading"/>
      </w:pPr>
      <w:bookmarkStart w:id="17" w:name="_Toc180483952"/>
      <w:bookmarkStart w:id="18" w:name="_Toc186209068"/>
      <w:r w:rsidRPr="00526CD5">
        <w:lastRenderedPageBreak/>
        <w:t>Table of Contents</w:t>
      </w:r>
      <w:bookmarkEnd w:id="17"/>
      <w:bookmarkEnd w:id="18"/>
    </w:p>
    <w:p w14:paraId="0D35CA80" w14:textId="09626445" w:rsidR="00B27517" w:rsidRDefault="00BE4763">
      <w:pPr>
        <w:pStyle w:val="TOC2"/>
        <w:rPr>
          <w:rFonts w:asciiTheme="minorHAnsi" w:eastAsiaTheme="minorEastAsia" w:hAnsiTheme="minorHAnsi" w:cstheme="minorBidi"/>
          <w:noProof/>
        </w:rPr>
      </w:pPr>
      <w:r>
        <w:rPr>
          <w:caps/>
        </w:rPr>
        <w:fldChar w:fldCharType="begin"/>
      </w:r>
      <w:r>
        <w:rPr>
          <w:caps/>
        </w:rPr>
        <w:instrText xml:space="preserve"> TOC \o "3-3" \t "Heading 1,1,Heading 2,2,TOC Heading,2" </w:instrText>
      </w:r>
      <w:r>
        <w:rPr>
          <w:caps/>
        </w:rPr>
        <w:fldChar w:fldCharType="separate"/>
      </w:r>
      <w:r w:rsidR="00B27517">
        <w:rPr>
          <w:noProof/>
        </w:rPr>
        <w:t>Revision History</w:t>
      </w:r>
      <w:r w:rsidR="00B27517">
        <w:rPr>
          <w:noProof/>
        </w:rPr>
        <w:tab/>
      </w:r>
      <w:r w:rsidR="00B27517">
        <w:rPr>
          <w:noProof/>
        </w:rPr>
        <w:fldChar w:fldCharType="begin"/>
      </w:r>
      <w:r w:rsidR="00B27517">
        <w:rPr>
          <w:noProof/>
        </w:rPr>
        <w:instrText xml:space="preserve"> PAGEREF _Toc186209067 \h </w:instrText>
      </w:r>
      <w:r w:rsidR="00B27517">
        <w:rPr>
          <w:noProof/>
        </w:rPr>
      </w:r>
      <w:r w:rsidR="00B27517">
        <w:rPr>
          <w:noProof/>
        </w:rPr>
        <w:fldChar w:fldCharType="separate"/>
      </w:r>
      <w:r w:rsidR="00113477">
        <w:rPr>
          <w:noProof/>
        </w:rPr>
        <w:t>3</w:t>
      </w:r>
      <w:r w:rsidR="00B27517">
        <w:rPr>
          <w:noProof/>
        </w:rPr>
        <w:fldChar w:fldCharType="end"/>
      </w:r>
    </w:p>
    <w:p w14:paraId="63A638CF" w14:textId="7B33761F" w:rsidR="00B27517" w:rsidRDefault="00B27517">
      <w:pPr>
        <w:pStyle w:val="TOC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_Toc186209068 \h </w:instrText>
      </w:r>
      <w:r>
        <w:rPr>
          <w:noProof/>
        </w:rPr>
      </w:r>
      <w:r>
        <w:rPr>
          <w:noProof/>
        </w:rPr>
        <w:fldChar w:fldCharType="separate"/>
      </w:r>
      <w:r w:rsidR="00113477">
        <w:rPr>
          <w:noProof/>
        </w:rPr>
        <w:t>4</w:t>
      </w:r>
      <w:r>
        <w:rPr>
          <w:noProof/>
        </w:rPr>
        <w:fldChar w:fldCharType="end"/>
      </w:r>
    </w:p>
    <w:p w14:paraId="7ADE52C2" w14:textId="54098CB3" w:rsidR="00B27517" w:rsidRDefault="00B27517">
      <w:pPr>
        <w:pStyle w:val="TOC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List of Attachments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_Toc186209069 \h </w:instrText>
      </w:r>
      <w:r>
        <w:rPr>
          <w:noProof/>
        </w:rPr>
      </w:r>
      <w:r>
        <w:rPr>
          <w:noProof/>
        </w:rPr>
        <w:fldChar w:fldCharType="separate"/>
      </w:r>
      <w:r w:rsidR="00113477">
        <w:rPr>
          <w:noProof/>
        </w:rPr>
        <w:t>4</w:t>
      </w:r>
      <w:r>
        <w:rPr>
          <w:noProof/>
        </w:rPr>
        <w:fldChar w:fldCharType="end"/>
      </w:r>
    </w:p>
    <w:p w14:paraId="3E19DC74" w14:textId="5C027E47" w:rsidR="00B27517" w:rsidRDefault="00B27517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r w:rsidRPr="00F00513">
        <w:rPr>
          <w:noProof/>
        </w:rPr>
        <w:t>1</w:t>
      </w:r>
      <w:r>
        <w:rPr>
          <w:rFonts w:asciiTheme="minorHAnsi" w:eastAsiaTheme="minorEastAsia" w:hAnsiTheme="minorHAnsi" w:cstheme="minorBidi"/>
          <w:caps w:val="0"/>
          <w:noProof/>
        </w:rPr>
        <w:tab/>
      </w:r>
      <w:r w:rsidRPr="00F00513"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_Toc186209070 \h </w:instrText>
      </w:r>
      <w:r>
        <w:rPr>
          <w:noProof/>
        </w:rPr>
      </w:r>
      <w:r>
        <w:rPr>
          <w:noProof/>
        </w:rPr>
        <w:fldChar w:fldCharType="separate"/>
      </w:r>
      <w:r w:rsidR="00113477">
        <w:rPr>
          <w:noProof/>
        </w:rPr>
        <w:t>5</w:t>
      </w:r>
      <w:r>
        <w:rPr>
          <w:noProof/>
        </w:rPr>
        <w:fldChar w:fldCharType="end"/>
      </w:r>
    </w:p>
    <w:p w14:paraId="012B3146" w14:textId="07EE3BBE" w:rsidR="00B27517" w:rsidRDefault="00B27517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r w:rsidRPr="00F00513">
        <w:rPr>
          <w:noProof/>
        </w:rPr>
        <w:t>2</w:t>
      </w:r>
      <w:r>
        <w:rPr>
          <w:rFonts w:asciiTheme="minorHAnsi" w:eastAsiaTheme="minorEastAsia" w:hAnsiTheme="minorHAnsi" w:cstheme="minorBidi"/>
          <w:caps w:val="0"/>
          <w:noProof/>
        </w:rPr>
        <w:tab/>
      </w:r>
      <w:r w:rsidRPr="00F00513"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_Toc186209071 \h </w:instrText>
      </w:r>
      <w:r>
        <w:rPr>
          <w:noProof/>
        </w:rPr>
      </w:r>
      <w:r>
        <w:rPr>
          <w:noProof/>
        </w:rPr>
        <w:fldChar w:fldCharType="separate"/>
      </w:r>
      <w:r w:rsidR="00113477">
        <w:rPr>
          <w:noProof/>
        </w:rPr>
        <w:t>6</w:t>
      </w:r>
      <w:r>
        <w:rPr>
          <w:noProof/>
        </w:rPr>
        <w:fldChar w:fldCharType="end"/>
      </w:r>
    </w:p>
    <w:p w14:paraId="1AAF1ED9" w14:textId="1609B372" w:rsidR="0099498E" w:rsidRDefault="00BE4763" w:rsidP="00BE4763">
      <w:pPr>
        <w:pStyle w:val="Normal0"/>
      </w:pPr>
      <w:r>
        <w:rPr>
          <w:caps/>
        </w:rPr>
        <w:fldChar w:fldCharType="end"/>
      </w:r>
    </w:p>
    <w:p w14:paraId="786E6AA8" w14:textId="77777777" w:rsidR="00EE251C" w:rsidRDefault="00EE251C" w:rsidP="007C44F3">
      <w:pPr>
        <w:pStyle w:val="Normal0"/>
      </w:pPr>
    </w:p>
    <w:p w14:paraId="3EFE947C" w14:textId="77777777" w:rsidR="001B143E" w:rsidRPr="0029228D" w:rsidRDefault="00900563" w:rsidP="00526CD5">
      <w:pPr>
        <w:pStyle w:val="TOCHeading"/>
      </w:pPr>
      <w:bookmarkStart w:id="19" w:name="_Toc180483953"/>
      <w:bookmarkStart w:id="20" w:name="_Toc186209069"/>
      <w:bookmarkStart w:id="21" w:name="_Hlk180162003"/>
      <w:r>
        <w:t xml:space="preserve">List of </w:t>
      </w:r>
      <w:r w:rsidR="001B143E" w:rsidRPr="0029228D">
        <w:t>Attachments</w:t>
      </w:r>
      <w:bookmarkEnd w:id="19"/>
      <w:bookmarkEnd w:id="20"/>
    </w:p>
    <w:p w14:paraId="62DDD199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1: Taiwan Indigenous Algorithm Encryption Modification Plan</w:t>
      </w:r>
    </w:p>
    <w:p w14:paraId="72BEB2EC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2: Taiwan Indigenous Algorithm Development Training</w:t>
      </w:r>
    </w:p>
    <w:p w14:paraId="18E2FE80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3: Taiwan System Test Plan</w:t>
      </w:r>
    </w:p>
    <w:p w14:paraId="574A243A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4: List of Equipment for System Test Platform and Accessories</w:t>
      </w:r>
    </w:p>
    <w:p w14:paraId="525CB9F5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5: Encryption Modification Design and Verification – High Level Diagram</w:t>
      </w:r>
    </w:p>
    <w:p w14:paraId="4A56D3A1" w14:textId="77777777" w:rsidR="00A1663F" w:rsidRPr="00A1663F" w:rsidRDefault="00A1663F" w:rsidP="00A1663F">
      <w:pPr>
        <w:pStyle w:val="TOC2"/>
        <w:rPr>
          <w:noProof/>
        </w:rPr>
      </w:pPr>
      <w:r w:rsidRPr="00A1663F">
        <w:rPr>
          <w:noProof/>
        </w:rPr>
        <w:t>ATTACHMENT 6: Encryption Verification Standard Mapping List</w:t>
      </w:r>
    </w:p>
    <w:bookmarkEnd w:id="21"/>
    <w:p w14:paraId="0BA2832B" w14:textId="707701CC" w:rsidR="0079538D" w:rsidRDefault="0079538D" w:rsidP="008940E2">
      <w:pPr>
        <w:pStyle w:val="TOC2"/>
        <w:ind w:left="1800" w:hanging="1800"/>
      </w:pPr>
    </w:p>
    <w:p w14:paraId="3918297B" w14:textId="1D99B8F6" w:rsidR="00AF1B03" w:rsidRDefault="00AF1B03" w:rsidP="00AF1B03"/>
    <w:p w14:paraId="4F1FFCE4" w14:textId="60EB1DA6" w:rsidR="00AF1B03" w:rsidRPr="00AF1B03" w:rsidRDefault="00AF1B03" w:rsidP="00AF1B03"/>
    <w:p w14:paraId="748ECC6E" w14:textId="77777777" w:rsidR="0079538D" w:rsidRDefault="0079538D" w:rsidP="005037A6">
      <w:pPr>
        <w:pStyle w:val="TOC2"/>
        <w:rPr>
          <w:noProof/>
        </w:rPr>
      </w:pPr>
    </w:p>
    <w:p w14:paraId="25458090" w14:textId="295283A8" w:rsidR="001B143E" w:rsidRPr="0029228D" w:rsidRDefault="001B143E" w:rsidP="00387F72">
      <w:pPr>
        <w:pStyle w:val="TOC2"/>
        <w:rPr>
          <w:noProof/>
        </w:rPr>
      </w:pPr>
    </w:p>
    <w:p w14:paraId="7661DDAA" w14:textId="65D6B7A0" w:rsidR="001B143E" w:rsidRPr="0029228D" w:rsidRDefault="00F852DE" w:rsidP="007C44F3">
      <w:pPr>
        <w:pStyle w:val="Normal0"/>
        <w:sectPr w:rsidR="001B143E" w:rsidRPr="0029228D" w:rsidSect="0000490C">
          <w:type w:val="nextColumn"/>
          <w:pgSz w:w="11909" w:h="16834" w:code="9"/>
          <w:pgMar w:top="1138" w:right="1253" w:bottom="994" w:left="1253" w:header="567" w:footer="765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4F63CA" wp14:editId="75B44772">
                <wp:simplePos x="0" y="0"/>
                <wp:positionH relativeFrom="margin">
                  <wp:posOffset>0</wp:posOffset>
                </wp:positionH>
                <wp:positionV relativeFrom="paragraph">
                  <wp:posOffset>-128270</wp:posOffset>
                </wp:positionV>
                <wp:extent cx="5707117" cy="1638300"/>
                <wp:effectExtent l="0" t="0" r="2730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117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FF17" w14:textId="589382B3" w:rsidR="00F852DE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System Test Platform to be a System</w:t>
                            </w:r>
                          </w:p>
                          <w:p w14:paraId="2F19F4F7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NEW DESIGN CHANGE REQUEST, </w:t>
                            </w:r>
                          </w:p>
                          <w:p w14:paraId="11D778E2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TO DISCUSS!!</w:t>
                            </w:r>
                          </w:p>
                          <w:p w14:paraId="12451EB7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B81732" w14:textId="6AEF4A7F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This </w:t>
                            </w:r>
                            <w:r w:rsidR="00525104">
                              <w:rPr>
                                <w:sz w:val="40"/>
                                <w:szCs w:val="40"/>
                              </w:rPr>
                              <w:t>Document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 is for new design change discussion, out of Scope</w:t>
                            </w:r>
                          </w:p>
                          <w:p w14:paraId="315E7BEF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0C53E18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9EBDB85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85179BC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8B7FFA2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63CA" id="Text Box 4" o:spid="_x0000_s1027" type="#_x0000_t202" style="position:absolute;margin-left:0;margin-top:-10.1pt;width:449.4pt;height:1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" filled="f" strokeweight="2pt">
                <v:textbox>
                  <w:txbxContent>
                    <w:p w14:paraId="41EFFF17" w14:textId="589382B3" w:rsidR="00F852DE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System Test Platform to be a System</w:t>
                      </w:r>
                    </w:p>
                    <w:p w14:paraId="2F19F4F7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As 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NEW DESIGN CHANGE REQUEST, </w:t>
                      </w:r>
                    </w:p>
                    <w:p w14:paraId="11D778E2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TO DISCUSS!!</w:t>
                      </w:r>
                    </w:p>
                    <w:p w14:paraId="12451EB7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B81732" w14:textId="6AEF4A7F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 xml:space="preserve">This </w:t>
                      </w:r>
                      <w:r w:rsidR="00525104">
                        <w:rPr>
                          <w:sz w:val="40"/>
                          <w:szCs w:val="40"/>
                        </w:rPr>
                        <w:t>Document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 is for new design change discussion, out of Scope</w:t>
                      </w:r>
                    </w:p>
                    <w:p w14:paraId="315E7BEF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0C53E18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9EBDB85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85179BC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8B7FFA2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1BC4B" w14:textId="77777777" w:rsidR="00892ED6" w:rsidRPr="002877DD" w:rsidRDefault="00892ED6" w:rsidP="00F6233E">
      <w:pPr>
        <w:pStyle w:val="Heading1"/>
        <w:ind w:left="1134" w:hanging="1134"/>
        <w:rPr>
          <w:rFonts w:ascii="Times New Roman" w:hAnsi="Times New Roman" w:cs="Times New Roman"/>
        </w:rPr>
      </w:pPr>
      <w:bookmarkStart w:id="22" w:name="_Toc180483954"/>
      <w:bookmarkStart w:id="23" w:name="_Toc186209070"/>
      <w:bookmarkStart w:id="24" w:name="_Ref98566553"/>
      <w:r w:rsidRPr="002877DD">
        <w:rPr>
          <w:rFonts w:ascii="Times New Roman" w:hAnsi="Times New Roman" w:cs="Times New Roman"/>
        </w:rPr>
        <w:lastRenderedPageBreak/>
        <w:t>Introduction</w:t>
      </w:r>
      <w:bookmarkEnd w:id="22"/>
      <w:bookmarkEnd w:id="23"/>
      <w:r w:rsidR="008B7C97" w:rsidRPr="002877DD">
        <w:rPr>
          <w:rFonts w:ascii="Times New Roman" w:hAnsi="Times New Roman" w:cs="Times New Roman"/>
        </w:rPr>
        <w:t xml:space="preserve"> </w:t>
      </w:r>
    </w:p>
    <w:p w14:paraId="0FDBDB43" w14:textId="4A4B8815" w:rsidR="00EE3463" w:rsidRPr="002877DD" w:rsidRDefault="00EE3463" w:rsidP="00EE3463">
      <w:pPr>
        <w:pStyle w:val="Normal0"/>
        <w:ind w:left="486"/>
      </w:pPr>
      <w:r w:rsidRPr="002877DD">
        <w:t xml:space="preserve">This </w:t>
      </w:r>
      <w:r w:rsidR="00453C88">
        <w:t>d</w:t>
      </w:r>
      <w:r w:rsidRPr="002877DD">
        <w:t xml:space="preserve">ocument takes reference to: </w:t>
      </w:r>
    </w:p>
    <w:p w14:paraId="00775164" w14:textId="77777777" w:rsidR="00EE3463" w:rsidRPr="002877DD" w:rsidRDefault="00EE3463" w:rsidP="00EE3463">
      <w:pPr>
        <w:pStyle w:val="ListNLevel1"/>
        <w:ind w:left="855"/>
      </w:pPr>
      <w:r w:rsidRPr="002877DD">
        <w:t>NCSIST SC12060P-CS</w:t>
      </w:r>
      <w:r w:rsidRPr="002877DD">
        <w:t>移動臺等</w:t>
      </w:r>
      <w:r w:rsidRPr="002877DD">
        <w:t>10</w:t>
      </w:r>
      <w:r w:rsidRPr="002877DD">
        <w:t>項</w:t>
      </w:r>
      <w:r w:rsidRPr="002877DD">
        <w:t xml:space="preserve"> </w:t>
      </w:r>
      <w:r w:rsidRPr="002877DD">
        <w:t>工作說明書</w:t>
      </w:r>
      <w:r w:rsidRPr="002877DD">
        <w:t xml:space="preserve"> (hereafter refers as SOW).  </w:t>
      </w:r>
    </w:p>
    <w:p w14:paraId="7C7A17B5" w14:textId="2FD3348E" w:rsidR="00EE3463" w:rsidRPr="002877DD" w:rsidRDefault="00EE3463" w:rsidP="00EE3463">
      <w:pPr>
        <w:pStyle w:val="ListNLevel1"/>
        <w:ind w:left="855"/>
      </w:pPr>
      <w:r w:rsidRPr="002877DD">
        <w:t>SOW Chapter 7</w:t>
      </w:r>
      <w:r w:rsidR="00D43D97">
        <w:t>.1</w:t>
      </w:r>
      <w:r w:rsidRPr="002877DD">
        <w:t xml:space="preserve"> Encryption Ver</w:t>
      </w:r>
      <w:r w:rsidR="00453C88">
        <w:t>i</w:t>
      </w:r>
      <w:r w:rsidRPr="002877DD">
        <w:t xml:space="preserve">fication </w:t>
      </w:r>
      <w:r w:rsidR="00D43D97">
        <w:t>Work Items</w:t>
      </w:r>
      <w:r w:rsidRPr="002877DD">
        <w:t>密式驗證</w:t>
      </w:r>
      <w:r w:rsidR="00D43D97">
        <w:rPr>
          <w:rFonts w:hint="eastAsia"/>
        </w:rPr>
        <w:t>配合事項</w:t>
      </w:r>
      <w:r w:rsidR="004B40E2">
        <w:rPr>
          <w:rFonts w:hint="eastAsia"/>
        </w:rPr>
        <w:t>.</w:t>
      </w:r>
    </w:p>
    <w:p w14:paraId="72EC654D" w14:textId="4EB06718" w:rsidR="00EE3463" w:rsidRDefault="00EE3463" w:rsidP="00EE3463">
      <w:pPr>
        <w:pStyle w:val="ListNLevel1"/>
        <w:numPr>
          <w:ilvl w:val="0"/>
          <w:numId w:val="0"/>
        </w:numPr>
        <w:ind w:left="486"/>
      </w:pPr>
    </w:p>
    <w:p w14:paraId="0EB83B61" w14:textId="6425F46D" w:rsidR="004A19CC" w:rsidRPr="00A95F8F" w:rsidRDefault="00EE3463" w:rsidP="00130963">
      <w:pPr>
        <w:pStyle w:val="Normal0"/>
        <w:ind w:left="477" w:hanging="9"/>
        <w:jc w:val="both"/>
        <w:rPr>
          <w:b/>
          <w:bCs/>
        </w:rPr>
      </w:pPr>
      <w:r w:rsidRPr="002877DD">
        <w:t>This document is elaborated in accordance with SOW Chapter 7</w:t>
      </w:r>
      <w:r w:rsidR="00D43D97">
        <w:t xml:space="preserve">.1.11 Encryption modification Plan </w:t>
      </w:r>
      <w:r w:rsidR="00D43D97" w:rsidRPr="002877DD">
        <w:t>密式置換規劃書</w:t>
      </w:r>
      <w:r w:rsidR="00D43D97">
        <w:t xml:space="preserve">. </w:t>
      </w:r>
      <w:r w:rsidR="004A19CC" w:rsidRPr="007061B6">
        <w:t xml:space="preserve">This document describes the concepts, processes and procedures for developing an indigenous algorithm </w:t>
      </w:r>
      <w:r w:rsidR="004A19CC">
        <w:t xml:space="preserve">(Encryption modification) </w:t>
      </w:r>
      <w:r w:rsidR="004A19CC" w:rsidRPr="007061B6">
        <w:t xml:space="preserve">using Motorola’s tools. </w:t>
      </w:r>
    </w:p>
    <w:p w14:paraId="3E91E1EC" w14:textId="77777777" w:rsidR="004A19CC" w:rsidRPr="002877DD" w:rsidRDefault="004A19CC" w:rsidP="004A19CC">
      <w:pPr>
        <w:pStyle w:val="Normal0"/>
        <w:ind w:left="486"/>
      </w:pPr>
    </w:p>
    <w:p w14:paraId="460212E5" w14:textId="007C3501" w:rsidR="00EE3463" w:rsidRPr="002877DD" w:rsidRDefault="00EE3463" w:rsidP="00130963">
      <w:pPr>
        <w:pStyle w:val="Normal0"/>
        <w:ind w:left="486"/>
        <w:jc w:val="both"/>
      </w:pPr>
      <w:r w:rsidRPr="002877DD">
        <w:t xml:space="preserve">The content mainly consists of </w:t>
      </w:r>
      <w:r w:rsidR="004B00E1">
        <w:t>8</w:t>
      </w:r>
      <w:r w:rsidR="001E5ACD" w:rsidRPr="002877DD">
        <w:t xml:space="preserve"> </w:t>
      </w:r>
      <w:r w:rsidRPr="002877DD">
        <w:t xml:space="preserve">documents as listed below, each document does address a particular point of SOW and link one to another so the whole document package can fully </w:t>
      </w:r>
      <w:proofErr w:type="gramStart"/>
      <w:r w:rsidRPr="002877DD">
        <w:t>covers</w:t>
      </w:r>
      <w:proofErr w:type="gramEnd"/>
      <w:r w:rsidRPr="002877DD">
        <w:t xml:space="preserve"> SOW requirements.</w:t>
      </w:r>
    </w:p>
    <w:p w14:paraId="589BAB10" w14:textId="77777777" w:rsidR="00EE3463" w:rsidRPr="002877DD" w:rsidRDefault="00EE3463" w:rsidP="00EE3463">
      <w:pPr>
        <w:pStyle w:val="Normal0"/>
        <w:ind w:left="486"/>
      </w:pPr>
    </w:p>
    <w:p w14:paraId="66FE76C7" w14:textId="18584460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Pr="002877DD">
        <w:rPr>
          <w:rFonts w:cs="Times New Roman"/>
        </w:rPr>
        <w:tab/>
      </w:r>
      <w:r w:rsidR="00B9750A">
        <w:rPr>
          <w:rFonts w:cs="Times New Roman"/>
        </w:rPr>
        <w:t xml:space="preserve">Taiwan </w:t>
      </w:r>
      <w:r w:rsidRPr="002877DD">
        <w:rPr>
          <w:rFonts w:cs="Times New Roman"/>
        </w:rPr>
        <w:t>Indigenous Algorithm Encryption Modification Plan</w:t>
      </w:r>
    </w:p>
    <w:p w14:paraId="4B1F94B2" w14:textId="380A204F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Version:</w:t>
      </w:r>
      <w:r w:rsidRPr="002877DD">
        <w:rPr>
          <w:rFonts w:cs="Times New Roman"/>
        </w:rPr>
        <w:tab/>
      </w:r>
      <w:r w:rsidRPr="002877DD">
        <w:rPr>
          <w:rFonts w:cs="Times New Roman"/>
        </w:rPr>
        <w:tab/>
        <w:t>0.</w:t>
      </w:r>
      <w:r w:rsidR="00192C62">
        <w:rPr>
          <w:rFonts w:cs="Times New Roman"/>
        </w:rPr>
        <w:t>7</w:t>
      </w:r>
    </w:p>
    <w:p w14:paraId="159859CB" w14:textId="77777777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Enclosed to:</w:t>
      </w:r>
      <w:r w:rsidRPr="002877DD">
        <w:rPr>
          <w:rFonts w:cs="Times New Roman"/>
        </w:rPr>
        <w:tab/>
        <w:t>Attachment 1</w:t>
      </w:r>
    </w:p>
    <w:p w14:paraId="10B96E28" w14:textId="77777777" w:rsidR="00EE3463" w:rsidRPr="002877DD" w:rsidRDefault="00EE3463" w:rsidP="00EE3463">
      <w:pPr>
        <w:pStyle w:val="Normal0"/>
        <w:ind w:left="486"/>
      </w:pPr>
    </w:p>
    <w:p w14:paraId="34C3AADB" w14:textId="39D11C37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Pr="002877DD">
        <w:rPr>
          <w:rFonts w:cs="Times New Roman"/>
        </w:rPr>
        <w:tab/>
      </w:r>
      <w:r w:rsidR="001E0079">
        <w:rPr>
          <w:rFonts w:cs="Times New Roman"/>
        </w:rPr>
        <w:t xml:space="preserve">Taiwan </w:t>
      </w:r>
      <w:r w:rsidRPr="002877DD">
        <w:rPr>
          <w:rFonts w:cs="Times New Roman"/>
        </w:rPr>
        <w:t>Indigenous Algorithm Development Training</w:t>
      </w:r>
    </w:p>
    <w:p w14:paraId="517E617C" w14:textId="77865256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Version:</w:t>
      </w:r>
      <w:r w:rsidRPr="002877DD">
        <w:rPr>
          <w:rFonts w:cs="Times New Roman"/>
        </w:rPr>
        <w:tab/>
      </w:r>
      <w:r w:rsidRPr="002877DD">
        <w:rPr>
          <w:rFonts w:cs="Times New Roman"/>
        </w:rPr>
        <w:tab/>
        <w:t>0.</w:t>
      </w:r>
      <w:r w:rsidR="00192C62">
        <w:rPr>
          <w:rFonts w:cs="Times New Roman"/>
        </w:rPr>
        <w:t>9</w:t>
      </w:r>
    </w:p>
    <w:p w14:paraId="786EA849" w14:textId="77777777" w:rsidR="00EE3463" w:rsidRPr="002877DD" w:rsidRDefault="00EE3463" w:rsidP="00EE3463">
      <w:pPr>
        <w:pStyle w:val="NormalParagraphText"/>
        <w:ind w:left="486"/>
        <w:rPr>
          <w:rFonts w:cs="Times New Roman"/>
        </w:rPr>
      </w:pPr>
      <w:r w:rsidRPr="002877DD">
        <w:rPr>
          <w:rFonts w:cs="Times New Roman"/>
        </w:rPr>
        <w:t>Enclosed to:</w:t>
      </w:r>
      <w:r w:rsidRPr="002877DD">
        <w:rPr>
          <w:rFonts w:cs="Times New Roman"/>
        </w:rPr>
        <w:tab/>
        <w:t>Attachment 2</w:t>
      </w:r>
    </w:p>
    <w:p w14:paraId="483AFB58" w14:textId="77777777" w:rsidR="00EE3463" w:rsidRPr="002877DD" w:rsidRDefault="00EE3463" w:rsidP="00EE3463">
      <w:pPr>
        <w:pStyle w:val="Normal0"/>
        <w:ind w:left="486"/>
      </w:pPr>
    </w:p>
    <w:p w14:paraId="19C93E81" w14:textId="77777777" w:rsidR="00EE3463" w:rsidRPr="002877DD" w:rsidRDefault="00EE3463" w:rsidP="00EE3463">
      <w:pPr>
        <w:pStyle w:val="NormalParagraphText"/>
        <w:ind w:left="486"/>
        <w:rPr>
          <w:rFonts w:cs="Times New Roman"/>
          <w:bCs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Pr="002877DD">
        <w:rPr>
          <w:rFonts w:cs="Times New Roman"/>
        </w:rPr>
        <w:tab/>
        <w:t xml:space="preserve">Taiwan </w:t>
      </w:r>
      <w:r w:rsidRPr="002877DD">
        <w:rPr>
          <w:rFonts w:cs="Times New Roman"/>
          <w:bCs/>
        </w:rPr>
        <w:t>System Test Plan</w:t>
      </w:r>
    </w:p>
    <w:p w14:paraId="586FA50B" w14:textId="0DE96754" w:rsidR="00EE3463" w:rsidRPr="002877DD" w:rsidRDefault="00EE3463" w:rsidP="00EE3463">
      <w:pPr>
        <w:pStyle w:val="NormalParagraphText"/>
        <w:ind w:left="486"/>
        <w:rPr>
          <w:rFonts w:cs="Times New Roman"/>
          <w:bCs/>
          <w:lang w:val="fr-FR"/>
        </w:rPr>
      </w:pPr>
      <w:proofErr w:type="gramStart"/>
      <w:r w:rsidRPr="002877DD">
        <w:rPr>
          <w:rFonts w:cs="Times New Roman"/>
          <w:lang w:val="fr-FR"/>
        </w:rPr>
        <w:t>Version:</w:t>
      </w:r>
      <w:proofErr w:type="gramEnd"/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bCs/>
        </w:rPr>
        <w:t>D01.00.08</w:t>
      </w:r>
    </w:p>
    <w:p w14:paraId="4E1B6A17" w14:textId="24DA616C" w:rsidR="00EE3463" w:rsidRDefault="00EE3463" w:rsidP="00EE3463">
      <w:pPr>
        <w:pStyle w:val="NormalParagraphText"/>
        <w:ind w:left="486"/>
        <w:rPr>
          <w:rFonts w:cs="Times New Roman"/>
          <w:lang w:val="fr-FR"/>
        </w:rPr>
      </w:pPr>
      <w:proofErr w:type="spellStart"/>
      <w:r w:rsidRPr="002877DD">
        <w:rPr>
          <w:rFonts w:cs="Times New Roman"/>
          <w:lang w:val="fr-FR"/>
        </w:rPr>
        <w:t>Enclosed</w:t>
      </w:r>
      <w:proofErr w:type="spellEnd"/>
      <w:r w:rsidRPr="002877DD">
        <w:rPr>
          <w:rFonts w:cs="Times New Roman"/>
          <w:lang w:val="fr-FR"/>
        </w:rPr>
        <w:t xml:space="preserve"> </w:t>
      </w:r>
      <w:proofErr w:type="gramStart"/>
      <w:r w:rsidRPr="002877DD">
        <w:rPr>
          <w:rFonts w:cs="Times New Roman"/>
          <w:lang w:val="fr-FR"/>
        </w:rPr>
        <w:t>to:</w:t>
      </w:r>
      <w:proofErr w:type="gramEnd"/>
      <w:r w:rsidRPr="002877DD">
        <w:rPr>
          <w:rFonts w:cs="Times New Roman"/>
          <w:lang w:val="fr-FR"/>
        </w:rPr>
        <w:tab/>
      </w:r>
      <w:proofErr w:type="spellStart"/>
      <w:r w:rsidRPr="002877DD">
        <w:rPr>
          <w:rFonts w:cs="Times New Roman"/>
          <w:lang w:val="fr-FR"/>
        </w:rPr>
        <w:t>Attachment</w:t>
      </w:r>
      <w:proofErr w:type="spellEnd"/>
      <w:r w:rsidRPr="002877DD">
        <w:rPr>
          <w:rFonts w:cs="Times New Roman"/>
          <w:lang w:val="fr-FR"/>
        </w:rPr>
        <w:t xml:space="preserve"> 3</w:t>
      </w:r>
    </w:p>
    <w:p w14:paraId="68D82541" w14:textId="5EF1696C" w:rsidR="00D43D97" w:rsidRDefault="00D43D97" w:rsidP="00EE3463">
      <w:pPr>
        <w:pStyle w:val="NormalParagraphText"/>
        <w:ind w:left="486"/>
        <w:rPr>
          <w:rFonts w:cs="Times New Roman"/>
          <w:lang w:val="fr-FR"/>
        </w:rPr>
      </w:pPr>
    </w:p>
    <w:p w14:paraId="5A3D3929" w14:textId="3795E821" w:rsidR="00D43D97" w:rsidRPr="002877DD" w:rsidRDefault="00D43D97" w:rsidP="001B4680">
      <w:pPr>
        <w:pStyle w:val="NormalParagraphText"/>
        <w:ind w:left="2160" w:hanging="1710"/>
        <w:rPr>
          <w:rFonts w:cs="Times New Roman"/>
          <w:bCs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="001B4680" w:rsidRPr="001B4680">
        <w:rPr>
          <w:rFonts w:cs="Times New Roman"/>
        </w:rPr>
        <w:t>List of Equipment for Syste</w:t>
      </w:r>
      <w:r w:rsidR="00FC0190">
        <w:rPr>
          <w:rFonts w:cs="Times New Roman"/>
        </w:rPr>
        <w:t>m</w:t>
      </w:r>
      <w:r w:rsidR="001B4680" w:rsidRPr="001B4680">
        <w:rPr>
          <w:rFonts w:cs="Times New Roman"/>
        </w:rPr>
        <w:t xml:space="preserve"> Test Platform and Accessories for Encryption Modification</w:t>
      </w:r>
    </w:p>
    <w:p w14:paraId="79C6AD96" w14:textId="77119829" w:rsidR="00D43D97" w:rsidRPr="002877DD" w:rsidRDefault="00D43D97" w:rsidP="00D43D97">
      <w:pPr>
        <w:pStyle w:val="NormalParagraphText"/>
        <w:ind w:left="486"/>
        <w:rPr>
          <w:rFonts w:cs="Times New Roman"/>
          <w:bCs/>
          <w:lang w:val="fr-FR"/>
        </w:rPr>
      </w:pPr>
      <w:proofErr w:type="gramStart"/>
      <w:r w:rsidRPr="002877DD">
        <w:rPr>
          <w:rFonts w:cs="Times New Roman"/>
          <w:lang w:val="fr-FR"/>
        </w:rPr>
        <w:t>Version:</w:t>
      </w:r>
      <w:proofErr w:type="gramEnd"/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bCs/>
        </w:rPr>
        <w:t>0</w:t>
      </w:r>
      <w:r w:rsidR="00167EA4">
        <w:rPr>
          <w:rFonts w:cs="Times New Roman"/>
          <w:bCs/>
        </w:rPr>
        <w:t>.</w:t>
      </w:r>
      <w:r w:rsidR="00F348A5">
        <w:rPr>
          <w:rFonts w:cs="Times New Roman"/>
          <w:bCs/>
        </w:rPr>
        <w:t>2</w:t>
      </w:r>
    </w:p>
    <w:p w14:paraId="55FE4F93" w14:textId="281028BF" w:rsidR="00D43D97" w:rsidRDefault="00D43D97" w:rsidP="00D43D97">
      <w:pPr>
        <w:pStyle w:val="NormalParagraphText"/>
        <w:ind w:left="486"/>
        <w:rPr>
          <w:rFonts w:cs="Times New Roman"/>
          <w:lang w:val="fr-FR"/>
        </w:rPr>
      </w:pPr>
      <w:proofErr w:type="spellStart"/>
      <w:r w:rsidRPr="002877DD">
        <w:rPr>
          <w:rFonts w:cs="Times New Roman"/>
          <w:lang w:val="fr-FR"/>
        </w:rPr>
        <w:t>Enclosed</w:t>
      </w:r>
      <w:proofErr w:type="spellEnd"/>
      <w:r w:rsidRPr="002877DD">
        <w:rPr>
          <w:rFonts w:cs="Times New Roman"/>
          <w:lang w:val="fr-FR"/>
        </w:rPr>
        <w:t xml:space="preserve"> </w:t>
      </w:r>
      <w:proofErr w:type="gramStart"/>
      <w:r w:rsidRPr="002877DD">
        <w:rPr>
          <w:rFonts w:cs="Times New Roman"/>
          <w:lang w:val="fr-FR"/>
        </w:rPr>
        <w:t>to:</w:t>
      </w:r>
      <w:proofErr w:type="gramEnd"/>
      <w:r w:rsidRPr="002877DD">
        <w:rPr>
          <w:rFonts w:cs="Times New Roman"/>
          <w:lang w:val="fr-FR"/>
        </w:rPr>
        <w:tab/>
      </w:r>
      <w:proofErr w:type="spellStart"/>
      <w:r w:rsidRPr="002877DD">
        <w:rPr>
          <w:rFonts w:cs="Times New Roman"/>
          <w:lang w:val="fr-FR"/>
        </w:rPr>
        <w:t>Attachment</w:t>
      </w:r>
      <w:proofErr w:type="spellEnd"/>
      <w:r w:rsidRPr="002877DD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4</w:t>
      </w:r>
    </w:p>
    <w:p w14:paraId="0EF7F697" w14:textId="59BBB21B" w:rsidR="009158C8" w:rsidRDefault="009158C8" w:rsidP="00D43D97">
      <w:pPr>
        <w:pStyle w:val="NormalParagraphText"/>
        <w:ind w:left="486"/>
        <w:rPr>
          <w:rFonts w:cs="Times New Roman"/>
          <w:lang w:val="fr-FR"/>
        </w:rPr>
      </w:pPr>
    </w:p>
    <w:p w14:paraId="3D03F27D" w14:textId="5EDB4029" w:rsidR="009158C8" w:rsidRPr="002877DD" w:rsidRDefault="009158C8" w:rsidP="009158C8">
      <w:pPr>
        <w:pStyle w:val="NormalParagraphText"/>
        <w:ind w:left="2160" w:hanging="1710"/>
        <w:rPr>
          <w:rFonts w:cs="Times New Roman"/>
          <w:bCs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Pr="009158C8">
        <w:rPr>
          <w:rFonts w:cs="Times New Roman"/>
        </w:rPr>
        <w:t>Encryption Modification Design and Verification –High Level Diagram</w:t>
      </w:r>
      <w:r w:rsidRPr="001B4680">
        <w:rPr>
          <w:rFonts w:cs="Times New Roman"/>
        </w:rPr>
        <w:t xml:space="preserve"> </w:t>
      </w:r>
    </w:p>
    <w:p w14:paraId="5B7A7AC1" w14:textId="77777777" w:rsidR="009158C8" w:rsidRPr="002877DD" w:rsidRDefault="009158C8" w:rsidP="009158C8">
      <w:pPr>
        <w:pStyle w:val="NormalParagraphText"/>
        <w:ind w:left="486"/>
        <w:rPr>
          <w:rFonts w:cs="Times New Roman"/>
          <w:bCs/>
          <w:lang w:val="fr-FR"/>
        </w:rPr>
      </w:pPr>
      <w:proofErr w:type="gramStart"/>
      <w:r w:rsidRPr="002877DD">
        <w:rPr>
          <w:rFonts w:cs="Times New Roman"/>
          <w:lang w:val="fr-FR"/>
        </w:rPr>
        <w:t>Version:</w:t>
      </w:r>
      <w:proofErr w:type="gramEnd"/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bCs/>
        </w:rPr>
        <w:t>0</w:t>
      </w:r>
      <w:r>
        <w:rPr>
          <w:rFonts w:cs="Times New Roman"/>
          <w:bCs/>
        </w:rPr>
        <w:t>.</w:t>
      </w:r>
      <w:r w:rsidRPr="002877DD">
        <w:rPr>
          <w:rFonts w:cs="Times New Roman"/>
          <w:bCs/>
        </w:rPr>
        <w:t>1</w:t>
      </w:r>
    </w:p>
    <w:p w14:paraId="04C413AF" w14:textId="14D8D62C" w:rsidR="009158C8" w:rsidRDefault="009158C8" w:rsidP="009158C8">
      <w:pPr>
        <w:pStyle w:val="NormalParagraphText"/>
        <w:ind w:left="486"/>
        <w:rPr>
          <w:rFonts w:cs="Times New Roman"/>
          <w:lang w:val="fr-FR"/>
        </w:rPr>
      </w:pPr>
      <w:proofErr w:type="spellStart"/>
      <w:r w:rsidRPr="002877DD">
        <w:rPr>
          <w:rFonts w:cs="Times New Roman"/>
          <w:lang w:val="fr-FR"/>
        </w:rPr>
        <w:t>Enclosed</w:t>
      </w:r>
      <w:proofErr w:type="spellEnd"/>
      <w:r w:rsidRPr="002877DD">
        <w:rPr>
          <w:rFonts w:cs="Times New Roman"/>
          <w:lang w:val="fr-FR"/>
        </w:rPr>
        <w:t xml:space="preserve"> </w:t>
      </w:r>
      <w:proofErr w:type="gramStart"/>
      <w:r w:rsidRPr="002877DD">
        <w:rPr>
          <w:rFonts w:cs="Times New Roman"/>
          <w:lang w:val="fr-FR"/>
        </w:rPr>
        <w:t>to:</w:t>
      </w:r>
      <w:proofErr w:type="gramEnd"/>
      <w:r w:rsidRPr="002877DD">
        <w:rPr>
          <w:rFonts w:cs="Times New Roman"/>
          <w:lang w:val="fr-FR"/>
        </w:rPr>
        <w:tab/>
      </w:r>
      <w:proofErr w:type="spellStart"/>
      <w:r w:rsidRPr="002877DD">
        <w:rPr>
          <w:rFonts w:cs="Times New Roman"/>
          <w:lang w:val="fr-FR"/>
        </w:rPr>
        <w:t>Attachment</w:t>
      </w:r>
      <w:proofErr w:type="spellEnd"/>
      <w:r w:rsidRPr="002877DD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5</w:t>
      </w:r>
    </w:p>
    <w:p w14:paraId="5D9D0783" w14:textId="6B4163E0" w:rsidR="00E72EC3" w:rsidRDefault="00E72EC3" w:rsidP="009158C8">
      <w:pPr>
        <w:pStyle w:val="NormalParagraphText"/>
        <w:ind w:left="486"/>
        <w:rPr>
          <w:rFonts w:cs="Times New Roman"/>
          <w:lang w:val="fr-FR"/>
        </w:rPr>
      </w:pPr>
    </w:p>
    <w:p w14:paraId="32D79B4A" w14:textId="77777777" w:rsidR="00EB607F" w:rsidRPr="002877DD" w:rsidRDefault="00EB607F" w:rsidP="00EB607F">
      <w:pPr>
        <w:pStyle w:val="NormalParagraphText"/>
        <w:ind w:left="2160" w:hanging="1710"/>
        <w:rPr>
          <w:rFonts w:cs="Times New Roman"/>
          <w:bCs/>
        </w:rPr>
      </w:pPr>
      <w:r w:rsidRPr="002877DD">
        <w:rPr>
          <w:rFonts w:cs="Times New Roman"/>
        </w:rPr>
        <w:t>Title:</w:t>
      </w:r>
      <w:r w:rsidRPr="002877DD">
        <w:rPr>
          <w:rFonts w:cs="Times New Roman"/>
        </w:rPr>
        <w:tab/>
      </w:r>
      <w:r w:rsidRPr="00E72EC3">
        <w:rPr>
          <w:rFonts w:cs="Times New Roman"/>
        </w:rPr>
        <w:t>Encryption Verification Standard Mapping List</w:t>
      </w:r>
      <w:r w:rsidRPr="001B4680">
        <w:rPr>
          <w:rFonts w:cs="Times New Roman"/>
        </w:rPr>
        <w:t xml:space="preserve"> </w:t>
      </w:r>
    </w:p>
    <w:p w14:paraId="146D353C" w14:textId="77777777" w:rsidR="00EB607F" w:rsidRPr="002877DD" w:rsidRDefault="00EB607F" w:rsidP="00EB607F">
      <w:pPr>
        <w:pStyle w:val="NormalParagraphText"/>
        <w:ind w:left="486"/>
        <w:rPr>
          <w:rFonts w:cs="Times New Roman"/>
          <w:bCs/>
          <w:lang w:val="fr-FR"/>
        </w:rPr>
      </w:pPr>
      <w:proofErr w:type="gramStart"/>
      <w:r w:rsidRPr="002877DD">
        <w:rPr>
          <w:rFonts w:cs="Times New Roman"/>
          <w:lang w:val="fr-FR"/>
        </w:rPr>
        <w:t>Version:</w:t>
      </w:r>
      <w:proofErr w:type="gramEnd"/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lang w:val="fr-FR"/>
        </w:rPr>
        <w:tab/>
      </w:r>
      <w:r w:rsidRPr="002877DD">
        <w:rPr>
          <w:rFonts w:cs="Times New Roman"/>
          <w:bCs/>
        </w:rPr>
        <w:t>0</w:t>
      </w:r>
      <w:r>
        <w:rPr>
          <w:rFonts w:cs="Times New Roman"/>
          <w:bCs/>
        </w:rPr>
        <w:t>.</w:t>
      </w:r>
      <w:r w:rsidRPr="002877DD">
        <w:rPr>
          <w:rFonts w:cs="Times New Roman"/>
          <w:bCs/>
        </w:rPr>
        <w:t>1</w:t>
      </w:r>
    </w:p>
    <w:p w14:paraId="3C9FFFFC" w14:textId="77777777" w:rsidR="00EB607F" w:rsidRDefault="00EB607F" w:rsidP="00EB607F">
      <w:pPr>
        <w:pStyle w:val="NormalParagraphText"/>
        <w:ind w:left="486"/>
        <w:rPr>
          <w:rFonts w:cs="Times New Roman"/>
          <w:lang w:val="fr-FR"/>
        </w:rPr>
      </w:pPr>
      <w:proofErr w:type="spellStart"/>
      <w:r w:rsidRPr="002877DD">
        <w:rPr>
          <w:rFonts w:cs="Times New Roman"/>
          <w:lang w:val="fr-FR"/>
        </w:rPr>
        <w:t>Enclosed</w:t>
      </w:r>
      <w:proofErr w:type="spellEnd"/>
      <w:r w:rsidRPr="002877DD">
        <w:rPr>
          <w:rFonts w:cs="Times New Roman"/>
          <w:lang w:val="fr-FR"/>
        </w:rPr>
        <w:t xml:space="preserve"> </w:t>
      </w:r>
      <w:proofErr w:type="gramStart"/>
      <w:r w:rsidRPr="002877DD">
        <w:rPr>
          <w:rFonts w:cs="Times New Roman"/>
          <w:lang w:val="fr-FR"/>
        </w:rPr>
        <w:t>to:</w:t>
      </w:r>
      <w:proofErr w:type="gramEnd"/>
      <w:r w:rsidRPr="002877DD">
        <w:rPr>
          <w:rFonts w:cs="Times New Roman"/>
          <w:lang w:val="fr-FR"/>
        </w:rPr>
        <w:tab/>
      </w:r>
      <w:proofErr w:type="spellStart"/>
      <w:r w:rsidRPr="002877DD">
        <w:rPr>
          <w:rFonts w:cs="Times New Roman"/>
          <w:lang w:val="fr-FR"/>
        </w:rPr>
        <w:t>Attachment</w:t>
      </w:r>
      <w:proofErr w:type="spellEnd"/>
      <w:r w:rsidRPr="002877DD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6</w:t>
      </w:r>
    </w:p>
    <w:p w14:paraId="10AC98F1" w14:textId="487414F1" w:rsidR="009158C8" w:rsidRDefault="009158C8" w:rsidP="00D43D97">
      <w:pPr>
        <w:pStyle w:val="NormalParagraphText"/>
        <w:ind w:left="486"/>
        <w:rPr>
          <w:rFonts w:cs="Times New Roman"/>
          <w:lang w:val="fr-FR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27"/>
        <w:gridCol w:w="2805"/>
      </w:tblGrid>
      <w:tr w:rsidR="003B3C1D" w:rsidRPr="00AD3A9B" w14:paraId="68C93940" w14:textId="77777777" w:rsidTr="00A95F8F">
        <w:trPr>
          <w:tblHeader/>
        </w:trPr>
        <w:tc>
          <w:tcPr>
            <w:tcW w:w="4927" w:type="dxa"/>
          </w:tcPr>
          <w:p w14:paraId="483E7435" w14:textId="77777777" w:rsidR="003B3C1D" w:rsidRPr="00AD3A9B" w:rsidRDefault="003B3C1D" w:rsidP="004F52E9">
            <w:pPr>
              <w:pStyle w:val="NormalParagraphText"/>
              <w:spacing w:before="0"/>
              <w:ind w:left="0"/>
              <w:rPr>
                <w:rStyle w:val="Strong"/>
              </w:rPr>
            </w:pPr>
            <w:r w:rsidRPr="00AD3A9B">
              <w:rPr>
                <w:rStyle w:val="Strong"/>
              </w:rPr>
              <w:t>SOW Chapter 7.11 Clauses</w:t>
            </w:r>
          </w:p>
        </w:tc>
        <w:tc>
          <w:tcPr>
            <w:tcW w:w="2805" w:type="dxa"/>
          </w:tcPr>
          <w:p w14:paraId="1EFCF17E" w14:textId="77777777" w:rsidR="003B3C1D" w:rsidRPr="00AD3A9B" w:rsidRDefault="003B3C1D" w:rsidP="004F52E9">
            <w:pPr>
              <w:pStyle w:val="NormalParagraphText"/>
              <w:spacing w:before="0"/>
              <w:ind w:left="0"/>
              <w:rPr>
                <w:rStyle w:val="Strong"/>
              </w:rPr>
            </w:pPr>
            <w:r w:rsidRPr="00AD3A9B">
              <w:rPr>
                <w:rStyle w:val="Strong"/>
              </w:rPr>
              <w:t>Mapping to this document</w:t>
            </w:r>
          </w:p>
        </w:tc>
      </w:tr>
      <w:tr w:rsidR="003B3C1D" w14:paraId="74334B3A" w14:textId="77777777" w:rsidTr="00A95F8F">
        <w:tc>
          <w:tcPr>
            <w:tcW w:w="4927" w:type="dxa"/>
          </w:tcPr>
          <w:p w14:paraId="0AA63B39" w14:textId="77777777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2877DD">
              <w:rPr>
                <w:rFonts w:cs="Times New Roman"/>
              </w:rPr>
              <w:t>Manufacturers must provide execution plans, processes, etc.</w:t>
            </w:r>
            <w:r>
              <w:rPr>
                <w:rFonts w:cs="Times New Roman"/>
              </w:rPr>
              <w:t xml:space="preserve"> for Encryption Modification.</w:t>
            </w:r>
          </w:p>
          <w:p w14:paraId="263AAD8F" w14:textId="4AE4E5B3" w:rsidR="003B3C1D" w:rsidRDefault="008235A5" w:rsidP="00A95F8F">
            <w:pPr>
              <w:pStyle w:val="NormalParagraphText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廠商須提供「密式置換」執行規劃、流程等。</w:t>
            </w:r>
          </w:p>
        </w:tc>
        <w:tc>
          <w:tcPr>
            <w:tcW w:w="2805" w:type="dxa"/>
          </w:tcPr>
          <w:p w14:paraId="3421151A" w14:textId="76306C3C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1.</w:t>
            </w:r>
          </w:p>
        </w:tc>
      </w:tr>
      <w:tr w:rsidR="003B3C1D" w14:paraId="57602C5E" w14:textId="77777777" w:rsidTr="00A95F8F">
        <w:tc>
          <w:tcPr>
            <w:tcW w:w="4927" w:type="dxa"/>
          </w:tcPr>
          <w:p w14:paraId="6ED9E688" w14:textId="77777777" w:rsidR="003B3C1D" w:rsidRPr="00FA273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2877DD">
              <w:rPr>
                <w:rFonts w:cs="Times New Roman"/>
              </w:rPr>
              <w:t xml:space="preserve">The manufacturer must provide the implementation method </w:t>
            </w:r>
            <w:r>
              <w:rPr>
                <w:rFonts w:cs="Times New Roman"/>
              </w:rPr>
              <w:t xml:space="preserve">for Encryption Modification </w:t>
            </w:r>
            <w:r w:rsidRPr="00FA273D">
              <w:rPr>
                <w:rFonts w:cs="Times New Roman"/>
              </w:rPr>
              <w:t>Training, which must include teachers, course content, hour allocation, etc. "</w:t>
            </w:r>
          </w:p>
          <w:p w14:paraId="386DCFFD" w14:textId="0BAB5C55" w:rsidR="003B3C1D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廠商須提供「密式置換技轉訓練」執行方式</w:t>
            </w:r>
            <w:r w:rsidRPr="008235A5">
              <w:rPr>
                <w:rFonts w:cs="Times New Roman" w:hint="eastAsia"/>
              </w:rPr>
              <w:t>,</w:t>
            </w:r>
            <w:r w:rsidRPr="008235A5">
              <w:rPr>
                <w:rFonts w:cs="Times New Roman" w:hint="eastAsia"/>
              </w:rPr>
              <w:t>需內含師資、課</w:t>
            </w:r>
            <w:r w:rsidRPr="008235A5">
              <w:rPr>
                <w:rFonts w:cs="Times New Roman" w:hint="eastAsia"/>
              </w:rPr>
              <w:t xml:space="preserve"> </w:t>
            </w:r>
            <w:r w:rsidRPr="008235A5">
              <w:rPr>
                <w:rFonts w:cs="Times New Roman" w:hint="eastAsia"/>
              </w:rPr>
              <w:t>程內容、時數配當等。</w:t>
            </w:r>
          </w:p>
        </w:tc>
        <w:tc>
          <w:tcPr>
            <w:tcW w:w="2805" w:type="dxa"/>
          </w:tcPr>
          <w:p w14:paraId="67D0FBFE" w14:textId="00B24B4C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2.</w:t>
            </w:r>
          </w:p>
        </w:tc>
      </w:tr>
      <w:tr w:rsidR="003B3C1D" w14:paraId="317BB035" w14:textId="77777777" w:rsidTr="00A95F8F">
        <w:tc>
          <w:tcPr>
            <w:tcW w:w="4927" w:type="dxa"/>
          </w:tcPr>
          <w:p w14:paraId="379D0B75" w14:textId="77777777" w:rsidR="008235A5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FA273D">
              <w:rPr>
                <w:rFonts w:cs="Times New Roman"/>
              </w:rPr>
              <w:t>The manufacturer must provide the list and operation of the "System Test platform".</w:t>
            </w:r>
            <w:r w:rsidR="008235A5">
              <w:rPr>
                <w:rFonts w:cs="Times New Roman"/>
              </w:rPr>
              <w:t xml:space="preserve"> </w:t>
            </w:r>
          </w:p>
          <w:p w14:paraId="1F92FDF9" w14:textId="46E0C2C6" w:rsidR="003B3C1D" w:rsidRPr="00FA273D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lastRenderedPageBreak/>
              <w:t>廠商須提供「系統測試平臺」清單及操作。</w:t>
            </w:r>
          </w:p>
          <w:p w14:paraId="6525FB8B" w14:textId="657D1C55" w:rsidR="008F39A8" w:rsidRDefault="008F39A8" w:rsidP="004F52E9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</w:p>
          <w:p w14:paraId="174D348D" w14:textId="77777777" w:rsidR="008F39A8" w:rsidRPr="008F39A8" w:rsidRDefault="008F39A8" w:rsidP="008F39A8"/>
          <w:p w14:paraId="0BB4E903" w14:textId="7BD0E0CE" w:rsidR="003B3C1D" w:rsidRPr="008F39A8" w:rsidRDefault="003B3C1D" w:rsidP="008F39A8">
            <w:pPr>
              <w:jc w:val="center"/>
            </w:pPr>
          </w:p>
        </w:tc>
        <w:tc>
          <w:tcPr>
            <w:tcW w:w="2805" w:type="dxa"/>
          </w:tcPr>
          <w:p w14:paraId="5BFEDC09" w14:textId="0DF5E4C0" w:rsidR="003B3C1D" w:rsidRDefault="003B3C1D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Attachment </w:t>
            </w:r>
            <w:r w:rsidR="001B4680">
              <w:rPr>
                <w:rFonts w:cs="Times New Roman"/>
              </w:rPr>
              <w:t>4</w:t>
            </w:r>
            <w:r w:rsidR="001B359F">
              <w:rPr>
                <w:rFonts w:cs="Times New Roman"/>
              </w:rPr>
              <w:t>.</w:t>
            </w:r>
          </w:p>
          <w:p w14:paraId="132CBD05" w14:textId="77777777" w:rsidR="00A95F8F" w:rsidRDefault="00A95F8F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</w:p>
          <w:p w14:paraId="7D2FE546" w14:textId="365C158D" w:rsidR="00A95F8F" w:rsidRDefault="00A95F8F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Note: the manuals of respective equipment will be provided during Training session.</w:t>
            </w:r>
          </w:p>
        </w:tc>
      </w:tr>
      <w:tr w:rsidR="003B3C1D" w14:paraId="2A087973" w14:textId="77777777" w:rsidTr="00A95F8F">
        <w:tc>
          <w:tcPr>
            <w:tcW w:w="4927" w:type="dxa"/>
          </w:tcPr>
          <w:p w14:paraId="7123ABCE" w14:textId="1ECD6611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FA273D">
              <w:rPr>
                <w:rFonts w:cs="Times New Roman"/>
              </w:rPr>
              <w:lastRenderedPageBreak/>
              <w:t>The manufacturer must provide a list and operations of accessory software, hardware and tools related to Encryption Modification.</w:t>
            </w:r>
          </w:p>
          <w:p w14:paraId="48D1567E" w14:textId="20C02FCA" w:rsidR="008235A5" w:rsidRPr="00FA273D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廠商須提供「密式置換相關附屬軟硬體及工具」清單及操作。</w:t>
            </w:r>
          </w:p>
          <w:p w14:paraId="0082F3C7" w14:textId="77777777" w:rsidR="003B3C1D" w:rsidRDefault="003B3C1D" w:rsidP="004F52E9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</w:p>
        </w:tc>
        <w:tc>
          <w:tcPr>
            <w:tcW w:w="2805" w:type="dxa"/>
          </w:tcPr>
          <w:p w14:paraId="4B1F829F" w14:textId="0E81F475" w:rsidR="003B3C1D" w:rsidRDefault="003B3C1D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Attachment 4</w:t>
            </w:r>
            <w:r w:rsidR="001B359F">
              <w:rPr>
                <w:rFonts w:cs="Times New Roman"/>
              </w:rPr>
              <w:t>.</w:t>
            </w:r>
          </w:p>
          <w:p w14:paraId="27853D7B" w14:textId="77777777" w:rsidR="00A95F8F" w:rsidRDefault="00A95F8F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</w:p>
          <w:p w14:paraId="3ACEC92C" w14:textId="3D944E9B" w:rsidR="00A95F8F" w:rsidRDefault="00A95F8F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Note: the manuals of respective equipment will be provided during Training session.</w:t>
            </w:r>
          </w:p>
        </w:tc>
      </w:tr>
      <w:tr w:rsidR="003B3C1D" w14:paraId="458596E6" w14:textId="77777777" w:rsidTr="00A95F8F">
        <w:tc>
          <w:tcPr>
            <w:tcW w:w="4927" w:type="dxa"/>
          </w:tcPr>
          <w:p w14:paraId="2227F544" w14:textId="453E04C0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FA273D">
              <w:rPr>
                <w:rFonts w:cs="Times New Roman"/>
              </w:rPr>
              <w:t xml:space="preserve">The manufacturer must provide </w:t>
            </w:r>
            <w:r>
              <w:rPr>
                <w:rFonts w:cs="Times New Roman"/>
              </w:rPr>
              <w:t>Description</w:t>
            </w:r>
            <w:r w:rsidRPr="00FA273D">
              <w:rPr>
                <w:rFonts w:cs="Times New Roman"/>
              </w:rPr>
              <w:t xml:space="preserve"> for operation and verification environment of Enc</w:t>
            </w:r>
            <w:r w:rsidR="00D357F4">
              <w:rPr>
                <w:rFonts w:cs="Times New Roman"/>
              </w:rPr>
              <w:t>ryption Modification equipment.</w:t>
            </w:r>
          </w:p>
          <w:p w14:paraId="09CC5393" w14:textId="46126EBF" w:rsidR="008235A5" w:rsidRPr="00FA273D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廠商須提供密式置換裝備操作及驗證環境說明。</w:t>
            </w:r>
          </w:p>
          <w:p w14:paraId="71F8E5ED" w14:textId="77777777" w:rsidR="003B3C1D" w:rsidRDefault="003B3C1D" w:rsidP="004F52E9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</w:p>
        </w:tc>
        <w:tc>
          <w:tcPr>
            <w:tcW w:w="2805" w:type="dxa"/>
          </w:tcPr>
          <w:p w14:paraId="0C9833EE" w14:textId="080EC678" w:rsidR="003B3C1D" w:rsidRDefault="003B3C1D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and </w:t>
            </w:r>
            <w:r w:rsidR="001B359F">
              <w:rPr>
                <w:rFonts w:cs="Times New Roman"/>
              </w:rPr>
              <w:t>3.</w:t>
            </w:r>
          </w:p>
          <w:p w14:paraId="7739228C" w14:textId="65EF4A1F" w:rsidR="003B3C1D" w:rsidRDefault="003B3C1D" w:rsidP="004F52E9">
            <w:pPr>
              <w:pStyle w:val="NormalParagraphText"/>
              <w:spacing w:before="0"/>
              <w:ind w:left="0"/>
              <w:rPr>
                <w:rFonts w:cs="Times New Roman"/>
              </w:rPr>
            </w:pPr>
          </w:p>
          <w:p w14:paraId="7499A616" w14:textId="4A4CE3C9" w:rsidR="003B3C1D" w:rsidRDefault="003B3C1D" w:rsidP="00130963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Note: the manuals of respective equipment will be provided during Training session.</w:t>
            </w:r>
          </w:p>
        </w:tc>
      </w:tr>
      <w:tr w:rsidR="003B3C1D" w14:paraId="12589B7D" w14:textId="77777777" w:rsidTr="00A95F8F">
        <w:tc>
          <w:tcPr>
            <w:tcW w:w="4927" w:type="dxa"/>
          </w:tcPr>
          <w:p w14:paraId="30FAC79A" w14:textId="4C2F670F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2877DD">
              <w:rPr>
                <w:rFonts w:cs="Times New Roman"/>
              </w:rPr>
              <w:t xml:space="preserve">Explain the encryption mechanism and key operation process. </w:t>
            </w:r>
          </w:p>
          <w:p w14:paraId="519183D7" w14:textId="0A92BFD5" w:rsidR="008235A5" w:rsidRPr="002877DD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說明加密機制與密鑰運作流程。</w:t>
            </w:r>
          </w:p>
          <w:p w14:paraId="1FC834D1" w14:textId="77777777" w:rsidR="003B3C1D" w:rsidRDefault="003B3C1D" w:rsidP="004F52E9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</w:p>
        </w:tc>
        <w:tc>
          <w:tcPr>
            <w:tcW w:w="2805" w:type="dxa"/>
          </w:tcPr>
          <w:p w14:paraId="5E9EEF8B" w14:textId="45DA8B09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and </w:t>
            </w:r>
            <w:r w:rsidR="001B359F">
              <w:rPr>
                <w:rFonts w:cs="Times New Roman"/>
              </w:rPr>
              <w:t>2.</w:t>
            </w:r>
          </w:p>
        </w:tc>
      </w:tr>
      <w:tr w:rsidR="003B3C1D" w14:paraId="77DE4931" w14:textId="77777777" w:rsidTr="00A95F8F">
        <w:trPr>
          <w:trHeight w:val="674"/>
        </w:trPr>
        <w:tc>
          <w:tcPr>
            <w:tcW w:w="4927" w:type="dxa"/>
          </w:tcPr>
          <w:p w14:paraId="40203413" w14:textId="77777777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2877DD">
              <w:rPr>
                <w:rFonts w:cs="Times New Roman"/>
              </w:rPr>
              <w:t>Describe key production management and related control actions.</w:t>
            </w:r>
          </w:p>
          <w:p w14:paraId="6C51C4C7" w14:textId="63BA042D" w:rsidR="008235A5" w:rsidRPr="00A86772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說明密鑰產製管理與相關管控作為。</w:t>
            </w:r>
          </w:p>
        </w:tc>
        <w:tc>
          <w:tcPr>
            <w:tcW w:w="2805" w:type="dxa"/>
          </w:tcPr>
          <w:p w14:paraId="17F6F33E" w14:textId="4CC632F7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and </w:t>
            </w:r>
            <w:r w:rsidR="001B359F">
              <w:rPr>
                <w:rFonts w:cs="Times New Roman"/>
              </w:rPr>
              <w:t>2.</w:t>
            </w:r>
          </w:p>
        </w:tc>
      </w:tr>
      <w:tr w:rsidR="003B3C1D" w14:paraId="6B23DFB2" w14:textId="77777777" w:rsidTr="00A95F8F">
        <w:trPr>
          <w:trHeight w:val="1241"/>
        </w:trPr>
        <w:tc>
          <w:tcPr>
            <w:tcW w:w="4927" w:type="dxa"/>
          </w:tcPr>
          <w:p w14:paraId="78A0B526" w14:textId="77777777" w:rsidR="003B3C1D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  <w:rPr>
                <w:rFonts w:cs="Times New Roman"/>
              </w:rPr>
            </w:pPr>
            <w:r w:rsidRPr="002877DD">
              <w:rPr>
                <w:rFonts w:cs="Times New Roman"/>
              </w:rPr>
              <w:t>Explain the AES algorithm and parameter replacement (algorithm development environment and program code) methods and processes</w:t>
            </w:r>
          </w:p>
          <w:p w14:paraId="25AADB6E" w14:textId="4E5EA30F" w:rsidR="008235A5" w:rsidRPr="00A86772" w:rsidRDefault="008235A5" w:rsidP="008235A5">
            <w:pPr>
              <w:pStyle w:val="NormalParagraphText"/>
              <w:spacing w:before="0"/>
              <w:ind w:left="585"/>
              <w:rPr>
                <w:rFonts w:cs="Times New Roman"/>
              </w:rPr>
            </w:pPr>
            <w:r w:rsidRPr="008235A5">
              <w:rPr>
                <w:rFonts w:cs="Times New Roman" w:hint="eastAsia"/>
              </w:rPr>
              <w:t>說明</w:t>
            </w:r>
            <w:r w:rsidRPr="008235A5">
              <w:rPr>
                <w:rFonts w:cs="Times New Roman" w:hint="eastAsia"/>
              </w:rPr>
              <w:t xml:space="preserve"> AES </w:t>
            </w:r>
            <w:r w:rsidRPr="008235A5">
              <w:rPr>
                <w:rFonts w:cs="Times New Roman" w:hint="eastAsia"/>
              </w:rPr>
              <w:t>演算法及參數置換</w:t>
            </w:r>
            <w:r w:rsidRPr="008235A5">
              <w:rPr>
                <w:rFonts w:cs="Times New Roman" w:hint="eastAsia"/>
              </w:rPr>
              <w:t>(</w:t>
            </w:r>
            <w:r w:rsidRPr="008235A5">
              <w:rPr>
                <w:rFonts w:cs="Times New Roman" w:hint="eastAsia"/>
              </w:rPr>
              <w:t>演算法開發環境與程式碼</w:t>
            </w:r>
            <w:r w:rsidRPr="008235A5">
              <w:rPr>
                <w:rFonts w:cs="Times New Roman" w:hint="eastAsia"/>
              </w:rPr>
              <w:t>)</w:t>
            </w:r>
            <w:r w:rsidRPr="008235A5">
              <w:rPr>
                <w:rFonts w:cs="Times New Roman" w:hint="eastAsia"/>
              </w:rPr>
              <w:t>方式與</w:t>
            </w:r>
            <w:r w:rsidRPr="008235A5">
              <w:rPr>
                <w:rFonts w:cs="Times New Roman" w:hint="eastAsia"/>
              </w:rPr>
              <w:t xml:space="preserve"> </w:t>
            </w:r>
            <w:r w:rsidRPr="008235A5">
              <w:rPr>
                <w:rFonts w:cs="Times New Roman" w:hint="eastAsia"/>
              </w:rPr>
              <w:t>流程。</w:t>
            </w:r>
          </w:p>
        </w:tc>
        <w:tc>
          <w:tcPr>
            <w:tcW w:w="2805" w:type="dxa"/>
          </w:tcPr>
          <w:p w14:paraId="26B0E3E7" w14:textId="54CE1E6E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and </w:t>
            </w:r>
            <w:r w:rsidR="001B359F">
              <w:rPr>
                <w:rFonts w:cs="Times New Roman"/>
              </w:rPr>
              <w:t>2.</w:t>
            </w:r>
          </w:p>
        </w:tc>
      </w:tr>
      <w:tr w:rsidR="003B3C1D" w14:paraId="4B665C81" w14:textId="77777777" w:rsidTr="00A95F8F">
        <w:trPr>
          <w:trHeight w:val="629"/>
        </w:trPr>
        <w:tc>
          <w:tcPr>
            <w:tcW w:w="4927" w:type="dxa"/>
          </w:tcPr>
          <w:p w14:paraId="31FD2C66" w14:textId="77777777" w:rsidR="003B3C1D" w:rsidRPr="008235A5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</w:pPr>
            <w:r w:rsidRPr="002877DD">
              <w:rPr>
                <w:rFonts w:cs="Times New Roman"/>
              </w:rPr>
              <w:t xml:space="preserve">Explain the </w:t>
            </w:r>
            <w:r>
              <w:rPr>
                <w:rFonts w:cs="Times New Roman"/>
              </w:rPr>
              <w:t>flexibility</w:t>
            </w:r>
            <w:r w:rsidRPr="002877DD">
              <w:rPr>
                <w:rFonts w:cs="Times New Roman"/>
              </w:rPr>
              <w:t xml:space="preserve"> and feasibility of </w:t>
            </w:r>
            <w:r>
              <w:rPr>
                <w:rFonts w:cs="Times New Roman"/>
              </w:rPr>
              <w:t>Encryption Modification</w:t>
            </w:r>
            <w:r w:rsidRPr="002877DD">
              <w:rPr>
                <w:rFonts w:cs="Times New Roman"/>
              </w:rPr>
              <w:t>.</w:t>
            </w:r>
          </w:p>
          <w:p w14:paraId="5A499424" w14:textId="4F74B5CC" w:rsidR="008235A5" w:rsidRPr="00A86772" w:rsidRDefault="008235A5" w:rsidP="008235A5">
            <w:pPr>
              <w:pStyle w:val="NormalParagraphText"/>
              <w:spacing w:before="0"/>
              <w:ind w:left="585"/>
            </w:pPr>
            <w:r w:rsidRPr="008235A5">
              <w:rPr>
                <w:rFonts w:hint="eastAsia"/>
              </w:rPr>
              <w:t>說明密式置換彈性與可行性範圍。</w:t>
            </w:r>
          </w:p>
        </w:tc>
        <w:tc>
          <w:tcPr>
            <w:tcW w:w="2805" w:type="dxa"/>
          </w:tcPr>
          <w:p w14:paraId="53C5193F" w14:textId="1871C041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and </w:t>
            </w:r>
            <w:r w:rsidR="001B359F">
              <w:rPr>
                <w:rFonts w:cs="Times New Roman"/>
              </w:rPr>
              <w:t>2.</w:t>
            </w:r>
          </w:p>
        </w:tc>
      </w:tr>
      <w:tr w:rsidR="003B3C1D" w14:paraId="5A72F183" w14:textId="77777777" w:rsidTr="00A95F8F">
        <w:trPr>
          <w:trHeight w:val="881"/>
        </w:trPr>
        <w:tc>
          <w:tcPr>
            <w:tcW w:w="4927" w:type="dxa"/>
          </w:tcPr>
          <w:p w14:paraId="03F98DFF" w14:textId="77777777" w:rsidR="003B3C1D" w:rsidRPr="008235A5" w:rsidRDefault="003B3C1D" w:rsidP="004F52E9">
            <w:pPr>
              <w:pStyle w:val="NormalParagraphText"/>
              <w:numPr>
                <w:ilvl w:val="0"/>
                <w:numId w:val="51"/>
              </w:numPr>
              <w:spacing w:before="0"/>
              <w:ind w:left="585" w:hanging="540"/>
            </w:pPr>
            <w:r w:rsidRPr="00126E8D">
              <w:rPr>
                <w:rFonts w:cs="Times New Roman"/>
              </w:rPr>
              <w:t>Explain the acceptance criteria for Encryption Modification</w:t>
            </w:r>
            <w:r>
              <w:rPr>
                <w:rFonts w:cs="Times New Roman"/>
              </w:rPr>
              <w:t xml:space="preserve">, </w:t>
            </w:r>
            <w:r w:rsidRPr="00126E8D">
              <w:rPr>
                <w:rFonts w:cs="Times New Roman"/>
              </w:rPr>
              <w:t>including testing and verification procedures.</w:t>
            </w:r>
          </w:p>
          <w:p w14:paraId="30F799CE" w14:textId="4F6E8D7F" w:rsidR="008235A5" w:rsidRPr="00A86772" w:rsidRDefault="008235A5" w:rsidP="008235A5">
            <w:pPr>
              <w:pStyle w:val="NormalParagraphText"/>
              <w:spacing w:before="0"/>
              <w:ind w:left="585"/>
            </w:pPr>
            <w:r w:rsidRPr="008235A5">
              <w:rPr>
                <w:rFonts w:hint="eastAsia"/>
              </w:rPr>
              <w:t>說明密式置換驗收</w:t>
            </w:r>
            <w:r w:rsidRPr="008235A5">
              <w:rPr>
                <w:rFonts w:hint="eastAsia"/>
              </w:rPr>
              <w:t>(</w:t>
            </w:r>
            <w:r w:rsidRPr="008235A5">
              <w:rPr>
                <w:rFonts w:hint="eastAsia"/>
              </w:rPr>
              <w:t>含測試與驗證</w:t>
            </w:r>
            <w:r w:rsidRPr="008235A5">
              <w:rPr>
                <w:rFonts w:hint="eastAsia"/>
              </w:rPr>
              <w:t>)</w:t>
            </w:r>
            <w:r w:rsidRPr="008235A5">
              <w:rPr>
                <w:rFonts w:hint="eastAsia"/>
              </w:rPr>
              <w:t>程序。</w:t>
            </w:r>
          </w:p>
        </w:tc>
        <w:tc>
          <w:tcPr>
            <w:tcW w:w="2805" w:type="dxa"/>
          </w:tcPr>
          <w:p w14:paraId="25D43E9E" w14:textId="38270A2E" w:rsidR="003B3C1D" w:rsidRDefault="003B3C1D" w:rsidP="001B359F">
            <w:pPr>
              <w:pStyle w:val="NormalParagraphText"/>
              <w:spacing w:before="0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Attachment </w:t>
            </w:r>
            <w:r w:rsidR="001B359F">
              <w:rPr>
                <w:rFonts w:cs="Times New Roman"/>
              </w:rPr>
              <w:t>3.</w:t>
            </w:r>
          </w:p>
        </w:tc>
      </w:tr>
    </w:tbl>
    <w:p w14:paraId="06A81EB0" w14:textId="2E25139C" w:rsidR="003B3C1D" w:rsidRPr="002877DD" w:rsidRDefault="003B3C1D" w:rsidP="003B3C1D">
      <w:pPr>
        <w:pStyle w:val="NormalParagraphText"/>
        <w:spacing w:before="0"/>
        <w:ind w:left="468"/>
        <w:rPr>
          <w:rFonts w:cs="Times New Roman"/>
        </w:rPr>
      </w:pPr>
    </w:p>
    <w:p w14:paraId="29A72887" w14:textId="77777777" w:rsidR="004A7B1B" w:rsidRPr="002877DD" w:rsidRDefault="004A7B1B" w:rsidP="004A7B1B">
      <w:pPr>
        <w:pStyle w:val="Heading1"/>
        <w:rPr>
          <w:rFonts w:ascii="Times New Roman" w:hAnsi="Times New Roman" w:cs="Times New Roman"/>
        </w:rPr>
      </w:pPr>
      <w:bookmarkStart w:id="25" w:name="_Toc180424953"/>
      <w:bookmarkStart w:id="26" w:name="_Toc180483955"/>
      <w:bookmarkStart w:id="27" w:name="_Toc186209071"/>
      <w:bookmarkStart w:id="28" w:name="_Hlk180336042"/>
      <w:bookmarkEnd w:id="25"/>
      <w:r w:rsidRPr="002877DD">
        <w:rPr>
          <w:rFonts w:ascii="Times New Roman" w:hAnsi="Times New Roman" w:cs="Times New Roman"/>
        </w:rPr>
        <w:t>Abbreviations</w:t>
      </w:r>
      <w:bookmarkEnd w:id="26"/>
      <w:bookmarkEnd w:id="27"/>
    </w:p>
    <w:p w14:paraId="3E22DD3D" w14:textId="610FA839" w:rsidR="004B094A" w:rsidRDefault="004B094A" w:rsidP="00126E8D">
      <w:pPr>
        <w:tabs>
          <w:tab w:val="left" w:pos="2007"/>
        </w:tabs>
        <w:ind w:left="459"/>
        <w:rPr>
          <w:rFonts w:eastAsiaTheme="minorEastAsia"/>
        </w:rPr>
      </w:pPr>
      <w:bookmarkStart w:id="29" w:name="_Hlk180764287"/>
      <w:r w:rsidRPr="009916C0">
        <w:t>AES</w:t>
      </w:r>
      <w:r>
        <w:tab/>
      </w:r>
      <w:r w:rsidRPr="009916C0">
        <w:t>Standard AES</w:t>
      </w:r>
      <w:r w:rsidRPr="009916C0">
        <w:rPr>
          <w:rFonts w:eastAsiaTheme="minorEastAsia"/>
        </w:rPr>
        <w:t xml:space="preserve"> Algorithm</w:t>
      </w:r>
    </w:p>
    <w:p w14:paraId="30B572D7" w14:textId="1FB684E0" w:rsidR="002F722C" w:rsidRDefault="002F722C" w:rsidP="00126E8D">
      <w:pPr>
        <w:tabs>
          <w:tab w:val="left" w:pos="2007"/>
        </w:tabs>
        <w:ind w:left="459"/>
        <w:rPr>
          <w:rFonts w:eastAsiaTheme="minorEastAsia"/>
        </w:rPr>
      </w:pPr>
      <w:r w:rsidRPr="003F7ABF">
        <w:t>ADK</w:t>
      </w:r>
      <w:r w:rsidRPr="003F7ABF">
        <w:tab/>
      </w:r>
      <w:r w:rsidR="00407D58" w:rsidRPr="003F7ABF">
        <w:t xml:space="preserve">Algorithm </w:t>
      </w:r>
      <w:r w:rsidRPr="003F7ABF">
        <w:t>Development Kit</w:t>
      </w:r>
      <w:r>
        <w:t xml:space="preserve"> </w:t>
      </w:r>
    </w:p>
    <w:p w14:paraId="5A8E504A" w14:textId="77777777" w:rsidR="004B094A" w:rsidRPr="00DF6852" w:rsidRDefault="004B094A" w:rsidP="00126E8D">
      <w:pPr>
        <w:tabs>
          <w:tab w:val="left" w:pos="2007"/>
        </w:tabs>
        <w:ind w:left="459"/>
        <w:rPr>
          <w:rFonts w:eastAsiaTheme="minorEastAsia"/>
        </w:rPr>
      </w:pPr>
      <w:r>
        <w:rPr>
          <w:rFonts w:eastAsiaTheme="minorEastAsia" w:hint="eastAsia"/>
        </w:rPr>
        <w:t>BTS</w:t>
      </w:r>
      <w:r>
        <w:rPr>
          <w:rFonts w:eastAsiaTheme="minorEastAsia" w:hint="eastAsia"/>
        </w:rPr>
        <w:tab/>
        <w:t>RF Base Station</w:t>
      </w:r>
    </w:p>
    <w:p w14:paraId="20AB0CA3" w14:textId="77777777" w:rsidR="004B094A" w:rsidRDefault="004B094A" w:rsidP="00126E8D">
      <w:pPr>
        <w:tabs>
          <w:tab w:val="left" w:pos="2007"/>
        </w:tabs>
        <w:ind w:left="459"/>
        <w:rPr>
          <w:rFonts w:eastAsiaTheme="minorEastAsia"/>
        </w:rPr>
      </w:pPr>
      <w:r>
        <w:rPr>
          <w:rFonts w:eastAsiaTheme="minorEastAsia" w:hint="eastAsia"/>
        </w:rPr>
        <w:t>CAP</w:t>
      </w:r>
      <w:r>
        <w:rPr>
          <w:rFonts w:eastAsiaTheme="minorEastAsia" w:hint="eastAsia"/>
        </w:rPr>
        <w:tab/>
        <w:t>P25 Compliance Assessment Program</w:t>
      </w:r>
    </w:p>
    <w:p w14:paraId="5D109651" w14:textId="77777777" w:rsidR="004B094A" w:rsidRPr="00B30CF1" w:rsidRDefault="004B094A" w:rsidP="00126E8D">
      <w:pPr>
        <w:pStyle w:val="BodyIndented1Hanging15Inches"/>
        <w:tabs>
          <w:tab w:val="left" w:pos="2007"/>
        </w:tabs>
        <w:snapToGrid w:val="0"/>
        <w:ind w:left="459" w:firstLine="0"/>
        <w:rPr>
          <w:lang w:eastAsia="zh-TW"/>
        </w:rPr>
      </w:pPr>
      <w:r w:rsidRPr="009916C0">
        <w:t>CFX</w:t>
      </w:r>
      <w:r w:rsidRPr="009916C0">
        <w:tab/>
        <w:t>Taiwan Home-Country Algorithm</w:t>
      </w:r>
      <w:r w:rsidRPr="009916C0">
        <w:rPr>
          <w:lang w:eastAsia="zh-TW"/>
        </w:rPr>
        <w:t>, currently in use by Navy</w:t>
      </w:r>
    </w:p>
    <w:p w14:paraId="65E92AE4" w14:textId="2C9214A2" w:rsidR="00740ACE" w:rsidRDefault="00740ACE" w:rsidP="00740ACE">
      <w:pPr>
        <w:pStyle w:val="NormalParagraphText"/>
        <w:tabs>
          <w:tab w:val="left" w:pos="2016"/>
        </w:tabs>
        <w:ind w:left="450"/>
      </w:pPr>
      <w:bookmarkStart w:id="30" w:name="_Hlk180357798"/>
      <w:r>
        <w:t>KMF</w:t>
      </w:r>
      <w:r>
        <w:tab/>
        <w:t>Key Management Facility</w:t>
      </w:r>
    </w:p>
    <w:p w14:paraId="3D1F6337" w14:textId="471B1B0C" w:rsidR="00740ACE" w:rsidRDefault="00740ACE" w:rsidP="00740ACE">
      <w:pPr>
        <w:pStyle w:val="NormalParagraphText"/>
        <w:tabs>
          <w:tab w:val="left" w:pos="2016"/>
        </w:tabs>
        <w:ind w:left="450"/>
      </w:pPr>
      <w:r>
        <w:t>KMM</w:t>
      </w:r>
      <w:r>
        <w:tab/>
        <w:t>Key Management Messages</w:t>
      </w:r>
    </w:p>
    <w:p w14:paraId="2BA317DD" w14:textId="77777777" w:rsidR="003F7ABF" w:rsidRDefault="003F7ABF" w:rsidP="003F7ABF">
      <w:pPr>
        <w:tabs>
          <w:tab w:val="left" w:pos="2007"/>
        </w:tabs>
        <w:ind w:left="459"/>
      </w:pPr>
      <w:r w:rsidRPr="009916C0">
        <w:t>KVL</w:t>
      </w:r>
      <w:r w:rsidRPr="009916C0">
        <w:tab/>
        <w:t>Key Variable Loader</w:t>
      </w:r>
    </w:p>
    <w:p w14:paraId="2DB8F67E" w14:textId="5A747192" w:rsidR="00A45F63" w:rsidRPr="00B30CF1" w:rsidRDefault="00A45F63" w:rsidP="00126E8D">
      <w:pPr>
        <w:tabs>
          <w:tab w:val="left" w:pos="2007"/>
        </w:tabs>
        <w:ind w:left="459"/>
      </w:pPr>
      <w:r>
        <w:t>MACE</w:t>
      </w:r>
      <w:r>
        <w:tab/>
        <w:t>Subscriber Motorola Advanced Crypto Engine</w:t>
      </w:r>
    </w:p>
    <w:bookmarkEnd w:id="30"/>
    <w:p w14:paraId="02C01868" w14:textId="77777777" w:rsidR="004B094A" w:rsidRPr="00F6003F" w:rsidRDefault="004B094A" w:rsidP="00126E8D">
      <w:pPr>
        <w:tabs>
          <w:tab w:val="left" w:pos="2007"/>
        </w:tabs>
        <w:ind w:left="459"/>
        <w:rPr>
          <w:rFonts w:eastAsiaTheme="minorEastAsia"/>
        </w:rPr>
      </w:pPr>
      <w:r>
        <w:t>MSTL</w:t>
      </w:r>
      <w:r>
        <w:tab/>
        <w:t>Motorola Solutions Taiwan Limited</w:t>
      </w:r>
    </w:p>
    <w:p w14:paraId="313AD149" w14:textId="2612A0CE" w:rsidR="004B094A" w:rsidRPr="004B094A" w:rsidRDefault="004B094A" w:rsidP="00126E8D">
      <w:pPr>
        <w:pStyle w:val="NormalParagraphText"/>
        <w:tabs>
          <w:tab w:val="left" w:pos="2007"/>
        </w:tabs>
        <w:ind w:left="468"/>
      </w:pPr>
      <w:r w:rsidRPr="002877DD">
        <w:rPr>
          <w:rFonts w:cs="Times New Roman"/>
        </w:rPr>
        <w:t xml:space="preserve">NCSIST </w:t>
      </w:r>
      <w:r w:rsidRPr="002877DD">
        <w:rPr>
          <w:rFonts w:cs="Times New Roman"/>
        </w:rPr>
        <w:tab/>
        <w:t xml:space="preserve">National Chung-Shan Institute of Science and Technology </w:t>
      </w:r>
      <w:r w:rsidRPr="002877DD">
        <w:rPr>
          <w:rFonts w:cs="Times New Roman"/>
        </w:rPr>
        <w:t>國家中山科學研究</w:t>
      </w:r>
      <w:r>
        <w:rPr>
          <w:rFonts w:cs="Times New Roman" w:hint="eastAsia"/>
        </w:rPr>
        <w:t>院</w:t>
      </w:r>
    </w:p>
    <w:p w14:paraId="1E750A67" w14:textId="7BE84120" w:rsidR="004B094A" w:rsidRDefault="004B094A" w:rsidP="00126E8D">
      <w:pPr>
        <w:tabs>
          <w:tab w:val="left" w:pos="2007"/>
        </w:tabs>
        <w:ind w:left="459"/>
        <w:rPr>
          <w:shd w:val="clear" w:color="auto" w:fill="FFFFFF"/>
        </w:rPr>
      </w:pPr>
      <w:r>
        <w:rPr>
          <w:rFonts w:eastAsiaTheme="minorEastAsia"/>
        </w:rPr>
        <w:t>NIST</w:t>
      </w:r>
      <w:r>
        <w:rPr>
          <w:rFonts w:eastAsiaTheme="minorEastAsia"/>
        </w:rPr>
        <w:tab/>
      </w:r>
      <w:r w:rsidRPr="00B607AF">
        <w:rPr>
          <w:shd w:val="clear" w:color="auto" w:fill="FFFFFF"/>
        </w:rPr>
        <w:t>National Institute of Standards and Technology</w:t>
      </w:r>
    </w:p>
    <w:p w14:paraId="18175187" w14:textId="1EA2C68B" w:rsidR="00DA794D" w:rsidRPr="00F6003F" w:rsidRDefault="00DA794D" w:rsidP="00126E8D">
      <w:pPr>
        <w:tabs>
          <w:tab w:val="left" w:pos="2007"/>
        </w:tabs>
        <w:ind w:left="459"/>
        <w:rPr>
          <w:rFonts w:eastAsiaTheme="minorEastAsia"/>
        </w:rPr>
      </w:pPr>
      <w:r w:rsidRPr="003F7ABF">
        <w:rPr>
          <w:rFonts w:eastAsiaTheme="minorEastAsia"/>
        </w:rPr>
        <w:t>OTAR</w:t>
      </w:r>
      <w:r w:rsidRPr="003F7ABF">
        <w:rPr>
          <w:rFonts w:eastAsiaTheme="minorEastAsia"/>
        </w:rPr>
        <w:tab/>
      </w:r>
      <w:r w:rsidRPr="003F7ABF">
        <w:t>Over-The-Air-Rekeying</w:t>
      </w:r>
    </w:p>
    <w:p w14:paraId="34206765" w14:textId="77777777" w:rsidR="004B094A" w:rsidRPr="002877DD" w:rsidRDefault="004B094A" w:rsidP="00126E8D">
      <w:pPr>
        <w:pStyle w:val="NormalParagraphText"/>
        <w:tabs>
          <w:tab w:val="left" w:pos="2007"/>
        </w:tabs>
        <w:ind w:left="468"/>
        <w:rPr>
          <w:rFonts w:cs="Times New Roman"/>
        </w:rPr>
      </w:pPr>
      <w:r w:rsidRPr="002877DD">
        <w:rPr>
          <w:rFonts w:cs="Times New Roman"/>
        </w:rPr>
        <w:lastRenderedPageBreak/>
        <w:t>SOW</w:t>
      </w:r>
      <w:r w:rsidRPr="002877DD">
        <w:rPr>
          <w:rFonts w:cs="Times New Roman"/>
        </w:rPr>
        <w:tab/>
        <w:t>NCSIST SC12060P-CS</w:t>
      </w:r>
      <w:r w:rsidRPr="002877DD">
        <w:rPr>
          <w:rFonts w:cs="Times New Roman"/>
        </w:rPr>
        <w:t>移動臺等</w:t>
      </w:r>
      <w:r w:rsidRPr="002877DD">
        <w:rPr>
          <w:rFonts w:cs="Times New Roman"/>
        </w:rPr>
        <w:t>10</w:t>
      </w:r>
      <w:r w:rsidRPr="002877DD">
        <w:rPr>
          <w:rFonts w:cs="Times New Roman"/>
        </w:rPr>
        <w:t>項</w:t>
      </w:r>
      <w:r w:rsidRPr="002877DD">
        <w:rPr>
          <w:rFonts w:cs="Times New Roman"/>
        </w:rPr>
        <w:t xml:space="preserve"> </w:t>
      </w:r>
      <w:r w:rsidRPr="002877DD">
        <w:rPr>
          <w:rFonts w:cs="Times New Roman"/>
        </w:rPr>
        <w:t>工作說明書</w:t>
      </w:r>
      <w:r w:rsidRPr="002877DD">
        <w:rPr>
          <w:rFonts w:cs="Times New Roman"/>
        </w:rPr>
        <w:t xml:space="preserve"> </w:t>
      </w:r>
    </w:p>
    <w:p w14:paraId="696CD15B" w14:textId="77777777" w:rsidR="004B094A" w:rsidRPr="00B30CF1" w:rsidRDefault="004B094A" w:rsidP="00126E8D">
      <w:pPr>
        <w:pStyle w:val="BodyIndented1Hanging15Inches"/>
        <w:tabs>
          <w:tab w:val="left" w:pos="2007"/>
        </w:tabs>
        <w:snapToGrid w:val="0"/>
        <w:ind w:left="459" w:firstLine="0"/>
        <w:rPr>
          <w:lang w:eastAsia="zh-TW"/>
        </w:rPr>
      </w:pPr>
      <w:r w:rsidRPr="009916C0">
        <w:t>SU</w:t>
      </w:r>
      <w:r w:rsidRPr="009916C0">
        <w:rPr>
          <w:lang w:eastAsia="zh-TW"/>
        </w:rPr>
        <w:tab/>
      </w:r>
      <w:r w:rsidRPr="009916C0">
        <w:t>Subscriber Radios</w:t>
      </w:r>
    </w:p>
    <w:p w14:paraId="1EC362E6" w14:textId="12461C21" w:rsidR="004B094A" w:rsidRDefault="004B094A" w:rsidP="00126E8D">
      <w:pPr>
        <w:pStyle w:val="NormalParagraphText"/>
        <w:tabs>
          <w:tab w:val="left" w:pos="2007"/>
        </w:tabs>
        <w:ind w:left="468"/>
        <w:rPr>
          <w:rFonts w:cs="Times New Roman"/>
        </w:rPr>
      </w:pPr>
      <w:r w:rsidRPr="002877DD">
        <w:rPr>
          <w:rFonts w:cs="Times New Roman"/>
        </w:rPr>
        <w:t>V&amp;V</w:t>
      </w:r>
      <w:r>
        <w:rPr>
          <w:rFonts w:cs="Times New Roman"/>
        </w:rPr>
        <w:tab/>
      </w:r>
      <w:r w:rsidRPr="002877DD">
        <w:rPr>
          <w:rFonts w:cs="Times New Roman"/>
        </w:rPr>
        <w:t>Vivian &amp; Vincent International Trading Co., Ltd.</w:t>
      </w:r>
    </w:p>
    <w:bookmarkEnd w:id="29"/>
    <w:p w14:paraId="26B1DF41" w14:textId="0136D97C" w:rsidR="002F722C" w:rsidRDefault="002F722C" w:rsidP="00126E8D">
      <w:pPr>
        <w:pStyle w:val="NormalParagraphText"/>
        <w:tabs>
          <w:tab w:val="left" w:pos="2007"/>
        </w:tabs>
        <w:ind w:left="468"/>
        <w:rPr>
          <w:rFonts w:cs="Times New Roman"/>
        </w:rPr>
      </w:pPr>
    </w:p>
    <w:p w14:paraId="30420DCA" w14:textId="77777777" w:rsidR="00A95F8F" w:rsidRPr="002877DD" w:rsidRDefault="00A95F8F" w:rsidP="00126E8D">
      <w:pPr>
        <w:pStyle w:val="NormalParagraphText"/>
        <w:tabs>
          <w:tab w:val="left" w:pos="2007"/>
        </w:tabs>
        <w:ind w:left="468"/>
        <w:rPr>
          <w:rFonts w:cs="Times New Roman"/>
        </w:rPr>
      </w:pPr>
    </w:p>
    <w:p w14:paraId="1EE1A2D4" w14:textId="5EAEAA13" w:rsidR="00143C50" w:rsidRPr="001F167C" w:rsidRDefault="00143C50" w:rsidP="001F167C">
      <w:pPr>
        <w:pStyle w:val="ListNLevel1"/>
        <w:ind w:left="468"/>
        <w:rPr>
          <w:b/>
          <w:bCs/>
          <w:sz w:val="24"/>
          <w:szCs w:val="24"/>
        </w:rPr>
      </w:pPr>
      <w:bookmarkStart w:id="31" w:name="_Toc180355013"/>
      <w:bookmarkStart w:id="32" w:name="_Toc528059950"/>
      <w:bookmarkStart w:id="33" w:name="_Toc528060009"/>
      <w:bookmarkStart w:id="34" w:name="_Toc528068066"/>
      <w:bookmarkStart w:id="35" w:name="_Toc528068735"/>
      <w:bookmarkStart w:id="36" w:name="_Toc528075388"/>
      <w:bookmarkStart w:id="37" w:name="_Toc130307345"/>
      <w:bookmarkStart w:id="38" w:name="_Toc130307680"/>
      <w:bookmarkStart w:id="39" w:name="_Toc136005220"/>
      <w:bookmarkStart w:id="40" w:name="_Toc180051746"/>
      <w:bookmarkStart w:id="41" w:name="_Toc180052350"/>
      <w:bookmarkEnd w:id="24"/>
      <w:bookmarkEnd w:id="28"/>
      <w:r w:rsidRPr="001F167C">
        <w:rPr>
          <w:b/>
          <w:bCs/>
          <w:sz w:val="24"/>
          <w:szCs w:val="24"/>
        </w:rPr>
        <w:t>Definition</w:t>
      </w:r>
      <w:bookmarkEnd w:id="31"/>
    </w:p>
    <w:p w14:paraId="49B650F5" w14:textId="4D0684A0" w:rsidR="00143C50" w:rsidRPr="001F167C" w:rsidRDefault="00143C50" w:rsidP="003F7ABF">
      <w:pPr>
        <w:pStyle w:val="BodyIndented1Hanging2Inches"/>
        <w:ind w:hanging="3150"/>
      </w:pPr>
      <w:r w:rsidRPr="001F167C">
        <w:t>Encryption Modification</w:t>
      </w:r>
      <w:r w:rsidRPr="001F167C">
        <w:tab/>
        <w:t>as</w:t>
      </w:r>
      <w:proofErr w:type="spellStart"/>
      <w:r w:rsidRPr="001F167C">
        <w:rPr>
          <w:rFonts w:hint="eastAsia"/>
        </w:rPr>
        <w:t>密式置換</w:t>
      </w:r>
      <w:proofErr w:type="spellEnd"/>
      <w:r w:rsidR="001602F8">
        <w:rPr>
          <w:rFonts w:hint="eastAsia"/>
        </w:rPr>
        <w:t xml:space="preserve"> </w:t>
      </w:r>
      <w:r w:rsidR="001602F8">
        <w:t>in SOW</w:t>
      </w:r>
      <w:r w:rsidR="001E0079">
        <w:t>.</w:t>
      </w:r>
    </w:p>
    <w:p w14:paraId="724CA230" w14:textId="6A8E51E2" w:rsidR="00143C50" w:rsidRPr="001F167C" w:rsidRDefault="00143C50" w:rsidP="003F7ABF">
      <w:pPr>
        <w:pStyle w:val="BodyIndented1Hanging2Inches"/>
        <w:ind w:hanging="3150"/>
      </w:pPr>
      <w:r w:rsidRPr="001F167C">
        <w:rPr>
          <w:lang w:val="en-US" w:eastAsia="zh-TW"/>
        </w:rPr>
        <w:t>Encryption Verification System</w:t>
      </w:r>
      <w:r w:rsidRPr="001F167C">
        <w:tab/>
      </w:r>
      <w:r w:rsidR="00E3229F">
        <w:rPr>
          <w:lang w:val="en-US" w:eastAsia="zh-TW"/>
        </w:rPr>
        <w:t>a</w:t>
      </w:r>
      <w:r w:rsidRPr="001F167C">
        <w:rPr>
          <w:lang w:val="en-US" w:eastAsia="zh-TW"/>
        </w:rPr>
        <w:t>s</w:t>
      </w:r>
      <w:r w:rsidRPr="001F167C">
        <w:rPr>
          <w:rFonts w:hint="eastAsia"/>
          <w:lang w:val="en-US" w:eastAsia="zh-TW"/>
        </w:rPr>
        <w:t>密式驗證平</w:t>
      </w:r>
      <w:r w:rsidR="00C51DA6" w:rsidRPr="001F167C">
        <w:rPr>
          <w:rFonts w:hint="eastAsia"/>
        </w:rPr>
        <w:t>臺</w:t>
      </w:r>
      <w:r w:rsidR="001602F8">
        <w:rPr>
          <w:rFonts w:hint="eastAsia"/>
        </w:rPr>
        <w:t xml:space="preserve"> </w:t>
      </w:r>
      <w:r w:rsidR="001602F8">
        <w:t>in SOW</w:t>
      </w:r>
      <w:r w:rsidR="00EB607F">
        <w:t>.</w:t>
      </w:r>
    </w:p>
    <w:p w14:paraId="00F70DD1" w14:textId="7E71DF67" w:rsidR="00143C50" w:rsidRPr="001F167C" w:rsidRDefault="00143C50" w:rsidP="003F7ABF">
      <w:pPr>
        <w:pStyle w:val="BodyIndented1Hanging2Inches"/>
        <w:ind w:hanging="3159"/>
      </w:pPr>
      <w:r w:rsidRPr="001F167C">
        <w:rPr>
          <w:rFonts w:eastAsia="MingLiU"/>
          <w:lang w:eastAsia="zh-TW"/>
        </w:rPr>
        <w:t>KMM Test Platform</w:t>
      </w:r>
      <w:r w:rsidRPr="001F167C">
        <w:tab/>
      </w:r>
      <w:r w:rsidRPr="001F167C">
        <w:rPr>
          <w:rFonts w:eastAsia="MingLiU"/>
          <w:lang w:eastAsia="zh-TW"/>
        </w:rPr>
        <w:t>as the machine for verified KMM messages</w:t>
      </w:r>
      <w:r w:rsidR="001E0079">
        <w:rPr>
          <w:rFonts w:eastAsia="MingLiU"/>
          <w:lang w:eastAsia="zh-TW"/>
        </w:rPr>
        <w:t>.</w:t>
      </w:r>
    </w:p>
    <w:p w14:paraId="20D9C080" w14:textId="37ABE330" w:rsidR="00143C50" w:rsidRDefault="00143C50" w:rsidP="003F7ABF">
      <w:pPr>
        <w:pStyle w:val="BodyIndented1Hanging2Inches"/>
        <w:ind w:hanging="3159"/>
      </w:pPr>
      <w:r w:rsidRPr="003F7ABF">
        <w:t>System Test Platform</w:t>
      </w:r>
      <w:r w:rsidRPr="003F7ABF">
        <w:tab/>
        <w:t>as</w:t>
      </w:r>
      <w:proofErr w:type="spellStart"/>
      <w:r w:rsidRPr="003F7ABF">
        <w:rPr>
          <w:rFonts w:hint="eastAsia"/>
        </w:rPr>
        <w:t>系統測試平臺</w:t>
      </w:r>
      <w:proofErr w:type="spellEnd"/>
      <w:r w:rsidR="001602F8" w:rsidRPr="003F7ABF">
        <w:rPr>
          <w:rFonts w:hint="eastAsia"/>
        </w:rPr>
        <w:t xml:space="preserve"> </w:t>
      </w:r>
      <w:r w:rsidR="001602F8" w:rsidRPr="003F7ABF">
        <w:t>in SOW</w:t>
      </w:r>
      <w:r w:rsidR="001E0079" w:rsidRPr="003F7ABF">
        <w:t>.</w:t>
      </w:r>
    </w:p>
    <w:p w14:paraId="631572B5" w14:textId="48DE65D7" w:rsidR="00A86772" w:rsidRDefault="00A86772" w:rsidP="00143C50">
      <w:pPr>
        <w:pStyle w:val="BodyIndented1Hanging2Inches"/>
      </w:pPr>
    </w:p>
    <w:p w14:paraId="7AE26981" w14:textId="77777777" w:rsidR="00A86772" w:rsidRDefault="00A86772">
      <w:pPr>
        <w:adjustRightInd/>
        <w:snapToGrid/>
      </w:pPr>
    </w:p>
    <w:p w14:paraId="3C72CE48" w14:textId="101C6FC6" w:rsidR="00F852DE" w:rsidRDefault="00F852DE">
      <w:pPr>
        <w:adjustRightInd/>
        <w:snapToGrid/>
        <w:sectPr w:rsidR="00F852DE" w:rsidSect="00ED54BF">
          <w:headerReference w:type="even" r:id="rId15"/>
          <w:headerReference w:type="default" r:id="rId16"/>
          <w:headerReference w:type="first" r:id="rId17"/>
          <w:pgSz w:w="11909" w:h="16834" w:code="9"/>
          <w:pgMar w:top="1138" w:right="1253" w:bottom="994" w:left="1253" w:header="567" w:footer="762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F8BFE5" wp14:editId="299576B1">
                <wp:simplePos x="0" y="0"/>
                <wp:positionH relativeFrom="margin">
                  <wp:posOffset>217714</wp:posOffset>
                </wp:positionH>
                <wp:positionV relativeFrom="paragraph">
                  <wp:posOffset>330744</wp:posOffset>
                </wp:positionV>
                <wp:extent cx="5707117" cy="1638300"/>
                <wp:effectExtent l="0" t="0" r="2730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117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2640" w14:textId="65F73AB1" w:rsidR="00F852DE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System Test Platform to be a System</w:t>
                            </w:r>
                          </w:p>
                          <w:p w14:paraId="478549E1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NEW DESIGN CHANGE REQUEST, </w:t>
                            </w:r>
                          </w:p>
                          <w:p w14:paraId="5F701467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>TO DISCUSS!!</w:t>
                            </w:r>
                          </w:p>
                          <w:p w14:paraId="69CBA130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3F38C3F" w14:textId="2AAF90B1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This </w:t>
                            </w:r>
                            <w:r w:rsidR="00525104">
                              <w:rPr>
                                <w:sz w:val="40"/>
                                <w:szCs w:val="40"/>
                              </w:rPr>
                              <w:t>Document</w:t>
                            </w:r>
                            <w:r w:rsidRPr="002C17A0">
                              <w:rPr>
                                <w:sz w:val="40"/>
                                <w:szCs w:val="40"/>
                              </w:rPr>
                              <w:t xml:space="preserve"> is for new design change discussion, out of Scope</w:t>
                            </w:r>
                          </w:p>
                          <w:p w14:paraId="7158369C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033E3D3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1B7F7E2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9AD77F6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EDFF08F" w14:textId="77777777" w:rsidR="00F852DE" w:rsidRPr="002C17A0" w:rsidRDefault="00F852DE" w:rsidP="00F852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BFE5" id="Text Box 5" o:spid="_x0000_s1028" type="#_x0000_t202" style="position:absolute;margin-left:17.15pt;margin-top:26.05pt;width:449.4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" filled="f" strokeweight="2pt">
                <v:textbox>
                  <w:txbxContent>
                    <w:p w14:paraId="3BE12640" w14:textId="65F73AB1" w:rsidR="00F852DE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System Test Platform to be a System</w:t>
                      </w:r>
                    </w:p>
                    <w:p w14:paraId="478549E1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As 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NEW DESIGN CHANGE REQUEST, </w:t>
                      </w:r>
                    </w:p>
                    <w:p w14:paraId="5F701467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>TO DISCUSS!!</w:t>
                      </w:r>
                    </w:p>
                    <w:p w14:paraId="69CBA130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3F38C3F" w14:textId="2AAF90B1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C17A0">
                        <w:rPr>
                          <w:sz w:val="40"/>
                          <w:szCs w:val="40"/>
                        </w:rPr>
                        <w:t xml:space="preserve">This </w:t>
                      </w:r>
                      <w:r w:rsidR="00525104">
                        <w:rPr>
                          <w:sz w:val="40"/>
                          <w:szCs w:val="40"/>
                        </w:rPr>
                        <w:t>Document</w:t>
                      </w:r>
                      <w:r w:rsidRPr="002C17A0">
                        <w:rPr>
                          <w:sz w:val="40"/>
                          <w:szCs w:val="40"/>
                        </w:rPr>
                        <w:t xml:space="preserve"> is for new design change discussion, out of Scope</w:t>
                      </w:r>
                    </w:p>
                    <w:p w14:paraId="7158369C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033E3D3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1B7F7E2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9AD77F6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EDFF08F" w14:textId="77777777" w:rsidR="00F852DE" w:rsidRPr="002C17A0" w:rsidRDefault="00F852DE" w:rsidP="00F852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40022" w14:textId="6E299606" w:rsidR="006D3CFD" w:rsidRDefault="006D3CFD" w:rsidP="002E1B7E">
      <w:pPr>
        <w:pStyle w:val="AttachmentTitle"/>
        <w:ind w:left="2079" w:hanging="2097"/>
        <w:jc w:val="both"/>
      </w:pPr>
      <w:bookmarkStart w:id="42" w:name="_Toc186208823"/>
      <w:bookmarkStart w:id="43" w:name="_Toc186209075"/>
      <w:bookmarkStart w:id="44" w:name="_Toc187159503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075E7B">
        <w:lastRenderedPageBreak/>
        <w:t>ATTACHMENT</w:t>
      </w:r>
      <w:r>
        <w:t xml:space="preserve"> 5</w:t>
      </w:r>
      <w:r w:rsidRPr="00075E7B">
        <w:t xml:space="preserve">: </w:t>
      </w:r>
      <w:r w:rsidRPr="006D3CFD">
        <w:t>Encryption Modification Design and Verification –</w:t>
      </w:r>
      <w:r w:rsidR="00793500">
        <w:t xml:space="preserve"> </w:t>
      </w:r>
      <w:r w:rsidRPr="006D3CFD">
        <w:t>High Level Diagram</w:t>
      </w:r>
      <w:bookmarkEnd w:id="42"/>
      <w:bookmarkEnd w:id="43"/>
      <w:bookmarkEnd w:id="44"/>
    </w:p>
    <w:sectPr w:rsidR="006D3CFD" w:rsidSect="008F39A8">
      <w:headerReference w:type="default" r:id="rId18"/>
      <w:footerReference w:type="default" r:id="rId19"/>
      <w:pgSz w:w="11909" w:h="16834" w:code="9"/>
      <w:pgMar w:top="1138" w:right="1253" w:bottom="994" w:left="1253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EB8B" w14:textId="77777777" w:rsidR="006A1876" w:rsidRDefault="006A1876">
      <w:r>
        <w:separator/>
      </w:r>
    </w:p>
    <w:p w14:paraId="648B0671" w14:textId="77777777" w:rsidR="006A1876" w:rsidRDefault="006A1876"/>
    <w:p w14:paraId="4482F9D0" w14:textId="77777777" w:rsidR="006A1876" w:rsidRDefault="006A1876"/>
  </w:endnote>
  <w:endnote w:type="continuationSeparator" w:id="0">
    <w:p w14:paraId="45C4DBA0" w14:textId="77777777" w:rsidR="006A1876" w:rsidRDefault="006A1876">
      <w:r>
        <w:continuationSeparator/>
      </w:r>
    </w:p>
    <w:p w14:paraId="2C2A65F6" w14:textId="77777777" w:rsidR="006A1876" w:rsidRDefault="006A1876"/>
    <w:p w14:paraId="71966A3A" w14:textId="77777777" w:rsidR="006A1876" w:rsidRDefault="006A1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·s²Ó©úÅé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E7F7" w14:textId="1FBB16D0" w:rsidR="006729E5" w:rsidRPr="0093618F" w:rsidRDefault="00D2023F" w:rsidP="0093618F">
    <w:pPr>
      <w:pStyle w:val="Footer"/>
      <w:widowControl w:val="0"/>
      <w:pBdr>
        <w:top w:val="none" w:sz="0" w:space="0" w:color="auto"/>
      </w:pBdr>
      <w:tabs>
        <w:tab w:val="clear" w:pos="4860"/>
        <w:tab w:val="clear" w:pos="9356"/>
        <w:tab w:val="center" w:pos="4153"/>
        <w:tab w:val="right" w:pos="8306"/>
      </w:tabs>
      <w:adjustRightInd/>
      <w:jc w:val="center"/>
      <w:rPr>
        <w:rFonts w:eastAsia="PMingLiU" w:cs="Times New Roman"/>
        <w:kern w:val="2"/>
        <w:sz w:val="20"/>
        <w:szCs w:val="20"/>
      </w:rPr>
    </w:pPr>
    <w:r w:rsidRPr="006C3B24">
      <w:rPr>
        <w:rFonts w:eastAsia="PMingLiU" w:cs="Times New Roman"/>
        <w:kern w:val="2"/>
        <w:sz w:val="20"/>
        <w:szCs w:val="20"/>
      </w:rPr>
      <w:t xml:space="preserve">Page </w:t>
    </w:r>
    <w:r w:rsidRPr="006C3B24">
      <w:rPr>
        <w:rFonts w:eastAsia="PMingLiU" w:cs="Times New Roman"/>
        <w:kern w:val="2"/>
        <w:sz w:val="20"/>
        <w:szCs w:val="20"/>
      </w:rPr>
      <w:fldChar w:fldCharType="begin"/>
    </w:r>
    <w:r w:rsidRPr="006C3B24">
      <w:rPr>
        <w:rFonts w:eastAsia="PMingLiU" w:cs="Times New Roman"/>
        <w:kern w:val="2"/>
        <w:sz w:val="20"/>
        <w:szCs w:val="20"/>
      </w:rPr>
      <w:instrText xml:space="preserve"> PAGE </w:instrText>
    </w:r>
    <w:r w:rsidRPr="006C3B24">
      <w:rPr>
        <w:rFonts w:eastAsia="PMingLiU" w:cs="Times New Roman"/>
        <w:kern w:val="2"/>
        <w:sz w:val="20"/>
        <w:szCs w:val="20"/>
      </w:rPr>
      <w:fldChar w:fldCharType="separate"/>
    </w:r>
    <w:r w:rsidR="00113477">
      <w:rPr>
        <w:rFonts w:eastAsia="PMingLiU" w:cs="Times New Roman"/>
        <w:noProof/>
        <w:kern w:val="2"/>
        <w:sz w:val="20"/>
        <w:szCs w:val="20"/>
      </w:rPr>
      <w:t>4</w:t>
    </w:r>
    <w:r w:rsidRPr="006C3B24">
      <w:rPr>
        <w:rFonts w:eastAsia="PMingLiU" w:cs="Times New Roman"/>
        <w:kern w:val="2"/>
        <w:sz w:val="20"/>
        <w:szCs w:val="20"/>
      </w:rPr>
      <w:fldChar w:fldCharType="end"/>
    </w:r>
    <w:r w:rsidRPr="006C3B24">
      <w:rPr>
        <w:rFonts w:eastAsia="PMingLiU" w:cs="Times New Roman"/>
        <w:kern w:val="2"/>
        <w:sz w:val="20"/>
        <w:szCs w:val="20"/>
      </w:rPr>
      <w:t xml:space="preserve"> of </w:t>
    </w:r>
    <w:r w:rsidR="001E7729">
      <w:rPr>
        <w:rFonts w:eastAsia="PMingLiU" w:cs="Times New Roman"/>
        <w:kern w:val="2"/>
        <w:sz w:val="20"/>
        <w:szCs w:val="20"/>
      </w:rPr>
      <w:t>7</w:t>
    </w:r>
    <w:r w:rsidR="00013D5A">
      <w:rPr>
        <w:rFonts w:eastAsia="PMingLiU" w:cs="Times New Roman"/>
        <w:kern w:val="2"/>
        <w:sz w:val="20"/>
        <w:szCs w:val="20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D133" w14:textId="77777777" w:rsidR="00097146" w:rsidRDefault="00097146" w:rsidP="00DF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7C4E" w14:textId="77777777" w:rsidR="00097146" w:rsidRDefault="00097146" w:rsidP="00DF64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6099" w14:textId="6C3BF937" w:rsidR="001E7729" w:rsidRPr="0093618F" w:rsidRDefault="001E7729" w:rsidP="0093618F">
    <w:pPr>
      <w:pStyle w:val="Footer"/>
      <w:widowControl w:val="0"/>
      <w:pBdr>
        <w:top w:val="none" w:sz="0" w:space="0" w:color="auto"/>
      </w:pBdr>
      <w:tabs>
        <w:tab w:val="clear" w:pos="4860"/>
        <w:tab w:val="clear" w:pos="9356"/>
        <w:tab w:val="center" w:pos="4153"/>
        <w:tab w:val="right" w:pos="8306"/>
      </w:tabs>
      <w:adjustRightInd/>
      <w:jc w:val="center"/>
      <w:rPr>
        <w:rFonts w:eastAsia="PMingLiU" w:cs="Times New Roman"/>
        <w:kern w:val="2"/>
        <w:sz w:val="20"/>
        <w:szCs w:val="20"/>
      </w:rPr>
    </w:pPr>
    <w:r w:rsidRPr="006C3B24">
      <w:rPr>
        <w:rFonts w:eastAsia="PMingLiU" w:cs="Times New Roman"/>
        <w:kern w:val="2"/>
        <w:sz w:val="20"/>
        <w:szCs w:val="20"/>
      </w:rPr>
      <w:t xml:space="preserve">Page </w:t>
    </w:r>
    <w:r>
      <w:rPr>
        <w:rFonts w:eastAsia="PMingLiU" w:cs="Times New Roman"/>
        <w:kern w:val="2"/>
        <w:sz w:val="20"/>
        <w:szCs w:val="20"/>
      </w:rPr>
      <w:t>7</w:t>
    </w:r>
    <w:r w:rsidR="00013D5A">
      <w:rPr>
        <w:rFonts w:eastAsia="PMingLiU" w:cs="Times New Roman"/>
        <w:kern w:val="2"/>
        <w:sz w:val="20"/>
        <w:szCs w:val="20"/>
      </w:rPr>
      <w:t xml:space="preserve">5 </w:t>
    </w:r>
    <w:r w:rsidRPr="006C3B24">
      <w:rPr>
        <w:rFonts w:eastAsia="PMingLiU" w:cs="Times New Roman"/>
        <w:kern w:val="2"/>
        <w:sz w:val="20"/>
        <w:szCs w:val="20"/>
      </w:rPr>
      <w:t xml:space="preserve">of </w:t>
    </w:r>
    <w:r>
      <w:rPr>
        <w:rFonts w:eastAsia="PMingLiU" w:cs="Times New Roman"/>
        <w:kern w:val="2"/>
        <w:sz w:val="20"/>
        <w:szCs w:val="20"/>
      </w:rPr>
      <w:t>7</w:t>
    </w:r>
    <w:r w:rsidR="00013D5A">
      <w:rPr>
        <w:rFonts w:eastAsia="PMingLiU" w:cs="Times New Roman"/>
        <w:kern w:val="2"/>
        <w:sz w:val="20"/>
        <w:szCs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E200" w14:textId="77777777" w:rsidR="006A1876" w:rsidRDefault="006A1876">
      <w:r>
        <w:separator/>
      </w:r>
    </w:p>
    <w:p w14:paraId="459BD558" w14:textId="77777777" w:rsidR="006A1876" w:rsidRDefault="006A1876"/>
    <w:p w14:paraId="0654656B" w14:textId="77777777" w:rsidR="006A1876" w:rsidRDefault="006A1876"/>
  </w:footnote>
  <w:footnote w:type="continuationSeparator" w:id="0">
    <w:p w14:paraId="589A7446" w14:textId="77777777" w:rsidR="006A1876" w:rsidRDefault="006A1876">
      <w:r>
        <w:continuationSeparator/>
      </w:r>
    </w:p>
    <w:p w14:paraId="386B7B1F" w14:textId="77777777" w:rsidR="006A1876" w:rsidRDefault="006A1876"/>
    <w:p w14:paraId="0E5F1800" w14:textId="77777777" w:rsidR="006A1876" w:rsidRDefault="006A18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2F9B" w14:textId="1291F746" w:rsidR="006729E5" w:rsidRDefault="00A45EAD" w:rsidP="003B5D87">
    <w:pPr>
      <w:pStyle w:val="Header1"/>
      <w:tabs>
        <w:tab w:val="clear" w:pos="9720"/>
        <w:tab w:val="right" w:pos="9357"/>
      </w:tabs>
      <w:rPr>
        <w:rFonts w:ascii="Times New Roman" w:hAnsi="Times New Roman" w:cs="Times New Roman"/>
      </w:rPr>
    </w:pPr>
    <w:r w:rsidRPr="00A45EAD">
      <w:rPr>
        <w:rFonts w:ascii="Times New Roman" w:hAnsi="Times New Roman" w:cs="Times New Roman"/>
      </w:rPr>
      <w:tab/>
    </w:r>
    <w:bookmarkStart w:id="14" w:name="Doc_Num"/>
    <w:r w:rsidRPr="00A45EAD">
      <w:rPr>
        <w:rFonts w:ascii="Times New Roman" w:hAnsi="Times New Roman" w:cs="Times New Roman"/>
      </w:rPr>
      <w:t>MOT-VVITCL-001-</w:t>
    </w:r>
    <w:r w:rsidR="00BC6480">
      <w:rPr>
        <w:rFonts w:ascii="Times New Roman" w:hAnsi="Times New Roman" w:cs="Times New Roman"/>
      </w:rPr>
      <w:t>B</w:t>
    </w:r>
    <w:bookmarkEnd w:id="14"/>
    <w:r w:rsidR="00A97AD8">
      <w:rPr>
        <w:rFonts w:ascii="Times New Roman" w:hAnsi="Times New Roman" w:cs="Times New Roman"/>
      </w:rPr>
      <w:t>3</w:t>
    </w:r>
  </w:p>
  <w:p w14:paraId="2D4E8866" w14:textId="77777777" w:rsidR="00127EE5" w:rsidRPr="003B5D87" w:rsidRDefault="00127EE5" w:rsidP="00127EE5">
    <w:pPr>
      <w:pStyle w:val="Header1"/>
      <w:pBdr>
        <w:bottom w:val="none" w:sz="0" w:space="0" w:color="auto"/>
      </w:pBdr>
      <w:tabs>
        <w:tab w:val="clear" w:pos="9720"/>
        <w:tab w:val="right" w:pos="9357"/>
      </w:tabs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B3DC" w14:textId="77777777" w:rsidR="00097146" w:rsidRDefault="00097146" w:rsidP="00226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B637" w14:textId="77777777" w:rsidR="00097146" w:rsidRDefault="00097146" w:rsidP="00226C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9C45" w14:textId="77777777" w:rsidR="005562E1" w:rsidRDefault="005562E1" w:rsidP="00226C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8500" w14:textId="439E4B28" w:rsidR="005E2637" w:rsidRPr="003B5D87" w:rsidRDefault="005E2637" w:rsidP="003B5D87">
    <w:pPr>
      <w:pStyle w:val="Header1"/>
      <w:tabs>
        <w:tab w:val="clear" w:pos="9720"/>
        <w:tab w:val="right" w:pos="9356"/>
      </w:tabs>
      <w:rPr>
        <w:rFonts w:ascii="Times New Roman" w:hAnsi="Times New Roman" w:cs="Times New Roman"/>
      </w:rPr>
    </w:pPr>
    <w:r w:rsidRPr="003B5D87">
      <w:rPr>
        <w:rFonts w:ascii="Times New Roman" w:hAnsi="Times New Roman" w:cs="Times New Roman"/>
      </w:rPr>
      <w:tab/>
      <w:t xml:space="preserve">          </w:t>
    </w:r>
    <w:r w:rsidRPr="003B5D87">
      <w:rPr>
        <w:rFonts w:ascii="Times New Roman" w:hAnsi="Times New Roman" w:cs="Times New Roman"/>
      </w:rPr>
      <w:fldChar w:fldCharType="begin"/>
    </w:r>
    <w:r w:rsidRPr="003B5D87">
      <w:rPr>
        <w:rFonts w:ascii="Times New Roman" w:hAnsi="Times New Roman" w:cs="Times New Roman"/>
      </w:rPr>
      <w:instrText xml:space="preserve"> REF Doc_Num \h  \* MERGEFORMAT </w:instrText>
    </w:r>
    <w:r w:rsidRPr="003B5D87">
      <w:rPr>
        <w:rFonts w:ascii="Times New Roman" w:hAnsi="Times New Roman" w:cs="Times New Roman"/>
      </w:rPr>
    </w:r>
    <w:r w:rsidRPr="003B5D87">
      <w:rPr>
        <w:rFonts w:ascii="Times New Roman" w:hAnsi="Times New Roman" w:cs="Times New Roman"/>
      </w:rPr>
      <w:fldChar w:fldCharType="separate"/>
    </w:r>
    <w:r w:rsidR="00113477" w:rsidRPr="00A45EAD">
      <w:rPr>
        <w:rFonts w:ascii="Times New Roman" w:hAnsi="Times New Roman" w:cs="Times New Roman"/>
      </w:rPr>
      <w:t>MOT-VVITCL-001-</w:t>
    </w:r>
    <w:r w:rsidR="00113477">
      <w:rPr>
        <w:rFonts w:ascii="Times New Roman" w:hAnsi="Times New Roman" w:cs="Times New Roman"/>
      </w:rPr>
      <w:t>B</w:t>
    </w:r>
    <w:r w:rsidRPr="003B5D87">
      <w:rPr>
        <w:rFonts w:ascii="Times New Roman" w:hAnsi="Times New Roman" w:cs="Times New Roman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E52E" w14:textId="77777777" w:rsidR="005562E1" w:rsidRDefault="005562E1" w:rsidP="00226C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E9A5" w14:textId="2B18184B" w:rsidR="008C3B23" w:rsidRPr="00D357F4" w:rsidRDefault="008C3B23" w:rsidP="003B5D87">
    <w:pPr>
      <w:pStyle w:val="Header1"/>
      <w:tabs>
        <w:tab w:val="clear" w:pos="9720"/>
        <w:tab w:val="right" w:pos="9356"/>
      </w:tabs>
      <w:rPr>
        <w:rFonts w:ascii="Times New Roman" w:hAnsi="Times New Roman" w:cs="Times New Roman"/>
      </w:rPr>
    </w:pPr>
    <w:r w:rsidRPr="00D357F4">
      <w:rPr>
        <w:rFonts w:ascii="Times New Roman" w:hAnsi="Times New Roman" w:cs="Times New Roman"/>
      </w:rPr>
      <w:tab/>
      <w:t xml:space="preserve">          </w:t>
    </w:r>
    <w:r w:rsidRPr="00D357F4">
      <w:rPr>
        <w:rFonts w:ascii="Times New Roman" w:hAnsi="Times New Roman" w:cs="Times New Roman"/>
      </w:rPr>
      <w:fldChar w:fldCharType="begin"/>
    </w:r>
    <w:r w:rsidRPr="00D357F4">
      <w:rPr>
        <w:rFonts w:ascii="Times New Roman" w:hAnsi="Times New Roman" w:cs="Times New Roman"/>
      </w:rPr>
      <w:instrText xml:space="preserve"> REF Doc_Num \h  \* MERGEFORMAT </w:instrText>
    </w:r>
    <w:r w:rsidRPr="00D357F4">
      <w:rPr>
        <w:rFonts w:ascii="Times New Roman" w:hAnsi="Times New Roman" w:cs="Times New Roman"/>
      </w:rPr>
    </w:r>
    <w:r w:rsidRPr="00D357F4">
      <w:rPr>
        <w:rFonts w:ascii="Times New Roman" w:hAnsi="Times New Roman" w:cs="Times New Roman"/>
      </w:rPr>
      <w:fldChar w:fldCharType="separate"/>
    </w:r>
    <w:r w:rsidR="00113477" w:rsidRPr="00A45EAD">
      <w:rPr>
        <w:rFonts w:ascii="Times New Roman" w:hAnsi="Times New Roman" w:cs="Times New Roman"/>
      </w:rPr>
      <w:t>MOT-VVITCL-001-</w:t>
    </w:r>
    <w:r w:rsidR="00113477">
      <w:rPr>
        <w:rFonts w:ascii="Times New Roman" w:hAnsi="Times New Roman" w:cs="Times New Roman"/>
      </w:rPr>
      <w:t>B</w:t>
    </w:r>
    <w:r w:rsidRPr="00D357F4">
      <w:rPr>
        <w:rFonts w:ascii="Times New Roman" w:hAnsi="Times New Roman" w:cs="Times New Roman"/>
      </w:rPr>
      <w:fldChar w:fldCharType="end"/>
    </w:r>
    <w:r w:rsidRPr="00D357F4">
      <w:rPr>
        <w:rFonts w:ascii="Times New Roman" w:hAnsi="Times New Roman" w:cs="Times New Roman"/>
      </w:rPr>
      <w:t xml:space="preserve"> Attachment </w:t>
    </w:r>
    <w:r w:rsidR="00A1663F">
      <w:rPr>
        <w:rFonts w:ascii="Times New Roman" w:hAnsi="Times New Roman" w:cs="Times New Roman"/>
        <w:lang w:eastAsia="zh-TW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96594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20CB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5C8C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0C0B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0D2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3465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5A38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DEAC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84E1C4"/>
    <w:lvl w:ilvl="0">
      <w:start w:val="1"/>
      <w:numFmt w:val="decimal"/>
      <w:pStyle w:val="ListNumber"/>
      <w:lvlText w:val="%1)"/>
      <w:lvlJc w:val="left"/>
      <w:pPr>
        <w:tabs>
          <w:tab w:val="num" w:pos="1141"/>
        </w:tabs>
        <w:ind w:left="1141" w:hanging="432"/>
      </w:pPr>
      <w:rPr>
        <w:rFonts w:hint="default"/>
      </w:rPr>
    </w:lvl>
  </w:abstractNum>
  <w:abstractNum w:abstractNumId="9" w15:restartNumberingAfterBreak="0">
    <w:nsid w:val="049912E3"/>
    <w:multiLevelType w:val="hybridMultilevel"/>
    <w:tmpl w:val="B9EE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A32FB"/>
    <w:multiLevelType w:val="multilevel"/>
    <w:tmpl w:val="302A48BA"/>
    <w:lvl w:ilvl="0">
      <w:start w:val="1"/>
      <w:numFmt w:val="decimal"/>
      <w:pStyle w:val="ListRLevel1"/>
      <w:lvlText w:val="[%1]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1">
      <w:start w:val="1"/>
      <w:numFmt w:val="lowerLetter"/>
      <w:pStyle w:val="ListRLevel2"/>
      <w:lvlText w:val="[%1%2]"/>
      <w:lvlJc w:val="left"/>
      <w:pPr>
        <w:tabs>
          <w:tab w:val="num" w:pos="1872"/>
        </w:tabs>
        <w:ind w:left="1872" w:hanging="454"/>
      </w:pPr>
      <w:rPr>
        <w:rFonts w:hint="default"/>
      </w:rPr>
    </w:lvl>
    <w:lvl w:ilvl="2">
      <w:start w:val="1"/>
      <w:numFmt w:val="none"/>
      <w:lvlText w:val="%3"/>
      <w:lvlJc w:val="right"/>
      <w:pPr>
        <w:tabs>
          <w:tab w:val="num" w:pos="2326"/>
        </w:tabs>
        <w:ind w:left="2326" w:hanging="45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780"/>
        </w:tabs>
        <w:ind w:left="2780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34"/>
        </w:tabs>
        <w:ind w:left="3234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8"/>
        </w:tabs>
        <w:ind w:left="368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42"/>
        </w:tabs>
        <w:ind w:left="4142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96"/>
        </w:tabs>
        <w:ind w:left="4596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54"/>
      </w:pPr>
      <w:rPr>
        <w:rFonts w:hint="default"/>
      </w:rPr>
    </w:lvl>
  </w:abstractNum>
  <w:abstractNum w:abstractNumId="11" w15:restartNumberingAfterBreak="0">
    <w:nsid w:val="163E0D5E"/>
    <w:multiLevelType w:val="multilevel"/>
    <w:tmpl w:val="9814A24E"/>
    <w:lvl w:ilvl="0">
      <w:start w:val="1"/>
      <w:numFmt w:val="decimal"/>
      <w:pStyle w:val="ListNLevel1"/>
      <w:lvlText w:val="%1."/>
      <w:lvlJc w:val="left"/>
      <w:pPr>
        <w:ind w:left="1324" w:hanging="360"/>
      </w:pPr>
      <w:rPr>
        <w:rFonts w:hint="default"/>
      </w:rPr>
    </w:lvl>
    <w:lvl w:ilvl="1">
      <w:start w:val="1"/>
      <w:numFmt w:val="lowerLetter"/>
      <w:pStyle w:val="ListNLevel2"/>
      <w:lvlText w:val="%2)"/>
      <w:lvlJc w:val="left"/>
      <w:pPr>
        <w:tabs>
          <w:tab w:val="num" w:pos="1871"/>
        </w:tabs>
        <w:ind w:left="1871" w:hanging="453"/>
      </w:pPr>
      <w:rPr>
        <w:rFonts w:hint="default"/>
      </w:rPr>
    </w:lvl>
    <w:lvl w:ilvl="2">
      <w:start w:val="1"/>
      <w:numFmt w:val="lowerRoman"/>
      <w:pStyle w:val="ListNLevel3"/>
      <w:lvlText w:val="%3)"/>
      <w:lvlJc w:val="right"/>
      <w:pPr>
        <w:tabs>
          <w:tab w:val="num" w:pos="2325"/>
        </w:tabs>
        <w:ind w:left="2325" w:hanging="454"/>
      </w:pPr>
      <w:rPr>
        <w:rFonts w:hint="default"/>
      </w:rPr>
    </w:lvl>
    <w:lvl w:ilvl="3">
      <w:start w:val="1"/>
      <w:numFmt w:val="decimal"/>
      <w:pStyle w:val="ListNLevel4"/>
      <w:lvlText w:val="%4)"/>
      <w:lvlJc w:val="left"/>
      <w:pPr>
        <w:tabs>
          <w:tab w:val="num" w:pos="2778"/>
        </w:tabs>
        <w:ind w:left="2778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74" w:hanging="180"/>
      </w:pPr>
      <w:rPr>
        <w:rFonts w:hint="default"/>
      </w:rPr>
    </w:lvl>
  </w:abstractNum>
  <w:abstractNum w:abstractNumId="12" w15:restartNumberingAfterBreak="0">
    <w:nsid w:val="18AF2470"/>
    <w:multiLevelType w:val="multilevel"/>
    <w:tmpl w:val="C6867844"/>
    <w:lvl w:ilvl="0">
      <w:start w:val="1"/>
      <w:numFmt w:val="bullet"/>
      <w:pStyle w:val="ListBLevel1"/>
      <w:lvlText w:val=""/>
      <w:lvlJc w:val="left"/>
      <w:pPr>
        <w:tabs>
          <w:tab w:val="num" w:pos="1418"/>
        </w:tabs>
        <w:ind w:left="1418" w:hanging="454"/>
      </w:pPr>
      <w:rPr>
        <w:rFonts w:ascii="Symbol" w:hAnsi="Symbol" w:hint="default"/>
        <w:sz w:val="22"/>
      </w:rPr>
    </w:lvl>
    <w:lvl w:ilvl="1">
      <w:start w:val="1"/>
      <w:numFmt w:val="bullet"/>
      <w:pStyle w:val="ListBLevel2"/>
      <w:lvlText w:val="-"/>
      <w:lvlJc w:val="left"/>
      <w:pPr>
        <w:tabs>
          <w:tab w:val="num" w:pos="1872"/>
        </w:tabs>
        <w:ind w:left="1872" w:hanging="454"/>
      </w:pPr>
      <w:rPr>
        <w:rFonts w:ascii="Times New Roman" w:hAnsi="Times New Roman" w:cs="Times New Roman" w:hint="default"/>
      </w:rPr>
    </w:lvl>
    <w:lvl w:ilvl="2">
      <w:start w:val="1"/>
      <w:numFmt w:val="bullet"/>
      <w:pStyle w:val="ListBLevel3"/>
      <w:lvlText w:val="◦"/>
      <w:lvlJc w:val="left"/>
      <w:pPr>
        <w:tabs>
          <w:tab w:val="num" w:pos="2326"/>
        </w:tabs>
        <w:ind w:left="2326" w:hanging="45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▪"/>
      <w:lvlJc w:val="left"/>
      <w:pPr>
        <w:tabs>
          <w:tab w:val="num" w:pos="2780"/>
        </w:tabs>
        <w:ind w:left="2780" w:hanging="454"/>
      </w:pPr>
      <w:rPr>
        <w:rFonts w:ascii="Times New Roman" w:hAnsi="Times New Roman"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3234"/>
        </w:tabs>
        <w:ind w:left="3234" w:hanging="454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3688"/>
        </w:tabs>
        <w:ind w:left="3688" w:hanging="454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42"/>
        </w:tabs>
        <w:ind w:left="4142" w:hanging="454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596"/>
        </w:tabs>
        <w:ind w:left="4596" w:hanging="454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050"/>
        </w:tabs>
        <w:ind w:left="5050" w:hanging="454"/>
      </w:pPr>
      <w:rPr>
        <w:rFonts w:hint="default"/>
      </w:rPr>
    </w:lvl>
  </w:abstractNum>
  <w:abstractNum w:abstractNumId="13" w15:restartNumberingAfterBreak="0">
    <w:nsid w:val="18E13188"/>
    <w:multiLevelType w:val="multilevel"/>
    <w:tmpl w:val="064CEC44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1440"/>
      </w:pPr>
      <w:rPr>
        <w:rFonts w:ascii="Times New Roman" w:hAnsi="Times New Roman" w:cs="Times New Roman" w:hint="default"/>
        <w:i w:val="0"/>
        <w:iCs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right"/>
      <w:pPr>
        <w:tabs>
          <w:tab w:val="num" w:pos="144"/>
        </w:tabs>
        <w:ind w:left="144" w:hanging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-144"/>
        </w:tabs>
        <w:ind w:left="-14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"/>
        </w:tabs>
        <w:ind w:left="14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"/>
        </w:tabs>
        <w:ind w:left="288" w:hanging="1584"/>
      </w:pPr>
      <w:rPr>
        <w:rFonts w:cs="Times New Roman" w:hint="default"/>
      </w:rPr>
    </w:lvl>
  </w:abstractNum>
  <w:abstractNum w:abstractNumId="14" w15:restartNumberingAfterBreak="0">
    <w:nsid w:val="1D660236"/>
    <w:multiLevelType w:val="hybridMultilevel"/>
    <w:tmpl w:val="4120F430"/>
    <w:lvl w:ilvl="0" w:tplc="76A2B898">
      <w:start w:val="1"/>
      <w:numFmt w:val="decimal"/>
      <w:pStyle w:val="BodyTextIndent"/>
      <w:lvlText w:val="[%1]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5842D1"/>
    <w:multiLevelType w:val="hybridMultilevel"/>
    <w:tmpl w:val="A16C4036"/>
    <w:lvl w:ilvl="0" w:tplc="C92C3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9137BB"/>
    <w:multiLevelType w:val="multilevel"/>
    <w:tmpl w:val="404CF004"/>
    <w:lvl w:ilvl="0">
      <w:start w:val="1"/>
      <w:numFmt w:val="decimal"/>
      <w:pStyle w:val="Heading1"/>
      <w:isLgl/>
      <w:lvlText w:val="%1"/>
      <w:lvlJc w:val="left"/>
      <w:pPr>
        <w:tabs>
          <w:tab w:val="num" w:pos="45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680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985" w:hanging="198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5"/>
        </w:tabs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85"/>
        </w:tabs>
        <w:ind w:left="2151" w:hanging="1584"/>
      </w:pPr>
      <w:rPr>
        <w:rFonts w:hint="default"/>
      </w:rPr>
    </w:lvl>
  </w:abstractNum>
  <w:abstractNum w:abstractNumId="17" w15:restartNumberingAfterBreak="0">
    <w:nsid w:val="30764C21"/>
    <w:multiLevelType w:val="hybridMultilevel"/>
    <w:tmpl w:val="8FD8E816"/>
    <w:lvl w:ilvl="0" w:tplc="7ACE9B1E">
      <w:start w:val="1"/>
      <w:numFmt w:val="decimal"/>
      <w:pStyle w:val="ListNLevel1Table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6462F"/>
    <w:multiLevelType w:val="hybridMultilevel"/>
    <w:tmpl w:val="898AF654"/>
    <w:lvl w:ilvl="0" w:tplc="30CA013A">
      <w:start w:val="1"/>
      <w:numFmt w:val="decimal"/>
      <w:pStyle w:val="ListNLevel1TablesDense"/>
      <w:lvlText w:val="%1)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9" w15:restartNumberingAfterBreak="0">
    <w:nsid w:val="3F5C7E75"/>
    <w:multiLevelType w:val="hybridMultilevel"/>
    <w:tmpl w:val="15966D58"/>
    <w:lvl w:ilvl="0" w:tplc="26D87E02">
      <w:start w:val="1"/>
      <w:numFmt w:val="bullet"/>
      <w:pStyle w:val="ListBLevel1Table"/>
      <w:lvlText w:val=""/>
      <w:lvlJc w:val="left"/>
      <w:pPr>
        <w:ind w:left="47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2E6"/>
    <w:multiLevelType w:val="hybridMultilevel"/>
    <w:tmpl w:val="183AD5F0"/>
    <w:lvl w:ilvl="0" w:tplc="8378F3E2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 w15:restartNumberingAfterBreak="0">
    <w:nsid w:val="45005498"/>
    <w:multiLevelType w:val="hybridMultilevel"/>
    <w:tmpl w:val="32242038"/>
    <w:lvl w:ilvl="0" w:tplc="0409000F">
      <w:start w:val="1"/>
      <w:numFmt w:val="decimal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2" w15:restartNumberingAfterBreak="0">
    <w:nsid w:val="5317731B"/>
    <w:multiLevelType w:val="hybridMultilevel"/>
    <w:tmpl w:val="69CEA0C8"/>
    <w:lvl w:ilvl="0" w:tplc="B75482CE">
      <w:start w:val="1"/>
      <w:numFmt w:val="bullet"/>
      <w:pStyle w:val="ListBLevel1TableDense"/>
      <w:lvlText w:val=""/>
      <w:lvlJc w:val="left"/>
      <w:pPr>
        <w:ind w:left="833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CA54E5F"/>
    <w:multiLevelType w:val="hybridMultilevel"/>
    <w:tmpl w:val="D322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  <w:lvlOverride w:ilvl="0">
      <w:lvl w:ilvl="0">
        <w:start w:val="1"/>
        <w:numFmt w:val="decimal"/>
        <w:pStyle w:val="ListRLevel1"/>
        <w:lvlText w:val="[%1]"/>
        <w:lvlJc w:val="left"/>
        <w:pPr>
          <w:tabs>
            <w:tab w:val="num" w:pos="1418"/>
          </w:tabs>
          <w:ind w:left="1418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pStyle w:val="ListRLevel2"/>
        <w:lvlText w:val="[%1%2]"/>
        <w:lvlJc w:val="left"/>
        <w:pPr>
          <w:tabs>
            <w:tab w:val="num" w:pos="1872"/>
          </w:tabs>
          <w:ind w:left="1872" w:hanging="454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right"/>
        <w:pPr>
          <w:tabs>
            <w:tab w:val="num" w:pos="2326"/>
          </w:tabs>
          <w:ind w:left="2326" w:hanging="454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2780"/>
          </w:tabs>
          <w:ind w:left="2780" w:hanging="45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234"/>
          </w:tabs>
          <w:ind w:left="3234" w:hanging="45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3688"/>
          </w:tabs>
          <w:ind w:left="3688" w:hanging="4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142"/>
          </w:tabs>
          <w:ind w:left="4142" w:hanging="45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596"/>
          </w:tabs>
          <w:ind w:left="4596" w:hanging="45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5050"/>
          </w:tabs>
          <w:ind w:left="5050" w:hanging="454"/>
        </w:pPr>
        <w:rPr>
          <w:rFonts w:hint="default"/>
        </w:rPr>
      </w:lvl>
    </w:lvlOverride>
  </w:num>
  <w:num w:numId="14">
    <w:abstractNumId w:val="19"/>
  </w:num>
  <w:num w:numId="15">
    <w:abstractNumId w:val="22"/>
  </w:num>
  <w:num w:numId="16">
    <w:abstractNumId w:val="17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15"/>
  </w:num>
  <w:num w:numId="49">
    <w:abstractNumId w:val="9"/>
  </w:num>
  <w:num w:numId="50">
    <w:abstractNumId w:val="21"/>
  </w:num>
  <w:num w:numId="51">
    <w:abstractNumId w:val="20"/>
  </w:num>
  <w:num w:numId="52">
    <w:abstractNumId w:val="13"/>
  </w:num>
  <w:num w:numId="53">
    <w:abstractNumId w:val="16"/>
    <w:lvlOverride w:ilvl="0">
      <w:startOverride w:val="4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6" w:nlCheck="1" w:checkStyle="0"/>
  <w:proofState w:spelling="clean" w:grammar="clean"/>
  <w:attachedTemplate r:id="rId1"/>
  <w:stylePaneFormatFilter w:val="8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1"/>
  <w:trackRevisions/>
  <w:doNotTrackFormatting/>
  <w:styleLockTheme/>
  <w:defaultTabStop w:val="720"/>
  <w:drawingGridHorizontalSpacing w:val="113"/>
  <w:drawingGridVerticalSpacing w:val="113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E1"/>
    <w:rsid w:val="00000D79"/>
    <w:rsid w:val="00000E1B"/>
    <w:rsid w:val="0000156A"/>
    <w:rsid w:val="0000179B"/>
    <w:rsid w:val="000023EE"/>
    <w:rsid w:val="0000339C"/>
    <w:rsid w:val="00003824"/>
    <w:rsid w:val="0000490C"/>
    <w:rsid w:val="00005959"/>
    <w:rsid w:val="0000752E"/>
    <w:rsid w:val="00007E6F"/>
    <w:rsid w:val="00010AD0"/>
    <w:rsid w:val="000119AE"/>
    <w:rsid w:val="00011BC5"/>
    <w:rsid w:val="00012F6E"/>
    <w:rsid w:val="00012FDB"/>
    <w:rsid w:val="000138F1"/>
    <w:rsid w:val="000139FF"/>
    <w:rsid w:val="00013D5A"/>
    <w:rsid w:val="00014382"/>
    <w:rsid w:val="000143DB"/>
    <w:rsid w:val="000157A1"/>
    <w:rsid w:val="00017412"/>
    <w:rsid w:val="0002069E"/>
    <w:rsid w:val="00020BC3"/>
    <w:rsid w:val="000217C7"/>
    <w:rsid w:val="00021E78"/>
    <w:rsid w:val="00023739"/>
    <w:rsid w:val="00023754"/>
    <w:rsid w:val="00025A60"/>
    <w:rsid w:val="00025CEE"/>
    <w:rsid w:val="00027DCF"/>
    <w:rsid w:val="00027E81"/>
    <w:rsid w:val="00030AFE"/>
    <w:rsid w:val="000313AC"/>
    <w:rsid w:val="000318A7"/>
    <w:rsid w:val="0003197A"/>
    <w:rsid w:val="00033770"/>
    <w:rsid w:val="00033C0E"/>
    <w:rsid w:val="000348E7"/>
    <w:rsid w:val="00035261"/>
    <w:rsid w:val="0003594B"/>
    <w:rsid w:val="000363A3"/>
    <w:rsid w:val="0003670D"/>
    <w:rsid w:val="00037411"/>
    <w:rsid w:val="000375CF"/>
    <w:rsid w:val="00037A2E"/>
    <w:rsid w:val="00040D50"/>
    <w:rsid w:val="00041A85"/>
    <w:rsid w:val="00042474"/>
    <w:rsid w:val="000426B1"/>
    <w:rsid w:val="00043D3F"/>
    <w:rsid w:val="00043FF6"/>
    <w:rsid w:val="0004411D"/>
    <w:rsid w:val="000443F0"/>
    <w:rsid w:val="000445AE"/>
    <w:rsid w:val="000445F2"/>
    <w:rsid w:val="00046333"/>
    <w:rsid w:val="00046FBA"/>
    <w:rsid w:val="0004719E"/>
    <w:rsid w:val="00047A33"/>
    <w:rsid w:val="00047A77"/>
    <w:rsid w:val="000525EC"/>
    <w:rsid w:val="0005552A"/>
    <w:rsid w:val="0005584E"/>
    <w:rsid w:val="00055A39"/>
    <w:rsid w:val="00056C0B"/>
    <w:rsid w:val="00056E39"/>
    <w:rsid w:val="00057C94"/>
    <w:rsid w:val="00060041"/>
    <w:rsid w:val="0006089D"/>
    <w:rsid w:val="000619E3"/>
    <w:rsid w:val="00063E1F"/>
    <w:rsid w:val="00065517"/>
    <w:rsid w:val="00065D07"/>
    <w:rsid w:val="00066FE4"/>
    <w:rsid w:val="000679DE"/>
    <w:rsid w:val="00067C6B"/>
    <w:rsid w:val="00067EA4"/>
    <w:rsid w:val="00071042"/>
    <w:rsid w:val="000720E1"/>
    <w:rsid w:val="00073B74"/>
    <w:rsid w:val="000750D9"/>
    <w:rsid w:val="00075E7B"/>
    <w:rsid w:val="000761E4"/>
    <w:rsid w:val="00076511"/>
    <w:rsid w:val="00076BA1"/>
    <w:rsid w:val="0007700A"/>
    <w:rsid w:val="00077CD6"/>
    <w:rsid w:val="000813E7"/>
    <w:rsid w:val="00081E6A"/>
    <w:rsid w:val="0008282E"/>
    <w:rsid w:val="00082E03"/>
    <w:rsid w:val="00085905"/>
    <w:rsid w:val="00085CAE"/>
    <w:rsid w:val="00085E59"/>
    <w:rsid w:val="00091FF4"/>
    <w:rsid w:val="0009209A"/>
    <w:rsid w:val="00092C30"/>
    <w:rsid w:val="00093999"/>
    <w:rsid w:val="00097146"/>
    <w:rsid w:val="000A02C1"/>
    <w:rsid w:val="000A1165"/>
    <w:rsid w:val="000A16BB"/>
    <w:rsid w:val="000A1EFD"/>
    <w:rsid w:val="000A2038"/>
    <w:rsid w:val="000A21B5"/>
    <w:rsid w:val="000A2D20"/>
    <w:rsid w:val="000A2E78"/>
    <w:rsid w:val="000A3D19"/>
    <w:rsid w:val="000A4026"/>
    <w:rsid w:val="000A4A6D"/>
    <w:rsid w:val="000A59C2"/>
    <w:rsid w:val="000A5DD5"/>
    <w:rsid w:val="000A7248"/>
    <w:rsid w:val="000A74AD"/>
    <w:rsid w:val="000A7730"/>
    <w:rsid w:val="000A7B25"/>
    <w:rsid w:val="000B074D"/>
    <w:rsid w:val="000B1AC7"/>
    <w:rsid w:val="000B3393"/>
    <w:rsid w:val="000B502A"/>
    <w:rsid w:val="000B55B2"/>
    <w:rsid w:val="000B65D0"/>
    <w:rsid w:val="000C08BF"/>
    <w:rsid w:val="000C1068"/>
    <w:rsid w:val="000C1FE2"/>
    <w:rsid w:val="000C3612"/>
    <w:rsid w:val="000C4839"/>
    <w:rsid w:val="000C4F11"/>
    <w:rsid w:val="000C6241"/>
    <w:rsid w:val="000C69BF"/>
    <w:rsid w:val="000C77DB"/>
    <w:rsid w:val="000C7D29"/>
    <w:rsid w:val="000D02A9"/>
    <w:rsid w:val="000D0FA3"/>
    <w:rsid w:val="000D18A1"/>
    <w:rsid w:val="000D1A61"/>
    <w:rsid w:val="000D358F"/>
    <w:rsid w:val="000D37CA"/>
    <w:rsid w:val="000D4378"/>
    <w:rsid w:val="000D46FD"/>
    <w:rsid w:val="000D4841"/>
    <w:rsid w:val="000D57F2"/>
    <w:rsid w:val="000D5F95"/>
    <w:rsid w:val="000D70BA"/>
    <w:rsid w:val="000E0623"/>
    <w:rsid w:val="000E1A67"/>
    <w:rsid w:val="000E1F99"/>
    <w:rsid w:val="000E2C03"/>
    <w:rsid w:val="000E343D"/>
    <w:rsid w:val="000E440C"/>
    <w:rsid w:val="000E44A3"/>
    <w:rsid w:val="000E4B73"/>
    <w:rsid w:val="000E50E1"/>
    <w:rsid w:val="000E53F2"/>
    <w:rsid w:val="000E67F8"/>
    <w:rsid w:val="000E6865"/>
    <w:rsid w:val="000F0677"/>
    <w:rsid w:val="000F07F7"/>
    <w:rsid w:val="000F08D5"/>
    <w:rsid w:val="000F1A95"/>
    <w:rsid w:val="000F3282"/>
    <w:rsid w:val="000F4EEF"/>
    <w:rsid w:val="000F5480"/>
    <w:rsid w:val="000F71D6"/>
    <w:rsid w:val="000F7673"/>
    <w:rsid w:val="000F7FB3"/>
    <w:rsid w:val="00101CD3"/>
    <w:rsid w:val="00101CFE"/>
    <w:rsid w:val="00103EF8"/>
    <w:rsid w:val="001045A3"/>
    <w:rsid w:val="00105101"/>
    <w:rsid w:val="00111830"/>
    <w:rsid w:val="001122FC"/>
    <w:rsid w:val="001128AD"/>
    <w:rsid w:val="00112B91"/>
    <w:rsid w:val="0011332B"/>
    <w:rsid w:val="00113477"/>
    <w:rsid w:val="00114C49"/>
    <w:rsid w:val="00114E42"/>
    <w:rsid w:val="00115407"/>
    <w:rsid w:val="00120D4D"/>
    <w:rsid w:val="00120D6C"/>
    <w:rsid w:val="00121A3E"/>
    <w:rsid w:val="001227AE"/>
    <w:rsid w:val="00123237"/>
    <w:rsid w:val="00123978"/>
    <w:rsid w:val="00124B2E"/>
    <w:rsid w:val="001264AF"/>
    <w:rsid w:val="001264B3"/>
    <w:rsid w:val="00126E8D"/>
    <w:rsid w:val="00127EE5"/>
    <w:rsid w:val="0013048C"/>
    <w:rsid w:val="001304A3"/>
    <w:rsid w:val="00130963"/>
    <w:rsid w:val="00130C3B"/>
    <w:rsid w:val="00132D95"/>
    <w:rsid w:val="001361B2"/>
    <w:rsid w:val="00136559"/>
    <w:rsid w:val="0013714A"/>
    <w:rsid w:val="0013763F"/>
    <w:rsid w:val="001403FA"/>
    <w:rsid w:val="00140593"/>
    <w:rsid w:val="00141862"/>
    <w:rsid w:val="001426AA"/>
    <w:rsid w:val="00143C50"/>
    <w:rsid w:val="0014476E"/>
    <w:rsid w:val="00144BCB"/>
    <w:rsid w:val="001451D2"/>
    <w:rsid w:val="0014626D"/>
    <w:rsid w:val="00146D4B"/>
    <w:rsid w:val="001475FD"/>
    <w:rsid w:val="00150024"/>
    <w:rsid w:val="00150187"/>
    <w:rsid w:val="0015157A"/>
    <w:rsid w:val="00151727"/>
    <w:rsid w:val="00151B92"/>
    <w:rsid w:val="001524EB"/>
    <w:rsid w:val="00155A40"/>
    <w:rsid w:val="0015717A"/>
    <w:rsid w:val="001602F8"/>
    <w:rsid w:val="0016118B"/>
    <w:rsid w:val="00161694"/>
    <w:rsid w:val="00161E4C"/>
    <w:rsid w:val="0016422A"/>
    <w:rsid w:val="0016649D"/>
    <w:rsid w:val="0016757B"/>
    <w:rsid w:val="00167EA4"/>
    <w:rsid w:val="00171AE2"/>
    <w:rsid w:val="00171E3B"/>
    <w:rsid w:val="0017274C"/>
    <w:rsid w:val="001739DE"/>
    <w:rsid w:val="00174762"/>
    <w:rsid w:val="00174DEB"/>
    <w:rsid w:val="001754C3"/>
    <w:rsid w:val="0017623B"/>
    <w:rsid w:val="001767F3"/>
    <w:rsid w:val="0017792E"/>
    <w:rsid w:val="00177B0A"/>
    <w:rsid w:val="001806E4"/>
    <w:rsid w:val="001808FE"/>
    <w:rsid w:val="00181D92"/>
    <w:rsid w:val="00187043"/>
    <w:rsid w:val="00187FF5"/>
    <w:rsid w:val="00190799"/>
    <w:rsid w:val="00190BF9"/>
    <w:rsid w:val="00191277"/>
    <w:rsid w:val="00191EEB"/>
    <w:rsid w:val="00192BC5"/>
    <w:rsid w:val="00192C62"/>
    <w:rsid w:val="00193B5B"/>
    <w:rsid w:val="0019432F"/>
    <w:rsid w:val="001946EE"/>
    <w:rsid w:val="0019536E"/>
    <w:rsid w:val="001953F9"/>
    <w:rsid w:val="001978B4"/>
    <w:rsid w:val="00197D47"/>
    <w:rsid w:val="001A022A"/>
    <w:rsid w:val="001A0979"/>
    <w:rsid w:val="001A1F81"/>
    <w:rsid w:val="001A225C"/>
    <w:rsid w:val="001A41FE"/>
    <w:rsid w:val="001A4D0F"/>
    <w:rsid w:val="001A5874"/>
    <w:rsid w:val="001A6883"/>
    <w:rsid w:val="001A736A"/>
    <w:rsid w:val="001A7E6E"/>
    <w:rsid w:val="001B0D35"/>
    <w:rsid w:val="001B119A"/>
    <w:rsid w:val="001B143E"/>
    <w:rsid w:val="001B359F"/>
    <w:rsid w:val="001B4680"/>
    <w:rsid w:val="001B579C"/>
    <w:rsid w:val="001B70D0"/>
    <w:rsid w:val="001B7D9C"/>
    <w:rsid w:val="001B7F10"/>
    <w:rsid w:val="001C4D95"/>
    <w:rsid w:val="001C7DFB"/>
    <w:rsid w:val="001D0413"/>
    <w:rsid w:val="001D0B4D"/>
    <w:rsid w:val="001D11C0"/>
    <w:rsid w:val="001D1320"/>
    <w:rsid w:val="001D1B89"/>
    <w:rsid w:val="001D1C4B"/>
    <w:rsid w:val="001D3429"/>
    <w:rsid w:val="001D364B"/>
    <w:rsid w:val="001D4F7D"/>
    <w:rsid w:val="001D6572"/>
    <w:rsid w:val="001D69C1"/>
    <w:rsid w:val="001D721A"/>
    <w:rsid w:val="001E0079"/>
    <w:rsid w:val="001E0F0C"/>
    <w:rsid w:val="001E1029"/>
    <w:rsid w:val="001E188C"/>
    <w:rsid w:val="001E2E50"/>
    <w:rsid w:val="001E3407"/>
    <w:rsid w:val="001E4D41"/>
    <w:rsid w:val="001E53F4"/>
    <w:rsid w:val="001E5ACD"/>
    <w:rsid w:val="001E681C"/>
    <w:rsid w:val="001E7729"/>
    <w:rsid w:val="001F07AB"/>
    <w:rsid w:val="001F167C"/>
    <w:rsid w:val="001F5DF7"/>
    <w:rsid w:val="001F660A"/>
    <w:rsid w:val="001F78B3"/>
    <w:rsid w:val="001F7A85"/>
    <w:rsid w:val="00200E05"/>
    <w:rsid w:val="00201120"/>
    <w:rsid w:val="00201AF7"/>
    <w:rsid w:val="002020BD"/>
    <w:rsid w:val="00204D30"/>
    <w:rsid w:val="00204E7F"/>
    <w:rsid w:val="00205D5E"/>
    <w:rsid w:val="002068B7"/>
    <w:rsid w:val="00207739"/>
    <w:rsid w:val="00207CDA"/>
    <w:rsid w:val="00210448"/>
    <w:rsid w:val="00211847"/>
    <w:rsid w:val="00214755"/>
    <w:rsid w:val="00216E10"/>
    <w:rsid w:val="00217F0C"/>
    <w:rsid w:val="002200B1"/>
    <w:rsid w:val="00220FF1"/>
    <w:rsid w:val="00221011"/>
    <w:rsid w:val="0022134B"/>
    <w:rsid w:val="002219A8"/>
    <w:rsid w:val="00221DB0"/>
    <w:rsid w:val="00226756"/>
    <w:rsid w:val="002269F1"/>
    <w:rsid w:val="00226CB7"/>
    <w:rsid w:val="00227247"/>
    <w:rsid w:val="00227A14"/>
    <w:rsid w:val="002347BA"/>
    <w:rsid w:val="00236545"/>
    <w:rsid w:val="002367A2"/>
    <w:rsid w:val="002379FC"/>
    <w:rsid w:val="00237A68"/>
    <w:rsid w:val="00237DFB"/>
    <w:rsid w:val="00240DBA"/>
    <w:rsid w:val="00241913"/>
    <w:rsid w:val="002422F0"/>
    <w:rsid w:val="0024393C"/>
    <w:rsid w:val="0024459C"/>
    <w:rsid w:val="00244F2A"/>
    <w:rsid w:val="00244F9A"/>
    <w:rsid w:val="00245728"/>
    <w:rsid w:val="00246792"/>
    <w:rsid w:val="00247D83"/>
    <w:rsid w:val="002511E9"/>
    <w:rsid w:val="00251A47"/>
    <w:rsid w:val="00251B39"/>
    <w:rsid w:val="0025370B"/>
    <w:rsid w:val="00255217"/>
    <w:rsid w:val="00256118"/>
    <w:rsid w:val="002565C5"/>
    <w:rsid w:val="00256BFB"/>
    <w:rsid w:val="002579A6"/>
    <w:rsid w:val="0026034B"/>
    <w:rsid w:val="0026074B"/>
    <w:rsid w:val="00260861"/>
    <w:rsid w:val="00261278"/>
    <w:rsid w:val="0026161A"/>
    <w:rsid w:val="00264046"/>
    <w:rsid w:val="00264D1B"/>
    <w:rsid w:val="00265453"/>
    <w:rsid w:val="002678AB"/>
    <w:rsid w:val="002707DE"/>
    <w:rsid w:val="002710AB"/>
    <w:rsid w:val="0027372C"/>
    <w:rsid w:val="0027432F"/>
    <w:rsid w:val="00274396"/>
    <w:rsid w:val="00274E22"/>
    <w:rsid w:val="00275905"/>
    <w:rsid w:val="00275C53"/>
    <w:rsid w:val="00276882"/>
    <w:rsid w:val="00276913"/>
    <w:rsid w:val="0027720E"/>
    <w:rsid w:val="002802E7"/>
    <w:rsid w:val="002809E7"/>
    <w:rsid w:val="00280F31"/>
    <w:rsid w:val="00281AF4"/>
    <w:rsid w:val="0028239C"/>
    <w:rsid w:val="00282B32"/>
    <w:rsid w:val="00283874"/>
    <w:rsid w:val="002847A8"/>
    <w:rsid w:val="002857F3"/>
    <w:rsid w:val="002867DA"/>
    <w:rsid w:val="0028686B"/>
    <w:rsid w:val="002877DD"/>
    <w:rsid w:val="002904DD"/>
    <w:rsid w:val="00291A23"/>
    <w:rsid w:val="00291FED"/>
    <w:rsid w:val="00292111"/>
    <w:rsid w:val="0029228D"/>
    <w:rsid w:val="00295DB1"/>
    <w:rsid w:val="002A1A5C"/>
    <w:rsid w:val="002A2041"/>
    <w:rsid w:val="002A4247"/>
    <w:rsid w:val="002A5EF8"/>
    <w:rsid w:val="002A5F04"/>
    <w:rsid w:val="002A72C4"/>
    <w:rsid w:val="002A7E0E"/>
    <w:rsid w:val="002B00EB"/>
    <w:rsid w:val="002B02F7"/>
    <w:rsid w:val="002B0825"/>
    <w:rsid w:val="002B0CC9"/>
    <w:rsid w:val="002B2708"/>
    <w:rsid w:val="002B3CBE"/>
    <w:rsid w:val="002B5851"/>
    <w:rsid w:val="002B5DF5"/>
    <w:rsid w:val="002B617A"/>
    <w:rsid w:val="002B7565"/>
    <w:rsid w:val="002C04A5"/>
    <w:rsid w:val="002C17A0"/>
    <w:rsid w:val="002C36CC"/>
    <w:rsid w:val="002C4F51"/>
    <w:rsid w:val="002C5413"/>
    <w:rsid w:val="002C5F3B"/>
    <w:rsid w:val="002C6323"/>
    <w:rsid w:val="002C67FC"/>
    <w:rsid w:val="002D053D"/>
    <w:rsid w:val="002D2968"/>
    <w:rsid w:val="002D30CC"/>
    <w:rsid w:val="002D3457"/>
    <w:rsid w:val="002D4182"/>
    <w:rsid w:val="002D5AB4"/>
    <w:rsid w:val="002D66FA"/>
    <w:rsid w:val="002D765F"/>
    <w:rsid w:val="002D76AA"/>
    <w:rsid w:val="002D7EF4"/>
    <w:rsid w:val="002E0D49"/>
    <w:rsid w:val="002E1B7E"/>
    <w:rsid w:val="002E1E30"/>
    <w:rsid w:val="002E23FF"/>
    <w:rsid w:val="002E2DCE"/>
    <w:rsid w:val="002E39A3"/>
    <w:rsid w:val="002E4393"/>
    <w:rsid w:val="002E5832"/>
    <w:rsid w:val="002E5E9C"/>
    <w:rsid w:val="002E5FFA"/>
    <w:rsid w:val="002F0053"/>
    <w:rsid w:val="002F0106"/>
    <w:rsid w:val="002F218D"/>
    <w:rsid w:val="002F3F78"/>
    <w:rsid w:val="002F4CAB"/>
    <w:rsid w:val="002F54CD"/>
    <w:rsid w:val="002F6843"/>
    <w:rsid w:val="002F722C"/>
    <w:rsid w:val="002F7F46"/>
    <w:rsid w:val="0030073E"/>
    <w:rsid w:val="003012FC"/>
    <w:rsid w:val="00302E5C"/>
    <w:rsid w:val="00302FDC"/>
    <w:rsid w:val="00304665"/>
    <w:rsid w:val="003049C0"/>
    <w:rsid w:val="00305D6C"/>
    <w:rsid w:val="003079CE"/>
    <w:rsid w:val="0031114A"/>
    <w:rsid w:val="00311680"/>
    <w:rsid w:val="00311FF3"/>
    <w:rsid w:val="003130BA"/>
    <w:rsid w:val="003135C9"/>
    <w:rsid w:val="00313A7C"/>
    <w:rsid w:val="00314ECA"/>
    <w:rsid w:val="00315320"/>
    <w:rsid w:val="00315D6A"/>
    <w:rsid w:val="003172A0"/>
    <w:rsid w:val="003174B1"/>
    <w:rsid w:val="003177D5"/>
    <w:rsid w:val="00320948"/>
    <w:rsid w:val="00321D22"/>
    <w:rsid w:val="0032332B"/>
    <w:rsid w:val="003234C4"/>
    <w:rsid w:val="0032454A"/>
    <w:rsid w:val="00327C8E"/>
    <w:rsid w:val="00327FE5"/>
    <w:rsid w:val="003304CB"/>
    <w:rsid w:val="0033149C"/>
    <w:rsid w:val="003314ED"/>
    <w:rsid w:val="003323E7"/>
    <w:rsid w:val="0033395B"/>
    <w:rsid w:val="00333CF5"/>
    <w:rsid w:val="003340EB"/>
    <w:rsid w:val="00335B24"/>
    <w:rsid w:val="00335E6E"/>
    <w:rsid w:val="00336786"/>
    <w:rsid w:val="00336D72"/>
    <w:rsid w:val="003372D0"/>
    <w:rsid w:val="00337766"/>
    <w:rsid w:val="00341434"/>
    <w:rsid w:val="00342B94"/>
    <w:rsid w:val="00343495"/>
    <w:rsid w:val="0034451C"/>
    <w:rsid w:val="00347B35"/>
    <w:rsid w:val="00350711"/>
    <w:rsid w:val="00350E3D"/>
    <w:rsid w:val="00351A9A"/>
    <w:rsid w:val="003527B8"/>
    <w:rsid w:val="00353B59"/>
    <w:rsid w:val="0035442B"/>
    <w:rsid w:val="00354E69"/>
    <w:rsid w:val="00362316"/>
    <w:rsid w:val="0036233E"/>
    <w:rsid w:val="003645C9"/>
    <w:rsid w:val="003662E1"/>
    <w:rsid w:val="00366DBE"/>
    <w:rsid w:val="0036701A"/>
    <w:rsid w:val="003676B6"/>
    <w:rsid w:val="00367A61"/>
    <w:rsid w:val="00367AB6"/>
    <w:rsid w:val="00367BCB"/>
    <w:rsid w:val="00367E07"/>
    <w:rsid w:val="003712DD"/>
    <w:rsid w:val="0037181F"/>
    <w:rsid w:val="003728D0"/>
    <w:rsid w:val="00373BCD"/>
    <w:rsid w:val="00374F44"/>
    <w:rsid w:val="00375016"/>
    <w:rsid w:val="0037503C"/>
    <w:rsid w:val="00375696"/>
    <w:rsid w:val="003757A0"/>
    <w:rsid w:val="00376DFD"/>
    <w:rsid w:val="00376E35"/>
    <w:rsid w:val="00380D31"/>
    <w:rsid w:val="00383625"/>
    <w:rsid w:val="0038552A"/>
    <w:rsid w:val="003871EE"/>
    <w:rsid w:val="00387326"/>
    <w:rsid w:val="003874AD"/>
    <w:rsid w:val="00387F72"/>
    <w:rsid w:val="003931E7"/>
    <w:rsid w:val="003932DA"/>
    <w:rsid w:val="003936F7"/>
    <w:rsid w:val="003939DD"/>
    <w:rsid w:val="003953CC"/>
    <w:rsid w:val="00395526"/>
    <w:rsid w:val="00397CBE"/>
    <w:rsid w:val="00397D18"/>
    <w:rsid w:val="003A051A"/>
    <w:rsid w:val="003A1ADC"/>
    <w:rsid w:val="003A24AC"/>
    <w:rsid w:val="003A2617"/>
    <w:rsid w:val="003A2F2D"/>
    <w:rsid w:val="003A604F"/>
    <w:rsid w:val="003A6CAA"/>
    <w:rsid w:val="003B03EF"/>
    <w:rsid w:val="003B0714"/>
    <w:rsid w:val="003B2490"/>
    <w:rsid w:val="003B3C1D"/>
    <w:rsid w:val="003B3F21"/>
    <w:rsid w:val="003B5D87"/>
    <w:rsid w:val="003B65BF"/>
    <w:rsid w:val="003B7605"/>
    <w:rsid w:val="003B7AA7"/>
    <w:rsid w:val="003C0E91"/>
    <w:rsid w:val="003C3217"/>
    <w:rsid w:val="003C35EC"/>
    <w:rsid w:val="003C373E"/>
    <w:rsid w:val="003C377F"/>
    <w:rsid w:val="003C4979"/>
    <w:rsid w:val="003C4CC3"/>
    <w:rsid w:val="003C4CEA"/>
    <w:rsid w:val="003C68AE"/>
    <w:rsid w:val="003C6EC6"/>
    <w:rsid w:val="003C76F0"/>
    <w:rsid w:val="003C772B"/>
    <w:rsid w:val="003D0721"/>
    <w:rsid w:val="003D4463"/>
    <w:rsid w:val="003D4F15"/>
    <w:rsid w:val="003D5463"/>
    <w:rsid w:val="003D769C"/>
    <w:rsid w:val="003D788B"/>
    <w:rsid w:val="003E12C3"/>
    <w:rsid w:val="003E169C"/>
    <w:rsid w:val="003E2527"/>
    <w:rsid w:val="003E2684"/>
    <w:rsid w:val="003E388D"/>
    <w:rsid w:val="003E5647"/>
    <w:rsid w:val="003E5D36"/>
    <w:rsid w:val="003E5D6A"/>
    <w:rsid w:val="003F00E4"/>
    <w:rsid w:val="003F1E45"/>
    <w:rsid w:val="003F51ED"/>
    <w:rsid w:val="003F6146"/>
    <w:rsid w:val="003F7ABF"/>
    <w:rsid w:val="004018F3"/>
    <w:rsid w:val="00402064"/>
    <w:rsid w:val="00403450"/>
    <w:rsid w:val="004035CC"/>
    <w:rsid w:val="00404E67"/>
    <w:rsid w:val="004067FB"/>
    <w:rsid w:val="00407132"/>
    <w:rsid w:val="004078A5"/>
    <w:rsid w:val="00407D58"/>
    <w:rsid w:val="00410811"/>
    <w:rsid w:val="0041138C"/>
    <w:rsid w:val="00412976"/>
    <w:rsid w:val="004129F1"/>
    <w:rsid w:val="00416142"/>
    <w:rsid w:val="0041797E"/>
    <w:rsid w:val="00417B7E"/>
    <w:rsid w:val="00420A8B"/>
    <w:rsid w:val="00420ED4"/>
    <w:rsid w:val="0042107D"/>
    <w:rsid w:val="00421B6F"/>
    <w:rsid w:val="00423D4D"/>
    <w:rsid w:val="004263EF"/>
    <w:rsid w:val="0042697F"/>
    <w:rsid w:val="00427939"/>
    <w:rsid w:val="00427955"/>
    <w:rsid w:val="004316A7"/>
    <w:rsid w:val="00432A59"/>
    <w:rsid w:val="004354CF"/>
    <w:rsid w:val="004355BA"/>
    <w:rsid w:val="00435835"/>
    <w:rsid w:val="004359BA"/>
    <w:rsid w:val="00436703"/>
    <w:rsid w:val="00436C11"/>
    <w:rsid w:val="00436DFB"/>
    <w:rsid w:val="00437050"/>
    <w:rsid w:val="004400D1"/>
    <w:rsid w:val="00440496"/>
    <w:rsid w:val="004420CC"/>
    <w:rsid w:val="004424D8"/>
    <w:rsid w:val="004426D7"/>
    <w:rsid w:val="00443AF1"/>
    <w:rsid w:val="00445275"/>
    <w:rsid w:val="00445CDB"/>
    <w:rsid w:val="00450933"/>
    <w:rsid w:val="00450E24"/>
    <w:rsid w:val="00453C88"/>
    <w:rsid w:val="00454012"/>
    <w:rsid w:val="00454582"/>
    <w:rsid w:val="00455591"/>
    <w:rsid w:val="00455FF2"/>
    <w:rsid w:val="00456480"/>
    <w:rsid w:val="00460342"/>
    <w:rsid w:val="00460CD3"/>
    <w:rsid w:val="00460E53"/>
    <w:rsid w:val="00461A73"/>
    <w:rsid w:val="00463086"/>
    <w:rsid w:val="004630F5"/>
    <w:rsid w:val="00464D07"/>
    <w:rsid w:val="004657C8"/>
    <w:rsid w:val="0046641D"/>
    <w:rsid w:val="004671D3"/>
    <w:rsid w:val="00467B49"/>
    <w:rsid w:val="00467C53"/>
    <w:rsid w:val="004700BC"/>
    <w:rsid w:val="00471D83"/>
    <w:rsid w:val="00471E36"/>
    <w:rsid w:val="004727AB"/>
    <w:rsid w:val="00472FC2"/>
    <w:rsid w:val="00474339"/>
    <w:rsid w:val="00475B31"/>
    <w:rsid w:val="00477779"/>
    <w:rsid w:val="0048077A"/>
    <w:rsid w:val="00480A10"/>
    <w:rsid w:val="00481B6D"/>
    <w:rsid w:val="00481C5F"/>
    <w:rsid w:val="0048219D"/>
    <w:rsid w:val="0048460B"/>
    <w:rsid w:val="00484961"/>
    <w:rsid w:val="004851C3"/>
    <w:rsid w:val="00485AD3"/>
    <w:rsid w:val="00485BDB"/>
    <w:rsid w:val="0048640E"/>
    <w:rsid w:val="00486924"/>
    <w:rsid w:val="004877FF"/>
    <w:rsid w:val="00490B1B"/>
    <w:rsid w:val="0049132C"/>
    <w:rsid w:val="00491D38"/>
    <w:rsid w:val="00491E25"/>
    <w:rsid w:val="00491F03"/>
    <w:rsid w:val="0049679F"/>
    <w:rsid w:val="00497098"/>
    <w:rsid w:val="00497331"/>
    <w:rsid w:val="00497584"/>
    <w:rsid w:val="004A19CC"/>
    <w:rsid w:val="004A2DEE"/>
    <w:rsid w:val="004A372B"/>
    <w:rsid w:val="004A6C25"/>
    <w:rsid w:val="004A724E"/>
    <w:rsid w:val="004A7B1B"/>
    <w:rsid w:val="004B00E1"/>
    <w:rsid w:val="004B094A"/>
    <w:rsid w:val="004B0B2D"/>
    <w:rsid w:val="004B1DA9"/>
    <w:rsid w:val="004B2100"/>
    <w:rsid w:val="004B2E96"/>
    <w:rsid w:val="004B361D"/>
    <w:rsid w:val="004B40E2"/>
    <w:rsid w:val="004B42C8"/>
    <w:rsid w:val="004B5900"/>
    <w:rsid w:val="004B5F3E"/>
    <w:rsid w:val="004B6278"/>
    <w:rsid w:val="004B72DB"/>
    <w:rsid w:val="004B743C"/>
    <w:rsid w:val="004B7CC5"/>
    <w:rsid w:val="004C0352"/>
    <w:rsid w:val="004C0779"/>
    <w:rsid w:val="004C1BB4"/>
    <w:rsid w:val="004C272E"/>
    <w:rsid w:val="004C2FDE"/>
    <w:rsid w:val="004C3248"/>
    <w:rsid w:val="004C40F2"/>
    <w:rsid w:val="004C5D7B"/>
    <w:rsid w:val="004C5EF3"/>
    <w:rsid w:val="004C6EC5"/>
    <w:rsid w:val="004D0FAA"/>
    <w:rsid w:val="004D113F"/>
    <w:rsid w:val="004D18E5"/>
    <w:rsid w:val="004D2BD8"/>
    <w:rsid w:val="004D560A"/>
    <w:rsid w:val="004D586C"/>
    <w:rsid w:val="004D6326"/>
    <w:rsid w:val="004D6FE6"/>
    <w:rsid w:val="004D7CDC"/>
    <w:rsid w:val="004E14FA"/>
    <w:rsid w:val="004E16A0"/>
    <w:rsid w:val="004E243F"/>
    <w:rsid w:val="004E3101"/>
    <w:rsid w:val="004E4329"/>
    <w:rsid w:val="004E441A"/>
    <w:rsid w:val="004E4628"/>
    <w:rsid w:val="004E51C0"/>
    <w:rsid w:val="004E5656"/>
    <w:rsid w:val="004E69EA"/>
    <w:rsid w:val="004E736D"/>
    <w:rsid w:val="004F2334"/>
    <w:rsid w:val="004F25B5"/>
    <w:rsid w:val="004F2994"/>
    <w:rsid w:val="004F3D3A"/>
    <w:rsid w:val="004F5299"/>
    <w:rsid w:val="004F5355"/>
    <w:rsid w:val="004F53CA"/>
    <w:rsid w:val="004F573D"/>
    <w:rsid w:val="004F7429"/>
    <w:rsid w:val="00500048"/>
    <w:rsid w:val="005009D5"/>
    <w:rsid w:val="005011CF"/>
    <w:rsid w:val="005025E5"/>
    <w:rsid w:val="00502F2B"/>
    <w:rsid w:val="00502FB4"/>
    <w:rsid w:val="00503631"/>
    <w:rsid w:val="005037A6"/>
    <w:rsid w:val="005037E9"/>
    <w:rsid w:val="00503CCE"/>
    <w:rsid w:val="00504201"/>
    <w:rsid w:val="00504D64"/>
    <w:rsid w:val="00505191"/>
    <w:rsid w:val="00505E2F"/>
    <w:rsid w:val="00507219"/>
    <w:rsid w:val="00507C7D"/>
    <w:rsid w:val="005102D8"/>
    <w:rsid w:val="00511837"/>
    <w:rsid w:val="005124A6"/>
    <w:rsid w:val="0051364C"/>
    <w:rsid w:val="00513EB8"/>
    <w:rsid w:val="00513FBA"/>
    <w:rsid w:val="00514494"/>
    <w:rsid w:val="00515054"/>
    <w:rsid w:val="00515259"/>
    <w:rsid w:val="00517525"/>
    <w:rsid w:val="00517A2B"/>
    <w:rsid w:val="00517DC9"/>
    <w:rsid w:val="00517EF5"/>
    <w:rsid w:val="0052377B"/>
    <w:rsid w:val="00525104"/>
    <w:rsid w:val="005255B6"/>
    <w:rsid w:val="00526CD5"/>
    <w:rsid w:val="00526E72"/>
    <w:rsid w:val="00526F20"/>
    <w:rsid w:val="00530D88"/>
    <w:rsid w:val="005315D6"/>
    <w:rsid w:val="00531C92"/>
    <w:rsid w:val="005325F7"/>
    <w:rsid w:val="00532E8B"/>
    <w:rsid w:val="005330F4"/>
    <w:rsid w:val="00533B9A"/>
    <w:rsid w:val="0053419E"/>
    <w:rsid w:val="00534647"/>
    <w:rsid w:val="005346E0"/>
    <w:rsid w:val="00537A36"/>
    <w:rsid w:val="00540116"/>
    <w:rsid w:val="00540D50"/>
    <w:rsid w:val="00540E98"/>
    <w:rsid w:val="00544038"/>
    <w:rsid w:val="00544C1F"/>
    <w:rsid w:val="00545FEC"/>
    <w:rsid w:val="005469F6"/>
    <w:rsid w:val="0055022F"/>
    <w:rsid w:val="00550BF1"/>
    <w:rsid w:val="005515BF"/>
    <w:rsid w:val="00551781"/>
    <w:rsid w:val="00551BAF"/>
    <w:rsid w:val="00551EAA"/>
    <w:rsid w:val="005530B6"/>
    <w:rsid w:val="00553619"/>
    <w:rsid w:val="005562E1"/>
    <w:rsid w:val="005566B7"/>
    <w:rsid w:val="00557639"/>
    <w:rsid w:val="00561739"/>
    <w:rsid w:val="00561C24"/>
    <w:rsid w:val="00562BC2"/>
    <w:rsid w:val="005633DD"/>
    <w:rsid w:val="00565194"/>
    <w:rsid w:val="005654C5"/>
    <w:rsid w:val="005658E3"/>
    <w:rsid w:val="00565D53"/>
    <w:rsid w:val="00567F96"/>
    <w:rsid w:val="0057369F"/>
    <w:rsid w:val="00574665"/>
    <w:rsid w:val="00575567"/>
    <w:rsid w:val="00575F54"/>
    <w:rsid w:val="0057797C"/>
    <w:rsid w:val="00580757"/>
    <w:rsid w:val="00580C52"/>
    <w:rsid w:val="005811A0"/>
    <w:rsid w:val="005811EE"/>
    <w:rsid w:val="00581E2E"/>
    <w:rsid w:val="00582B28"/>
    <w:rsid w:val="00582F41"/>
    <w:rsid w:val="0058301C"/>
    <w:rsid w:val="00584F33"/>
    <w:rsid w:val="005859DA"/>
    <w:rsid w:val="00586C7F"/>
    <w:rsid w:val="00590B30"/>
    <w:rsid w:val="00591BF9"/>
    <w:rsid w:val="005920D6"/>
    <w:rsid w:val="00592EBF"/>
    <w:rsid w:val="005931C8"/>
    <w:rsid w:val="0059554D"/>
    <w:rsid w:val="00595BDD"/>
    <w:rsid w:val="005964F7"/>
    <w:rsid w:val="00596ACD"/>
    <w:rsid w:val="00597891"/>
    <w:rsid w:val="005979D0"/>
    <w:rsid w:val="00597DBD"/>
    <w:rsid w:val="005A1809"/>
    <w:rsid w:val="005A2718"/>
    <w:rsid w:val="005A441D"/>
    <w:rsid w:val="005A5ED1"/>
    <w:rsid w:val="005A6106"/>
    <w:rsid w:val="005A615B"/>
    <w:rsid w:val="005A69D6"/>
    <w:rsid w:val="005A7724"/>
    <w:rsid w:val="005A7C5F"/>
    <w:rsid w:val="005A7C81"/>
    <w:rsid w:val="005B0F27"/>
    <w:rsid w:val="005B1039"/>
    <w:rsid w:val="005B24B3"/>
    <w:rsid w:val="005B27EE"/>
    <w:rsid w:val="005B4B51"/>
    <w:rsid w:val="005B5D57"/>
    <w:rsid w:val="005B628E"/>
    <w:rsid w:val="005B6D16"/>
    <w:rsid w:val="005B7D08"/>
    <w:rsid w:val="005C0245"/>
    <w:rsid w:val="005C0607"/>
    <w:rsid w:val="005C21E5"/>
    <w:rsid w:val="005C352A"/>
    <w:rsid w:val="005C53AC"/>
    <w:rsid w:val="005C5540"/>
    <w:rsid w:val="005C652F"/>
    <w:rsid w:val="005C65AB"/>
    <w:rsid w:val="005C69CE"/>
    <w:rsid w:val="005C75DE"/>
    <w:rsid w:val="005C76DE"/>
    <w:rsid w:val="005C7994"/>
    <w:rsid w:val="005C7A45"/>
    <w:rsid w:val="005D0290"/>
    <w:rsid w:val="005D061C"/>
    <w:rsid w:val="005D3191"/>
    <w:rsid w:val="005D4EBD"/>
    <w:rsid w:val="005D6C20"/>
    <w:rsid w:val="005D7127"/>
    <w:rsid w:val="005D728D"/>
    <w:rsid w:val="005E0233"/>
    <w:rsid w:val="005E031E"/>
    <w:rsid w:val="005E1F36"/>
    <w:rsid w:val="005E2637"/>
    <w:rsid w:val="005E28A7"/>
    <w:rsid w:val="005E2A56"/>
    <w:rsid w:val="005E3697"/>
    <w:rsid w:val="005E4332"/>
    <w:rsid w:val="005E766D"/>
    <w:rsid w:val="005F6008"/>
    <w:rsid w:val="005F73E2"/>
    <w:rsid w:val="005F7767"/>
    <w:rsid w:val="005F7DF3"/>
    <w:rsid w:val="00600018"/>
    <w:rsid w:val="00600689"/>
    <w:rsid w:val="00600F88"/>
    <w:rsid w:val="00601615"/>
    <w:rsid w:val="00601E4E"/>
    <w:rsid w:val="006050B6"/>
    <w:rsid w:val="00606125"/>
    <w:rsid w:val="006062BA"/>
    <w:rsid w:val="00610408"/>
    <w:rsid w:val="006111BB"/>
    <w:rsid w:val="00611D58"/>
    <w:rsid w:val="006123C8"/>
    <w:rsid w:val="00612768"/>
    <w:rsid w:val="00614BBF"/>
    <w:rsid w:val="0061596F"/>
    <w:rsid w:val="00615A52"/>
    <w:rsid w:val="00617F92"/>
    <w:rsid w:val="00621417"/>
    <w:rsid w:val="00622B36"/>
    <w:rsid w:val="00623327"/>
    <w:rsid w:val="00623939"/>
    <w:rsid w:val="0062402C"/>
    <w:rsid w:val="00624C75"/>
    <w:rsid w:val="0062517A"/>
    <w:rsid w:val="00625AA0"/>
    <w:rsid w:val="006265C5"/>
    <w:rsid w:val="00627BC3"/>
    <w:rsid w:val="0063149E"/>
    <w:rsid w:val="006326CE"/>
    <w:rsid w:val="00633953"/>
    <w:rsid w:val="00635C17"/>
    <w:rsid w:val="00636765"/>
    <w:rsid w:val="00641F2F"/>
    <w:rsid w:val="00642460"/>
    <w:rsid w:val="00643D7A"/>
    <w:rsid w:val="00645080"/>
    <w:rsid w:val="006466E0"/>
    <w:rsid w:val="00646CF7"/>
    <w:rsid w:val="00647B05"/>
    <w:rsid w:val="0065054F"/>
    <w:rsid w:val="0065113F"/>
    <w:rsid w:val="0065497A"/>
    <w:rsid w:val="00655AB2"/>
    <w:rsid w:val="00656821"/>
    <w:rsid w:val="00656888"/>
    <w:rsid w:val="00656EB1"/>
    <w:rsid w:val="00661332"/>
    <w:rsid w:val="00664543"/>
    <w:rsid w:val="006646C4"/>
    <w:rsid w:val="00664717"/>
    <w:rsid w:val="00666397"/>
    <w:rsid w:val="00670347"/>
    <w:rsid w:val="00670873"/>
    <w:rsid w:val="00670A02"/>
    <w:rsid w:val="0067111E"/>
    <w:rsid w:val="006719B6"/>
    <w:rsid w:val="006729E5"/>
    <w:rsid w:val="00673B2B"/>
    <w:rsid w:val="00674C53"/>
    <w:rsid w:val="00675F05"/>
    <w:rsid w:val="00676328"/>
    <w:rsid w:val="00676A6E"/>
    <w:rsid w:val="00676F30"/>
    <w:rsid w:val="006812AE"/>
    <w:rsid w:val="00681F3B"/>
    <w:rsid w:val="006822FB"/>
    <w:rsid w:val="00682786"/>
    <w:rsid w:val="006833EA"/>
    <w:rsid w:val="00683936"/>
    <w:rsid w:val="00684CFF"/>
    <w:rsid w:val="0068554E"/>
    <w:rsid w:val="0068637E"/>
    <w:rsid w:val="00686A59"/>
    <w:rsid w:val="00687C8F"/>
    <w:rsid w:val="00687D32"/>
    <w:rsid w:val="0069085D"/>
    <w:rsid w:val="006928B2"/>
    <w:rsid w:val="006933BF"/>
    <w:rsid w:val="00693681"/>
    <w:rsid w:val="006940FF"/>
    <w:rsid w:val="006944DC"/>
    <w:rsid w:val="00694F80"/>
    <w:rsid w:val="00696142"/>
    <w:rsid w:val="006964D2"/>
    <w:rsid w:val="00696570"/>
    <w:rsid w:val="006A0945"/>
    <w:rsid w:val="006A1876"/>
    <w:rsid w:val="006A1CBC"/>
    <w:rsid w:val="006A23AF"/>
    <w:rsid w:val="006A2BB5"/>
    <w:rsid w:val="006A3438"/>
    <w:rsid w:val="006A3AD3"/>
    <w:rsid w:val="006A781A"/>
    <w:rsid w:val="006A7B22"/>
    <w:rsid w:val="006B28E2"/>
    <w:rsid w:val="006B339E"/>
    <w:rsid w:val="006B3E87"/>
    <w:rsid w:val="006B3FE9"/>
    <w:rsid w:val="006B58CD"/>
    <w:rsid w:val="006B7C17"/>
    <w:rsid w:val="006B7C7A"/>
    <w:rsid w:val="006C0699"/>
    <w:rsid w:val="006C0840"/>
    <w:rsid w:val="006C232E"/>
    <w:rsid w:val="006C24C5"/>
    <w:rsid w:val="006C3149"/>
    <w:rsid w:val="006C331D"/>
    <w:rsid w:val="006C3B24"/>
    <w:rsid w:val="006C402D"/>
    <w:rsid w:val="006C417D"/>
    <w:rsid w:val="006C4E7B"/>
    <w:rsid w:val="006C6786"/>
    <w:rsid w:val="006D0489"/>
    <w:rsid w:val="006D2030"/>
    <w:rsid w:val="006D3356"/>
    <w:rsid w:val="006D3698"/>
    <w:rsid w:val="006D3CFD"/>
    <w:rsid w:val="006D443E"/>
    <w:rsid w:val="006D51DB"/>
    <w:rsid w:val="006D5427"/>
    <w:rsid w:val="006D5C84"/>
    <w:rsid w:val="006D6075"/>
    <w:rsid w:val="006D7377"/>
    <w:rsid w:val="006E3642"/>
    <w:rsid w:val="006E654D"/>
    <w:rsid w:val="006E6EC9"/>
    <w:rsid w:val="006E78BA"/>
    <w:rsid w:val="006F034C"/>
    <w:rsid w:val="006F0E2F"/>
    <w:rsid w:val="006F23A5"/>
    <w:rsid w:val="006F3284"/>
    <w:rsid w:val="006F40A3"/>
    <w:rsid w:val="006F5366"/>
    <w:rsid w:val="006F56AB"/>
    <w:rsid w:val="006F56F5"/>
    <w:rsid w:val="006F5BE6"/>
    <w:rsid w:val="006F5C82"/>
    <w:rsid w:val="00700540"/>
    <w:rsid w:val="00701669"/>
    <w:rsid w:val="00701CF8"/>
    <w:rsid w:val="0070242F"/>
    <w:rsid w:val="00704324"/>
    <w:rsid w:val="00704DE7"/>
    <w:rsid w:val="007057C2"/>
    <w:rsid w:val="00706A3F"/>
    <w:rsid w:val="00706AAE"/>
    <w:rsid w:val="00710D0A"/>
    <w:rsid w:val="00710E25"/>
    <w:rsid w:val="007113BF"/>
    <w:rsid w:val="0071197F"/>
    <w:rsid w:val="00711A7B"/>
    <w:rsid w:val="007120E0"/>
    <w:rsid w:val="00712D07"/>
    <w:rsid w:val="00715F92"/>
    <w:rsid w:val="00716628"/>
    <w:rsid w:val="00717414"/>
    <w:rsid w:val="00717C83"/>
    <w:rsid w:val="00723CEF"/>
    <w:rsid w:val="007243F5"/>
    <w:rsid w:val="00726C23"/>
    <w:rsid w:val="00727456"/>
    <w:rsid w:val="00727BCC"/>
    <w:rsid w:val="00731204"/>
    <w:rsid w:val="007317A0"/>
    <w:rsid w:val="00731A01"/>
    <w:rsid w:val="00732199"/>
    <w:rsid w:val="00732C62"/>
    <w:rsid w:val="00733957"/>
    <w:rsid w:val="00734F67"/>
    <w:rsid w:val="0073731C"/>
    <w:rsid w:val="007374D9"/>
    <w:rsid w:val="007376D5"/>
    <w:rsid w:val="00740ACE"/>
    <w:rsid w:val="00740DE8"/>
    <w:rsid w:val="00741F07"/>
    <w:rsid w:val="00744062"/>
    <w:rsid w:val="00744694"/>
    <w:rsid w:val="00746782"/>
    <w:rsid w:val="00747A67"/>
    <w:rsid w:val="007503A3"/>
    <w:rsid w:val="0075122B"/>
    <w:rsid w:val="007519AE"/>
    <w:rsid w:val="0075384D"/>
    <w:rsid w:val="00753A53"/>
    <w:rsid w:val="00753C3F"/>
    <w:rsid w:val="00755346"/>
    <w:rsid w:val="00755AEA"/>
    <w:rsid w:val="00757E14"/>
    <w:rsid w:val="007630C6"/>
    <w:rsid w:val="007655F6"/>
    <w:rsid w:val="00765D18"/>
    <w:rsid w:val="00767206"/>
    <w:rsid w:val="007674B4"/>
    <w:rsid w:val="00770C57"/>
    <w:rsid w:val="00770C95"/>
    <w:rsid w:val="007729F6"/>
    <w:rsid w:val="007761E2"/>
    <w:rsid w:val="00776F37"/>
    <w:rsid w:val="00776FC6"/>
    <w:rsid w:val="00777C42"/>
    <w:rsid w:val="00781764"/>
    <w:rsid w:val="0078254B"/>
    <w:rsid w:val="007829B5"/>
    <w:rsid w:val="0078590B"/>
    <w:rsid w:val="007901AE"/>
    <w:rsid w:val="00790ABA"/>
    <w:rsid w:val="0079199C"/>
    <w:rsid w:val="00791A67"/>
    <w:rsid w:val="00793064"/>
    <w:rsid w:val="00793500"/>
    <w:rsid w:val="00793DAC"/>
    <w:rsid w:val="00793FD8"/>
    <w:rsid w:val="00794B29"/>
    <w:rsid w:val="0079538D"/>
    <w:rsid w:val="00795CD6"/>
    <w:rsid w:val="0079633B"/>
    <w:rsid w:val="00796D44"/>
    <w:rsid w:val="00796F62"/>
    <w:rsid w:val="007A02B9"/>
    <w:rsid w:val="007A0EC3"/>
    <w:rsid w:val="007A24CB"/>
    <w:rsid w:val="007A312E"/>
    <w:rsid w:val="007A396B"/>
    <w:rsid w:val="007A4064"/>
    <w:rsid w:val="007A4C5B"/>
    <w:rsid w:val="007A5D69"/>
    <w:rsid w:val="007A6320"/>
    <w:rsid w:val="007A747C"/>
    <w:rsid w:val="007B03BC"/>
    <w:rsid w:val="007B0796"/>
    <w:rsid w:val="007B0D55"/>
    <w:rsid w:val="007B2A7A"/>
    <w:rsid w:val="007B4173"/>
    <w:rsid w:val="007B4241"/>
    <w:rsid w:val="007B4C64"/>
    <w:rsid w:val="007B4FF0"/>
    <w:rsid w:val="007B5AD6"/>
    <w:rsid w:val="007B6F29"/>
    <w:rsid w:val="007B70B1"/>
    <w:rsid w:val="007B75F4"/>
    <w:rsid w:val="007B7B74"/>
    <w:rsid w:val="007C0A09"/>
    <w:rsid w:val="007C1293"/>
    <w:rsid w:val="007C1845"/>
    <w:rsid w:val="007C3136"/>
    <w:rsid w:val="007C44F3"/>
    <w:rsid w:val="007C55C9"/>
    <w:rsid w:val="007C73A7"/>
    <w:rsid w:val="007C7517"/>
    <w:rsid w:val="007D0245"/>
    <w:rsid w:val="007D1A7E"/>
    <w:rsid w:val="007D1FB2"/>
    <w:rsid w:val="007D2438"/>
    <w:rsid w:val="007D3BB4"/>
    <w:rsid w:val="007D3D1F"/>
    <w:rsid w:val="007D67AA"/>
    <w:rsid w:val="007D7019"/>
    <w:rsid w:val="007D7970"/>
    <w:rsid w:val="007D7DC4"/>
    <w:rsid w:val="007E09A9"/>
    <w:rsid w:val="007E2D29"/>
    <w:rsid w:val="007E60F9"/>
    <w:rsid w:val="007E69FE"/>
    <w:rsid w:val="007E7115"/>
    <w:rsid w:val="007E71FB"/>
    <w:rsid w:val="007E7CD7"/>
    <w:rsid w:val="007F65FC"/>
    <w:rsid w:val="007F69D9"/>
    <w:rsid w:val="007F6C87"/>
    <w:rsid w:val="007F7D08"/>
    <w:rsid w:val="00800826"/>
    <w:rsid w:val="0080106E"/>
    <w:rsid w:val="00801FA4"/>
    <w:rsid w:val="00802116"/>
    <w:rsid w:val="0080316F"/>
    <w:rsid w:val="00804532"/>
    <w:rsid w:val="00804701"/>
    <w:rsid w:val="008048CA"/>
    <w:rsid w:val="00804ADA"/>
    <w:rsid w:val="008063A4"/>
    <w:rsid w:val="00806951"/>
    <w:rsid w:val="00807A69"/>
    <w:rsid w:val="00807C02"/>
    <w:rsid w:val="008104F3"/>
    <w:rsid w:val="00810694"/>
    <w:rsid w:val="00812416"/>
    <w:rsid w:val="008156F5"/>
    <w:rsid w:val="0081572A"/>
    <w:rsid w:val="00815B69"/>
    <w:rsid w:val="00816C91"/>
    <w:rsid w:val="00816D17"/>
    <w:rsid w:val="0081770D"/>
    <w:rsid w:val="008206D2"/>
    <w:rsid w:val="0082092F"/>
    <w:rsid w:val="00821160"/>
    <w:rsid w:val="00821536"/>
    <w:rsid w:val="00822191"/>
    <w:rsid w:val="00822BF6"/>
    <w:rsid w:val="008235A5"/>
    <w:rsid w:val="008238E0"/>
    <w:rsid w:val="00824C23"/>
    <w:rsid w:val="00824D4E"/>
    <w:rsid w:val="00824DED"/>
    <w:rsid w:val="00826CDD"/>
    <w:rsid w:val="00827F0B"/>
    <w:rsid w:val="00830AD7"/>
    <w:rsid w:val="00831B7D"/>
    <w:rsid w:val="008323DE"/>
    <w:rsid w:val="00833CE2"/>
    <w:rsid w:val="00834CBD"/>
    <w:rsid w:val="008353A9"/>
    <w:rsid w:val="00835B7E"/>
    <w:rsid w:val="008379E2"/>
    <w:rsid w:val="00837A40"/>
    <w:rsid w:val="0084028D"/>
    <w:rsid w:val="0084149E"/>
    <w:rsid w:val="008446E1"/>
    <w:rsid w:val="008448F1"/>
    <w:rsid w:val="00844AC1"/>
    <w:rsid w:val="00847E5A"/>
    <w:rsid w:val="00850499"/>
    <w:rsid w:val="008504E6"/>
    <w:rsid w:val="00850623"/>
    <w:rsid w:val="0085475B"/>
    <w:rsid w:val="00854F56"/>
    <w:rsid w:val="0085576B"/>
    <w:rsid w:val="008562A4"/>
    <w:rsid w:val="008569DE"/>
    <w:rsid w:val="00857E9F"/>
    <w:rsid w:val="00860516"/>
    <w:rsid w:val="00860BA4"/>
    <w:rsid w:val="00861B7D"/>
    <w:rsid w:val="00863F82"/>
    <w:rsid w:val="008640F2"/>
    <w:rsid w:val="008645AA"/>
    <w:rsid w:val="008646C3"/>
    <w:rsid w:val="008655D8"/>
    <w:rsid w:val="008672D1"/>
    <w:rsid w:val="008675CA"/>
    <w:rsid w:val="00870BC8"/>
    <w:rsid w:val="0087168A"/>
    <w:rsid w:val="0087210E"/>
    <w:rsid w:val="00874064"/>
    <w:rsid w:val="00874661"/>
    <w:rsid w:val="00874714"/>
    <w:rsid w:val="00875541"/>
    <w:rsid w:val="00875C36"/>
    <w:rsid w:val="00876104"/>
    <w:rsid w:val="00877407"/>
    <w:rsid w:val="00877E22"/>
    <w:rsid w:val="008806DA"/>
    <w:rsid w:val="00880C6B"/>
    <w:rsid w:val="00880EF2"/>
    <w:rsid w:val="00881ACC"/>
    <w:rsid w:val="00881EB0"/>
    <w:rsid w:val="00882173"/>
    <w:rsid w:val="00882DD6"/>
    <w:rsid w:val="00885A4E"/>
    <w:rsid w:val="0088693E"/>
    <w:rsid w:val="0088710E"/>
    <w:rsid w:val="0088733A"/>
    <w:rsid w:val="00887729"/>
    <w:rsid w:val="00890F9A"/>
    <w:rsid w:val="00891ECC"/>
    <w:rsid w:val="008927E7"/>
    <w:rsid w:val="00892ED6"/>
    <w:rsid w:val="008940E2"/>
    <w:rsid w:val="00895CA1"/>
    <w:rsid w:val="00896C17"/>
    <w:rsid w:val="008A0D12"/>
    <w:rsid w:val="008A106D"/>
    <w:rsid w:val="008A1630"/>
    <w:rsid w:val="008A1645"/>
    <w:rsid w:val="008A202D"/>
    <w:rsid w:val="008A37D5"/>
    <w:rsid w:val="008A4B05"/>
    <w:rsid w:val="008A620B"/>
    <w:rsid w:val="008A6B5B"/>
    <w:rsid w:val="008A6CD0"/>
    <w:rsid w:val="008A6EB8"/>
    <w:rsid w:val="008B02F4"/>
    <w:rsid w:val="008B0F05"/>
    <w:rsid w:val="008B2547"/>
    <w:rsid w:val="008B2884"/>
    <w:rsid w:val="008B2F89"/>
    <w:rsid w:val="008B4C71"/>
    <w:rsid w:val="008B640B"/>
    <w:rsid w:val="008B7C97"/>
    <w:rsid w:val="008C0336"/>
    <w:rsid w:val="008C2964"/>
    <w:rsid w:val="008C3B23"/>
    <w:rsid w:val="008C4A55"/>
    <w:rsid w:val="008C5018"/>
    <w:rsid w:val="008C51DC"/>
    <w:rsid w:val="008C7FC4"/>
    <w:rsid w:val="008D0AE6"/>
    <w:rsid w:val="008D0CB7"/>
    <w:rsid w:val="008D145E"/>
    <w:rsid w:val="008D1715"/>
    <w:rsid w:val="008D34BE"/>
    <w:rsid w:val="008D7E39"/>
    <w:rsid w:val="008E0901"/>
    <w:rsid w:val="008E24B2"/>
    <w:rsid w:val="008E27D9"/>
    <w:rsid w:val="008E2864"/>
    <w:rsid w:val="008E2A1B"/>
    <w:rsid w:val="008E2F1F"/>
    <w:rsid w:val="008E410A"/>
    <w:rsid w:val="008E4EAD"/>
    <w:rsid w:val="008E5D94"/>
    <w:rsid w:val="008F0D23"/>
    <w:rsid w:val="008F1546"/>
    <w:rsid w:val="008F21F7"/>
    <w:rsid w:val="008F324B"/>
    <w:rsid w:val="008F39A8"/>
    <w:rsid w:val="008F5EA5"/>
    <w:rsid w:val="008F64C2"/>
    <w:rsid w:val="008F6F4C"/>
    <w:rsid w:val="008F7CC7"/>
    <w:rsid w:val="00900563"/>
    <w:rsid w:val="009013E6"/>
    <w:rsid w:val="00901B12"/>
    <w:rsid w:val="00901F87"/>
    <w:rsid w:val="00902070"/>
    <w:rsid w:val="009021D5"/>
    <w:rsid w:val="00903C2D"/>
    <w:rsid w:val="00904430"/>
    <w:rsid w:val="009049F1"/>
    <w:rsid w:val="0090566A"/>
    <w:rsid w:val="009056E8"/>
    <w:rsid w:val="009065EF"/>
    <w:rsid w:val="00906C18"/>
    <w:rsid w:val="00906E56"/>
    <w:rsid w:val="0090741A"/>
    <w:rsid w:val="00911023"/>
    <w:rsid w:val="009158C8"/>
    <w:rsid w:val="00917AC6"/>
    <w:rsid w:val="009200E6"/>
    <w:rsid w:val="009209C3"/>
    <w:rsid w:val="009209CF"/>
    <w:rsid w:val="009232B5"/>
    <w:rsid w:val="00923D77"/>
    <w:rsid w:val="009252CE"/>
    <w:rsid w:val="00926DD4"/>
    <w:rsid w:val="009279CD"/>
    <w:rsid w:val="009300B2"/>
    <w:rsid w:val="009328B6"/>
    <w:rsid w:val="00932E84"/>
    <w:rsid w:val="00933012"/>
    <w:rsid w:val="00933256"/>
    <w:rsid w:val="00933897"/>
    <w:rsid w:val="00933908"/>
    <w:rsid w:val="00933FA8"/>
    <w:rsid w:val="0093518E"/>
    <w:rsid w:val="009357BA"/>
    <w:rsid w:val="00935F10"/>
    <w:rsid w:val="0093618F"/>
    <w:rsid w:val="009402FA"/>
    <w:rsid w:val="009410E2"/>
    <w:rsid w:val="00942849"/>
    <w:rsid w:val="009429BA"/>
    <w:rsid w:val="00944B28"/>
    <w:rsid w:val="00945599"/>
    <w:rsid w:val="00945D74"/>
    <w:rsid w:val="00946DA7"/>
    <w:rsid w:val="0095076E"/>
    <w:rsid w:val="00951278"/>
    <w:rsid w:val="00952908"/>
    <w:rsid w:val="00952D00"/>
    <w:rsid w:val="0095661F"/>
    <w:rsid w:val="0095747B"/>
    <w:rsid w:val="00957854"/>
    <w:rsid w:val="0096197A"/>
    <w:rsid w:val="00962E04"/>
    <w:rsid w:val="00963202"/>
    <w:rsid w:val="009633F9"/>
    <w:rsid w:val="0096489F"/>
    <w:rsid w:val="00964DDB"/>
    <w:rsid w:val="00966ADC"/>
    <w:rsid w:val="0097118B"/>
    <w:rsid w:val="00971837"/>
    <w:rsid w:val="00971A26"/>
    <w:rsid w:val="00972BCC"/>
    <w:rsid w:val="00973EB7"/>
    <w:rsid w:val="0097457F"/>
    <w:rsid w:val="00975EB1"/>
    <w:rsid w:val="009761E8"/>
    <w:rsid w:val="00976C16"/>
    <w:rsid w:val="009771DC"/>
    <w:rsid w:val="00977556"/>
    <w:rsid w:val="009776E2"/>
    <w:rsid w:val="0098097E"/>
    <w:rsid w:val="00982A3A"/>
    <w:rsid w:val="00982C56"/>
    <w:rsid w:val="00983059"/>
    <w:rsid w:val="0098452A"/>
    <w:rsid w:val="00987205"/>
    <w:rsid w:val="00987D6A"/>
    <w:rsid w:val="0099111A"/>
    <w:rsid w:val="00992BDF"/>
    <w:rsid w:val="0099498E"/>
    <w:rsid w:val="00994BF8"/>
    <w:rsid w:val="009963F0"/>
    <w:rsid w:val="00996470"/>
    <w:rsid w:val="009970A9"/>
    <w:rsid w:val="00997534"/>
    <w:rsid w:val="009A11C6"/>
    <w:rsid w:val="009A1240"/>
    <w:rsid w:val="009A586B"/>
    <w:rsid w:val="009A5A61"/>
    <w:rsid w:val="009A6875"/>
    <w:rsid w:val="009A7C9C"/>
    <w:rsid w:val="009A7E11"/>
    <w:rsid w:val="009B00F8"/>
    <w:rsid w:val="009B0EE0"/>
    <w:rsid w:val="009B1DFD"/>
    <w:rsid w:val="009B2239"/>
    <w:rsid w:val="009B24C5"/>
    <w:rsid w:val="009B4337"/>
    <w:rsid w:val="009B4656"/>
    <w:rsid w:val="009C0340"/>
    <w:rsid w:val="009C2A86"/>
    <w:rsid w:val="009C6F9A"/>
    <w:rsid w:val="009C771C"/>
    <w:rsid w:val="009D08FE"/>
    <w:rsid w:val="009D1987"/>
    <w:rsid w:val="009D297D"/>
    <w:rsid w:val="009D3809"/>
    <w:rsid w:val="009D4E5C"/>
    <w:rsid w:val="009D5C2B"/>
    <w:rsid w:val="009D68DE"/>
    <w:rsid w:val="009D71DA"/>
    <w:rsid w:val="009D771D"/>
    <w:rsid w:val="009D7E93"/>
    <w:rsid w:val="009E056A"/>
    <w:rsid w:val="009E067B"/>
    <w:rsid w:val="009E2063"/>
    <w:rsid w:val="009E379D"/>
    <w:rsid w:val="009E3AE9"/>
    <w:rsid w:val="009E56D0"/>
    <w:rsid w:val="009E5F73"/>
    <w:rsid w:val="009E7D49"/>
    <w:rsid w:val="009F03BD"/>
    <w:rsid w:val="009F182D"/>
    <w:rsid w:val="009F2ED7"/>
    <w:rsid w:val="009F5443"/>
    <w:rsid w:val="009F56AE"/>
    <w:rsid w:val="009F7008"/>
    <w:rsid w:val="009F74A2"/>
    <w:rsid w:val="00A07092"/>
    <w:rsid w:val="00A117D5"/>
    <w:rsid w:val="00A12E00"/>
    <w:rsid w:val="00A13A90"/>
    <w:rsid w:val="00A140C0"/>
    <w:rsid w:val="00A15BDA"/>
    <w:rsid w:val="00A1663F"/>
    <w:rsid w:val="00A20C31"/>
    <w:rsid w:val="00A20C9A"/>
    <w:rsid w:val="00A22A8B"/>
    <w:rsid w:val="00A22E76"/>
    <w:rsid w:val="00A248F4"/>
    <w:rsid w:val="00A266AD"/>
    <w:rsid w:val="00A26D69"/>
    <w:rsid w:val="00A26DAE"/>
    <w:rsid w:val="00A27462"/>
    <w:rsid w:val="00A27488"/>
    <w:rsid w:val="00A27E47"/>
    <w:rsid w:val="00A301E5"/>
    <w:rsid w:val="00A30290"/>
    <w:rsid w:val="00A30AAB"/>
    <w:rsid w:val="00A31EA6"/>
    <w:rsid w:val="00A32C19"/>
    <w:rsid w:val="00A33D33"/>
    <w:rsid w:val="00A34E24"/>
    <w:rsid w:val="00A34F71"/>
    <w:rsid w:val="00A351B6"/>
    <w:rsid w:val="00A3527D"/>
    <w:rsid w:val="00A35A0B"/>
    <w:rsid w:val="00A362B9"/>
    <w:rsid w:val="00A370DD"/>
    <w:rsid w:val="00A3765E"/>
    <w:rsid w:val="00A37F3B"/>
    <w:rsid w:val="00A405CA"/>
    <w:rsid w:val="00A43050"/>
    <w:rsid w:val="00A430E9"/>
    <w:rsid w:val="00A455E6"/>
    <w:rsid w:val="00A4561E"/>
    <w:rsid w:val="00A45EAD"/>
    <w:rsid w:val="00A45F63"/>
    <w:rsid w:val="00A5053E"/>
    <w:rsid w:val="00A50B4F"/>
    <w:rsid w:val="00A51E3F"/>
    <w:rsid w:val="00A54665"/>
    <w:rsid w:val="00A547E3"/>
    <w:rsid w:val="00A55C00"/>
    <w:rsid w:val="00A5618B"/>
    <w:rsid w:val="00A563EE"/>
    <w:rsid w:val="00A568D0"/>
    <w:rsid w:val="00A56E5D"/>
    <w:rsid w:val="00A56F65"/>
    <w:rsid w:val="00A57434"/>
    <w:rsid w:val="00A57516"/>
    <w:rsid w:val="00A60D5C"/>
    <w:rsid w:val="00A61201"/>
    <w:rsid w:val="00A6166E"/>
    <w:rsid w:val="00A624A8"/>
    <w:rsid w:val="00A62888"/>
    <w:rsid w:val="00A62AF0"/>
    <w:rsid w:val="00A64C95"/>
    <w:rsid w:val="00A6536C"/>
    <w:rsid w:val="00A6663B"/>
    <w:rsid w:val="00A70912"/>
    <w:rsid w:val="00A716DC"/>
    <w:rsid w:val="00A72084"/>
    <w:rsid w:val="00A72485"/>
    <w:rsid w:val="00A73289"/>
    <w:rsid w:val="00A73B30"/>
    <w:rsid w:val="00A7468E"/>
    <w:rsid w:val="00A74FFD"/>
    <w:rsid w:val="00A764A9"/>
    <w:rsid w:val="00A766DB"/>
    <w:rsid w:val="00A76C16"/>
    <w:rsid w:val="00A825C0"/>
    <w:rsid w:val="00A8271A"/>
    <w:rsid w:val="00A82BC5"/>
    <w:rsid w:val="00A83DA1"/>
    <w:rsid w:val="00A84547"/>
    <w:rsid w:val="00A86772"/>
    <w:rsid w:val="00A93488"/>
    <w:rsid w:val="00A94E9C"/>
    <w:rsid w:val="00A95F8F"/>
    <w:rsid w:val="00A963D8"/>
    <w:rsid w:val="00A97AD8"/>
    <w:rsid w:val="00AA0008"/>
    <w:rsid w:val="00AA08EF"/>
    <w:rsid w:val="00AA110A"/>
    <w:rsid w:val="00AA3C96"/>
    <w:rsid w:val="00AA3D54"/>
    <w:rsid w:val="00AA422A"/>
    <w:rsid w:val="00AA557B"/>
    <w:rsid w:val="00AB056F"/>
    <w:rsid w:val="00AB0710"/>
    <w:rsid w:val="00AB07B5"/>
    <w:rsid w:val="00AB1F27"/>
    <w:rsid w:val="00AB2EE0"/>
    <w:rsid w:val="00AB36A8"/>
    <w:rsid w:val="00AB3E70"/>
    <w:rsid w:val="00AB4187"/>
    <w:rsid w:val="00AB46C4"/>
    <w:rsid w:val="00AB54CC"/>
    <w:rsid w:val="00AB6295"/>
    <w:rsid w:val="00AB7A20"/>
    <w:rsid w:val="00AB7EA2"/>
    <w:rsid w:val="00AC1383"/>
    <w:rsid w:val="00AC2E82"/>
    <w:rsid w:val="00AC3681"/>
    <w:rsid w:val="00AC3F4A"/>
    <w:rsid w:val="00AC584B"/>
    <w:rsid w:val="00AC5854"/>
    <w:rsid w:val="00AC5BB1"/>
    <w:rsid w:val="00AC6B5E"/>
    <w:rsid w:val="00AD0605"/>
    <w:rsid w:val="00AD0B7B"/>
    <w:rsid w:val="00AD17EB"/>
    <w:rsid w:val="00AD2092"/>
    <w:rsid w:val="00AD2A06"/>
    <w:rsid w:val="00AD370D"/>
    <w:rsid w:val="00AD3945"/>
    <w:rsid w:val="00AD3A9B"/>
    <w:rsid w:val="00AD7BB1"/>
    <w:rsid w:val="00AE12CF"/>
    <w:rsid w:val="00AE3495"/>
    <w:rsid w:val="00AE351F"/>
    <w:rsid w:val="00AE4724"/>
    <w:rsid w:val="00AE6CE2"/>
    <w:rsid w:val="00AF0F0D"/>
    <w:rsid w:val="00AF11EE"/>
    <w:rsid w:val="00AF1B03"/>
    <w:rsid w:val="00AF2866"/>
    <w:rsid w:val="00AF33E4"/>
    <w:rsid w:val="00AF34AB"/>
    <w:rsid w:val="00AF40D4"/>
    <w:rsid w:val="00AF47AC"/>
    <w:rsid w:val="00AF61E8"/>
    <w:rsid w:val="00AF6758"/>
    <w:rsid w:val="00AF6BB4"/>
    <w:rsid w:val="00AF7B11"/>
    <w:rsid w:val="00B00B4C"/>
    <w:rsid w:val="00B00BF6"/>
    <w:rsid w:val="00B04318"/>
    <w:rsid w:val="00B04903"/>
    <w:rsid w:val="00B04A72"/>
    <w:rsid w:val="00B04C10"/>
    <w:rsid w:val="00B05B4D"/>
    <w:rsid w:val="00B061FE"/>
    <w:rsid w:val="00B0683E"/>
    <w:rsid w:val="00B079D7"/>
    <w:rsid w:val="00B07B3A"/>
    <w:rsid w:val="00B1147C"/>
    <w:rsid w:val="00B116BD"/>
    <w:rsid w:val="00B11CC8"/>
    <w:rsid w:val="00B1265B"/>
    <w:rsid w:val="00B14AF1"/>
    <w:rsid w:val="00B16D4B"/>
    <w:rsid w:val="00B173D4"/>
    <w:rsid w:val="00B178AB"/>
    <w:rsid w:val="00B17D42"/>
    <w:rsid w:val="00B20B18"/>
    <w:rsid w:val="00B22034"/>
    <w:rsid w:val="00B23EAB"/>
    <w:rsid w:val="00B25180"/>
    <w:rsid w:val="00B25196"/>
    <w:rsid w:val="00B257E1"/>
    <w:rsid w:val="00B2604C"/>
    <w:rsid w:val="00B26552"/>
    <w:rsid w:val="00B268CD"/>
    <w:rsid w:val="00B26988"/>
    <w:rsid w:val="00B27517"/>
    <w:rsid w:val="00B30175"/>
    <w:rsid w:val="00B30238"/>
    <w:rsid w:val="00B307BE"/>
    <w:rsid w:val="00B30DD7"/>
    <w:rsid w:val="00B311A7"/>
    <w:rsid w:val="00B334AE"/>
    <w:rsid w:val="00B33796"/>
    <w:rsid w:val="00B33A40"/>
    <w:rsid w:val="00B33E59"/>
    <w:rsid w:val="00B35E6E"/>
    <w:rsid w:val="00B4015E"/>
    <w:rsid w:val="00B406AB"/>
    <w:rsid w:val="00B44930"/>
    <w:rsid w:val="00B44A65"/>
    <w:rsid w:val="00B45A8C"/>
    <w:rsid w:val="00B46802"/>
    <w:rsid w:val="00B47801"/>
    <w:rsid w:val="00B5098E"/>
    <w:rsid w:val="00B51CDA"/>
    <w:rsid w:val="00B5227D"/>
    <w:rsid w:val="00B53A4F"/>
    <w:rsid w:val="00B54C5F"/>
    <w:rsid w:val="00B56AC8"/>
    <w:rsid w:val="00B5781D"/>
    <w:rsid w:val="00B6012E"/>
    <w:rsid w:val="00B604B9"/>
    <w:rsid w:val="00B60B7D"/>
    <w:rsid w:val="00B62881"/>
    <w:rsid w:val="00B6358A"/>
    <w:rsid w:val="00B63AA1"/>
    <w:rsid w:val="00B64289"/>
    <w:rsid w:val="00B6447C"/>
    <w:rsid w:val="00B64645"/>
    <w:rsid w:val="00B64E75"/>
    <w:rsid w:val="00B708DA"/>
    <w:rsid w:val="00B7168D"/>
    <w:rsid w:val="00B72E56"/>
    <w:rsid w:val="00B737C6"/>
    <w:rsid w:val="00B74DDD"/>
    <w:rsid w:val="00B75F44"/>
    <w:rsid w:val="00B760A7"/>
    <w:rsid w:val="00B76692"/>
    <w:rsid w:val="00B7720F"/>
    <w:rsid w:val="00B77923"/>
    <w:rsid w:val="00B77ADB"/>
    <w:rsid w:val="00B80F7F"/>
    <w:rsid w:val="00B82626"/>
    <w:rsid w:val="00B83312"/>
    <w:rsid w:val="00B83E1F"/>
    <w:rsid w:val="00B85A32"/>
    <w:rsid w:val="00B906B2"/>
    <w:rsid w:val="00B938E0"/>
    <w:rsid w:val="00B93D63"/>
    <w:rsid w:val="00B96C1C"/>
    <w:rsid w:val="00B96EC8"/>
    <w:rsid w:val="00B9750A"/>
    <w:rsid w:val="00BA05A3"/>
    <w:rsid w:val="00BA0847"/>
    <w:rsid w:val="00BA2FD2"/>
    <w:rsid w:val="00BA454A"/>
    <w:rsid w:val="00BA63DB"/>
    <w:rsid w:val="00BA7005"/>
    <w:rsid w:val="00BB3244"/>
    <w:rsid w:val="00BB3905"/>
    <w:rsid w:val="00BB5D64"/>
    <w:rsid w:val="00BB6D53"/>
    <w:rsid w:val="00BC0890"/>
    <w:rsid w:val="00BC1163"/>
    <w:rsid w:val="00BC163F"/>
    <w:rsid w:val="00BC4BE2"/>
    <w:rsid w:val="00BC58D9"/>
    <w:rsid w:val="00BC6480"/>
    <w:rsid w:val="00BD2880"/>
    <w:rsid w:val="00BD60F7"/>
    <w:rsid w:val="00BD664F"/>
    <w:rsid w:val="00BD69D7"/>
    <w:rsid w:val="00BD6E0F"/>
    <w:rsid w:val="00BE0C56"/>
    <w:rsid w:val="00BE1BF1"/>
    <w:rsid w:val="00BE1C73"/>
    <w:rsid w:val="00BE1FF5"/>
    <w:rsid w:val="00BE2D2C"/>
    <w:rsid w:val="00BE3CA8"/>
    <w:rsid w:val="00BE42AB"/>
    <w:rsid w:val="00BE4763"/>
    <w:rsid w:val="00BE4CC8"/>
    <w:rsid w:val="00BE51FE"/>
    <w:rsid w:val="00BE531D"/>
    <w:rsid w:val="00BE6362"/>
    <w:rsid w:val="00BE71D1"/>
    <w:rsid w:val="00BE7DC6"/>
    <w:rsid w:val="00BF09B9"/>
    <w:rsid w:val="00BF1741"/>
    <w:rsid w:val="00BF308C"/>
    <w:rsid w:val="00BF34F6"/>
    <w:rsid w:val="00BF37C2"/>
    <w:rsid w:val="00BF4B15"/>
    <w:rsid w:val="00BF5020"/>
    <w:rsid w:val="00BF6C6F"/>
    <w:rsid w:val="00C00440"/>
    <w:rsid w:val="00C00779"/>
    <w:rsid w:val="00C03F6B"/>
    <w:rsid w:val="00C065E1"/>
    <w:rsid w:val="00C066FC"/>
    <w:rsid w:val="00C07D73"/>
    <w:rsid w:val="00C13281"/>
    <w:rsid w:val="00C14C69"/>
    <w:rsid w:val="00C151B8"/>
    <w:rsid w:val="00C17C82"/>
    <w:rsid w:val="00C2042E"/>
    <w:rsid w:val="00C20A5B"/>
    <w:rsid w:val="00C21904"/>
    <w:rsid w:val="00C241E2"/>
    <w:rsid w:val="00C25320"/>
    <w:rsid w:val="00C25770"/>
    <w:rsid w:val="00C25B5B"/>
    <w:rsid w:val="00C26BBD"/>
    <w:rsid w:val="00C27CB7"/>
    <w:rsid w:val="00C27D5B"/>
    <w:rsid w:val="00C32D17"/>
    <w:rsid w:val="00C33DC8"/>
    <w:rsid w:val="00C3418B"/>
    <w:rsid w:val="00C34323"/>
    <w:rsid w:val="00C34496"/>
    <w:rsid w:val="00C34E2F"/>
    <w:rsid w:val="00C3604C"/>
    <w:rsid w:val="00C36E5A"/>
    <w:rsid w:val="00C3713A"/>
    <w:rsid w:val="00C40273"/>
    <w:rsid w:val="00C40725"/>
    <w:rsid w:val="00C40A6C"/>
    <w:rsid w:val="00C410A0"/>
    <w:rsid w:val="00C41E82"/>
    <w:rsid w:val="00C43775"/>
    <w:rsid w:val="00C43ADE"/>
    <w:rsid w:val="00C442E4"/>
    <w:rsid w:val="00C44E1C"/>
    <w:rsid w:val="00C50221"/>
    <w:rsid w:val="00C5099B"/>
    <w:rsid w:val="00C50AA7"/>
    <w:rsid w:val="00C51DA6"/>
    <w:rsid w:val="00C5372B"/>
    <w:rsid w:val="00C53E5A"/>
    <w:rsid w:val="00C541A3"/>
    <w:rsid w:val="00C543A1"/>
    <w:rsid w:val="00C543E0"/>
    <w:rsid w:val="00C54643"/>
    <w:rsid w:val="00C56405"/>
    <w:rsid w:val="00C56F28"/>
    <w:rsid w:val="00C57F4B"/>
    <w:rsid w:val="00C611DC"/>
    <w:rsid w:val="00C61BB7"/>
    <w:rsid w:val="00C61E6D"/>
    <w:rsid w:val="00C64D16"/>
    <w:rsid w:val="00C64D3B"/>
    <w:rsid w:val="00C652D2"/>
    <w:rsid w:val="00C65B75"/>
    <w:rsid w:val="00C66629"/>
    <w:rsid w:val="00C67474"/>
    <w:rsid w:val="00C7094E"/>
    <w:rsid w:val="00C71638"/>
    <w:rsid w:val="00C71F24"/>
    <w:rsid w:val="00C730A7"/>
    <w:rsid w:val="00C76487"/>
    <w:rsid w:val="00C77A9C"/>
    <w:rsid w:val="00C82555"/>
    <w:rsid w:val="00C83BA7"/>
    <w:rsid w:val="00C85628"/>
    <w:rsid w:val="00C86124"/>
    <w:rsid w:val="00C86AEF"/>
    <w:rsid w:val="00C87A3D"/>
    <w:rsid w:val="00C87B6E"/>
    <w:rsid w:val="00C90400"/>
    <w:rsid w:val="00C90631"/>
    <w:rsid w:val="00C907A1"/>
    <w:rsid w:val="00C913F0"/>
    <w:rsid w:val="00C92647"/>
    <w:rsid w:val="00C93D93"/>
    <w:rsid w:val="00C944E4"/>
    <w:rsid w:val="00C9640B"/>
    <w:rsid w:val="00C96441"/>
    <w:rsid w:val="00C96AEE"/>
    <w:rsid w:val="00C97A5A"/>
    <w:rsid w:val="00CA0875"/>
    <w:rsid w:val="00CA1CE3"/>
    <w:rsid w:val="00CA24EA"/>
    <w:rsid w:val="00CA2BC1"/>
    <w:rsid w:val="00CA310F"/>
    <w:rsid w:val="00CA3BCA"/>
    <w:rsid w:val="00CA3D9B"/>
    <w:rsid w:val="00CA4B09"/>
    <w:rsid w:val="00CA5A54"/>
    <w:rsid w:val="00CA6581"/>
    <w:rsid w:val="00CA743D"/>
    <w:rsid w:val="00CA7A87"/>
    <w:rsid w:val="00CB1212"/>
    <w:rsid w:val="00CB18EE"/>
    <w:rsid w:val="00CB3505"/>
    <w:rsid w:val="00CB5660"/>
    <w:rsid w:val="00CB591B"/>
    <w:rsid w:val="00CB6E9B"/>
    <w:rsid w:val="00CB7194"/>
    <w:rsid w:val="00CC0D37"/>
    <w:rsid w:val="00CC1169"/>
    <w:rsid w:val="00CC2614"/>
    <w:rsid w:val="00CC53AC"/>
    <w:rsid w:val="00CC7899"/>
    <w:rsid w:val="00CD11FB"/>
    <w:rsid w:val="00CD3AB0"/>
    <w:rsid w:val="00CD5DF1"/>
    <w:rsid w:val="00CD7562"/>
    <w:rsid w:val="00CD77F0"/>
    <w:rsid w:val="00CD7999"/>
    <w:rsid w:val="00CD7E78"/>
    <w:rsid w:val="00CE0039"/>
    <w:rsid w:val="00CE0C96"/>
    <w:rsid w:val="00CE1424"/>
    <w:rsid w:val="00CE2CCB"/>
    <w:rsid w:val="00CE3DF7"/>
    <w:rsid w:val="00CE42E9"/>
    <w:rsid w:val="00CE4956"/>
    <w:rsid w:val="00CE645C"/>
    <w:rsid w:val="00CE7A71"/>
    <w:rsid w:val="00CF08EF"/>
    <w:rsid w:val="00CF0CF4"/>
    <w:rsid w:val="00CF1014"/>
    <w:rsid w:val="00CF119D"/>
    <w:rsid w:val="00CF368B"/>
    <w:rsid w:val="00CF4243"/>
    <w:rsid w:val="00CF54A0"/>
    <w:rsid w:val="00CF61E7"/>
    <w:rsid w:val="00CF78CD"/>
    <w:rsid w:val="00CF7BBF"/>
    <w:rsid w:val="00D00990"/>
    <w:rsid w:val="00D02E33"/>
    <w:rsid w:val="00D046DE"/>
    <w:rsid w:val="00D06DF6"/>
    <w:rsid w:val="00D12A7F"/>
    <w:rsid w:val="00D12C20"/>
    <w:rsid w:val="00D1359F"/>
    <w:rsid w:val="00D13B60"/>
    <w:rsid w:val="00D14470"/>
    <w:rsid w:val="00D153C5"/>
    <w:rsid w:val="00D157AB"/>
    <w:rsid w:val="00D161D0"/>
    <w:rsid w:val="00D200DE"/>
    <w:rsid w:val="00D2023F"/>
    <w:rsid w:val="00D20917"/>
    <w:rsid w:val="00D209F3"/>
    <w:rsid w:val="00D22DF6"/>
    <w:rsid w:val="00D23956"/>
    <w:rsid w:val="00D248D8"/>
    <w:rsid w:val="00D260F8"/>
    <w:rsid w:val="00D26B17"/>
    <w:rsid w:val="00D271EA"/>
    <w:rsid w:val="00D27E2F"/>
    <w:rsid w:val="00D307FD"/>
    <w:rsid w:val="00D30AE2"/>
    <w:rsid w:val="00D31045"/>
    <w:rsid w:val="00D31C5A"/>
    <w:rsid w:val="00D325BC"/>
    <w:rsid w:val="00D32A50"/>
    <w:rsid w:val="00D333EF"/>
    <w:rsid w:val="00D34C04"/>
    <w:rsid w:val="00D357F4"/>
    <w:rsid w:val="00D361C1"/>
    <w:rsid w:val="00D36E63"/>
    <w:rsid w:val="00D37C77"/>
    <w:rsid w:val="00D37D4F"/>
    <w:rsid w:val="00D41183"/>
    <w:rsid w:val="00D41837"/>
    <w:rsid w:val="00D41EF0"/>
    <w:rsid w:val="00D4204C"/>
    <w:rsid w:val="00D42B56"/>
    <w:rsid w:val="00D4342D"/>
    <w:rsid w:val="00D43991"/>
    <w:rsid w:val="00D43D97"/>
    <w:rsid w:val="00D440D1"/>
    <w:rsid w:val="00D44FA7"/>
    <w:rsid w:val="00D453A9"/>
    <w:rsid w:val="00D460A6"/>
    <w:rsid w:val="00D46501"/>
    <w:rsid w:val="00D47F24"/>
    <w:rsid w:val="00D500CF"/>
    <w:rsid w:val="00D50FA8"/>
    <w:rsid w:val="00D5153E"/>
    <w:rsid w:val="00D5482F"/>
    <w:rsid w:val="00D54DC5"/>
    <w:rsid w:val="00D613B5"/>
    <w:rsid w:val="00D61751"/>
    <w:rsid w:val="00D648EA"/>
    <w:rsid w:val="00D65962"/>
    <w:rsid w:val="00D667A0"/>
    <w:rsid w:val="00D67BAC"/>
    <w:rsid w:val="00D70BCC"/>
    <w:rsid w:val="00D73C6B"/>
    <w:rsid w:val="00D74B46"/>
    <w:rsid w:val="00D756F4"/>
    <w:rsid w:val="00D758B8"/>
    <w:rsid w:val="00D77203"/>
    <w:rsid w:val="00D81260"/>
    <w:rsid w:val="00D816A0"/>
    <w:rsid w:val="00D81ED3"/>
    <w:rsid w:val="00D830EB"/>
    <w:rsid w:val="00D86537"/>
    <w:rsid w:val="00D86D03"/>
    <w:rsid w:val="00D90FF6"/>
    <w:rsid w:val="00D9255E"/>
    <w:rsid w:val="00D92C43"/>
    <w:rsid w:val="00D92DF9"/>
    <w:rsid w:val="00D92DFF"/>
    <w:rsid w:val="00D937E3"/>
    <w:rsid w:val="00D953F8"/>
    <w:rsid w:val="00D95B5C"/>
    <w:rsid w:val="00D978CB"/>
    <w:rsid w:val="00DA0BDB"/>
    <w:rsid w:val="00DA0FBA"/>
    <w:rsid w:val="00DA3039"/>
    <w:rsid w:val="00DA34B7"/>
    <w:rsid w:val="00DA34DA"/>
    <w:rsid w:val="00DA4B8B"/>
    <w:rsid w:val="00DA5549"/>
    <w:rsid w:val="00DA6379"/>
    <w:rsid w:val="00DA7104"/>
    <w:rsid w:val="00DA794D"/>
    <w:rsid w:val="00DA7E82"/>
    <w:rsid w:val="00DB0090"/>
    <w:rsid w:val="00DB22A8"/>
    <w:rsid w:val="00DB26EF"/>
    <w:rsid w:val="00DB2EB5"/>
    <w:rsid w:val="00DB3AD9"/>
    <w:rsid w:val="00DB5D05"/>
    <w:rsid w:val="00DB5D65"/>
    <w:rsid w:val="00DB779A"/>
    <w:rsid w:val="00DC030E"/>
    <w:rsid w:val="00DC2803"/>
    <w:rsid w:val="00DC4B38"/>
    <w:rsid w:val="00DC4C08"/>
    <w:rsid w:val="00DC5FBD"/>
    <w:rsid w:val="00DC6487"/>
    <w:rsid w:val="00DC6A65"/>
    <w:rsid w:val="00DC7A78"/>
    <w:rsid w:val="00DC7D37"/>
    <w:rsid w:val="00DD12B8"/>
    <w:rsid w:val="00DD163C"/>
    <w:rsid w:val="00DD257C"/>
    <w:rsid w:val="00DD2E89"/>
    <w:rsid w:val="00DD3FDD"/>
    <w:rsid w:val="00DD4595"/>
    <w:rsid w:val="00DD45B5"/>
    <w:rsid w:val="00DD5230"/>
    <w:rsid w:val="00DD599A"/>
    <w:rsid w:val="00DD6700"/>
    <w:rsid w:val="00DD6C4D"/>
    <w:rsid w:val="00DE01DC"/>
    <w:rsid w:val="00DE0756"/>
    <w:rsid w:val="00DE0B34"/>
    <w:rsid w:val="00DE43EF"/>
    <w:rsid w:val="00DE4823"/>
    <w:rsid w:val="00DE5E3F"/>
    <w:rsid w:val="00DE70B9"/>
    <w:rsid w:val="00DE789F"/>
    <w:rsid w:val="00DF0C0C"/>
    <w:rsid w:val="00DF33EE"/>
    <w:rsid w:val="00DF390B"/>
    <w:rsid w:val="00DF58DA"/>
    <w:rsid w:val="00DF59E6"/>
    <w:rsid w:val="00DF5A6A"/>
    <w:rsid w:val="00DF64CD"/>
    <w:rsid w:val="00DF6EB3"/>
    <w:rsid w:val="00DF712F"/>
    <w:rsid w:val="00DF7F10"/>
    <w:rsid w:val="00DF7F82"/>
    <w:rsid w:val="00E02DD4"/>
    <w:rsid w:val="00E030D1"/>
    <w:rsid w:val="00E0310D"/>
    <w:rsid w:val="00E040EC"/>
    <w:rsid w:val="00E05998"/>
    <w:rsid w:val="00E05FC0"/>
    <w:rsid w:val="00E06926"/>
    <w:rsid w:val="00E070DE"/>
    <w:rsid w:val="00E071E1"/>
    <w:rsid w:val="00E10FA3"/>
    <w:rsid w:val="00E11891"/>
    <w:rsid w:val="00E120FE"/>
    <w:rsid w:val="00E121E4"/>
    <w:rsid w:val="00E12679"/>
    <w:rsid w:val="00E172B6"/>
    <w:rsid w:val="00E17999"/>
    <w:rsid w:val="00E179E0"/>
    <w:rsid w:val="00E200C2"/>
    <w:rsid w:val="00E21279"/>
    <w:rsid w:val="00E2308E"/>
    <w:rsid w:val="00E23F55"/>
    <w:rsid w:val="00E24A2F"/>
    <w:rsid w:val="00E25231"/>
    <w:rsid w:val="00E25561"/>
    <w:rsid w:val="00E25A31"/>
    <w:rsid w:val="00E262C2"/>
    <w:rsid w:val="00E268B7"/>
    <w:rsid w:val="00E26B2B"/>
    <w:rsid w:val="00E26D0F"/>
    <w:rsid w:val="00E27472"/>
    <w:rsid w:val="00E305F5"/>
    <w:rsid w:val="00E32046"/>
    <w:rsid w:val="00E3229F"/>
    <w:rsid w:val="00E323FF"/>
    <w:rsid w:val="00E3240E"/>
    <w:rsid w:val="00E330A2"/>
    <w:rsid w:val="00E3538A"/>
    <w:rsid w:val="00E35A05"/>
    <w:rsid w:val="00E35EA9"/>
    <w:rsid w:val="00E404A1"/>
    <w:rsid w:val="00E40FB0"/>
    <w:rsid w:val="00E41FE6"/>
    <w:rsid w:val="00E42689"/>
    <w:rsid w:val="00E42F96"/>
    <w:rsid w:val="00E46176"/>
    <w:rsid w:val="00E502EE"/>
    <w:rsid w:val="00E52119"/>
    <w:rsid w:val="00E53586"/>
    <w:rsid w:val="00E538AF"/>
    <w:rsid w:val="00E5393B"/>
    <w:rsid w:val="00E5454A"/>
    <w:rsid w:val="00E55B5A"/>
    <w:rsid w:val="00E565C2"/>
    <w:rsid w:val="00E60F35"/>
    <w:rsid w:val="00E61943"/>
    <w:rsid w:val="00E61BCF"/>
    <w:rsid w:val="00E62112"/>
    <w:rsid w:val="00E6256B"/>
    <w:rsid w:val="00E62AA0"/>
    <w:rsid w:val="00E63C33"/>
    <w:rsid w:val="00E64D9B"/>
    <w:rsid w:val="00E64F21"/>
    <w:rsid w:val="00E65E18"/>
    <w:rsid w:val="00E66263"/>
    <w:rsid w:val="00E66EB3"/>
    <w:rsid w:val="00E70953"/>
    <w:rsid w:val="00E72EC3"/>
    <w:rsid w:val="00E7481C"/>
    <w:rsid w:val="00E74F2D"/>
    <w:rsid w:val="00E753F2"/>
    <w:rsid w:val="00E75455"/>
    <w:rsid w:val="00E759B1"/>
    <w:rsid w:val="00E75B98"/>
    <w:rsid w:val="00E75E66"/>
    <w:rsid w:val="00E77ADA"/>
    <w:rsid w:val="00E80E96"/>
    <w:rsid w:val="00E832FD"/>
    <w:rsid w:val="00E83E87"/>
    <w:rsid w:val="00E841C4"/>
    <w:rsid w:val="00E86845"/>
    <w:rsid w:val="00E87CEE"/>
    <w:rsid w:val="00E903CE"/>
    <w:rsid w:val="00E90D5B"/>
    <w:rsid w:val="00E91227"/>
    <w:rsid w:val="00E91271"/>
    <w:rsid w:val="00E93047"/>
    <w:rsid w:val="00E958A6"/>
    <w:rsid w:val="00EA08C5"/>
    <w:rsid w:val="00EA0A18"/>
    <w:rsid w:val="00EA0AC1"/>
    <w:rsid w:val="00EA0EA3"/>
    <w:rsid w:val="00EA10FD"/>
    <w:rsid w:val="00EA1740"/>
    <w:rsid w:val="00EA2C49"/>
    <w:rsid w:val="00EA396F"/>
    <w:rsid w:val="00EA40D9"/>
    <w:rsid w:val="00EA4D74"/>
    <w:rsid w:val="00EA4E3F"/>
    <w:rsid w:val="00EA64D7"/>
    <w:rsid w:val="00EA6CA1"/>
    <w:rsid w:val="00EB00F5"/>
    <w:rsid w:val="00EB03F4"/>
    <w:rsid w:val="00EB0A99"/>
    <w:rsid w:val="00EB151B"/>
    <w:rsid w:val="00EB3934"/>
    <w:rsid w:val="00EB4230"/>
    <w:rsid w:val="00EB4526"/>
    <w:rsid w:val="00EB56DB"/>
    <w:rsid w:val="00EB607F"/>
    <w:rsid w:val="00EB62AD"/>
    <w:rsid w:val="00EB6E27"/>
    <w:rsid w:val="00EC06C1"/>
    <w:rsid w:val="00EC0C7E"/>
    <w:rsid w:val="00EC28F6"/>
    <w:rsid w:val="00EC2C7E"/>
    <w:rsid w:val="00EC361F"/>
    <w:rsid w:val="00EC4359"/>
    <w:rsid w:val="00ED0E1C"/>
    <w:rsid w:val="00ED1D4E"/>
    <w:rsid w:val="00ED342D"/>
    <w:rsid w:val="00ED3615"/>
    <w:rsid w:val="00ED54BF"/>
    <w:rsid w:val="00ED56F2"/>
    <w:rsid w:val="00ED596A"/>
    <w:rsid w:val="00ED5D8D"/>
    <w:rsid w:val="00ED6A4B"/>
    <w:rsid w:val="00EE0856"/>
    <w:rsid w:val="00EE1045"/>
    <w:rsid w:val="00EE1DB6"/>
    <w:rsid w:val="00EE2335"/>
    <w:rsid w:val="00EE251C"/>
    <w:rsid w:val="00EE3463"/>
    <w:rsid w:val="00EE4110"/>
    <w:rsid w:val="00EE52A4"/>
    <w:rsid w:val="00EE6D7F"/>
    <w:rsid w:val="00EE710C"/>
    <w:rsid w:val="00EF086C"/>
    <w:rsid w:val="00EF110C"/>
    <w:rsid w:val="00EF282C"/>
    <w:rsid w:val="00EF2FDE"/>
    <w:rsid w:val="00EF3F61"/>
    <w:rsid w:val="00EF543E"/>
    <w:rsid w:val="00EF6D4C"/>
    <w:rsid w:val="00EF7F96"/>
    <w:rsid w:val="00F0012E"/>
    <w:rsid w:val="00F00D9B"/>
    <w:rsid w:val="00F01487"/>
    <w:rsid w:val="00F067CC"/>
    <w:rsid w:val="00F0774B"/>
    <w:rsid w:val="00F122E5"/>
    <w:rsid w:val="00F12593"/>
    <w:rsid w:val="00F12988"/>
    <w:rsid w:val="00F13C6B"/>
    <w:rsid w:val="00F16D25"/>
    <w:rsid w:val="00F215AC"/>
    <w:rsid w:val="00F24826"/>
    <w:rsid w:val="00F256BE"/>
    <w:rsid w:val="00F2641B"/>
    <w:rsid w:val="00F26695"/>
    <w:rsid w:val="00F26AAB"/>
    <w:rsid w:val="00F26BA8"/>
    <w:rsid w:val="00F27DC6"/>
    <w:rsid w:val="00F30401"/>
    <w:rsid w:val="00F31F79"/>
    <w:rsid w:val="00F3337A"/>
    <w:rsid w:val="00F348A5"/>
    <w:rsid w:val="00F37C9B"/>
    <w:rsid w:val="00F41A5D"/>
    <w:rsid w:val="00F42539"/>
    <w:rsid w:val="00F43B7E"/>
    <w:rsid w:val="00F4450C"/>
    <w:rsid w:val="00F4689F"/>
    <w:rsid w:val="00F50836"/>
    <w:rsid w:val="00F53C55"/>
    <w:rsid w:val="00F54D90"/>
    <w:rsid w:val="00F552C9"/>
    <w:rsid w:val="00F56B4D"/>
    <w:rsid w:val="00F57B96"/>
    <w:rsid w:val="00F6062E"/>
    <w:rsid w:val="00F61A47"/>
    <w:rsid w:val="00F6233E"/>
    <w:rsid w:val="00F62394"/>
    <w:rsid w:val="00F634E0"/>
    <w:rsid w:val="00F63C9F"/>
    <w:rsid w:val="00F63EBB"/>
    <w:rsid w:val="00F646C6"/>
    <w:rsid w:val="00F651F5"/>
    <w:rsid w:val="00F67B5D"/>
    <w:rsid w:val="00F67C3C"/>
    <w:rsid w:val="00F70D1B"/>
    <w:rsid w:val="00F70D1F"/>
    <w:rsid w:val="00F71CC1"/>
    <w:rsid w:val="00F71FBD"/>
    <w:rsid w:val="00F7424A"/>
    <w:rsid w:val="00F75389"/>
    <w:rsid w:val="00F75DA9"/>
    <w:rsid w:val="00F76198"/>
    <w:rsid w:val="00F76B03"/>
    <w:rsid w:val="00F823E8"/>
    <w:rsid w:val="00F823F1"/>
    <w:rsid w:val="00F83E75"/>
    <w:rsid w:val="00F852DE"/>
    <w:rsid w:val="00F85F22"/>
    <w:rsid w:val="00F86150"/>
    <w:rsid w:val="00F8674F"/>
    <w:rsid w:val="00F86ADB"/>
    <w:rsid w:val="00F87893"/>
    <w:rsid w:val="00F87F4D"/>
    <w:rsid w:val="00F90140"/>
    <w:rsid w:val="00F918F7"/>
    <w:rsid w:val="00F91B52"/>
    <w:rsid w:val="00F92063"/>
    <w:rsid w:val="00F921A9"/>
    <w:rsid w:val="00F926CA"/>
    <w:rsid w:val="00F93454"/>
    <w:rsid w:val="00F940A4"/>
    <w:rsid w:val="00F96154"/>
    <w:rsid w:val="00F9685E"/>
    <w:rsid w:val="00F96BB2"/>
    <w:rsid w:val="00F97346"/>
    <w:rsid w:val="00FA1738"/>
    <w:rsid w:val="00FA2212"/>
    <w:rsid w:val="00FA2672"/>
    <w:rsid w:val="00FA273D"/>
    <w:rsid w:val="00FA4D18"/>
    <w:rsid w:val="00FA4FC5"/>
    <w:rsid w:val="00FA58BF"/>
    <w:rsid w:val="00FA65CA"/>
    <w:rsid w:val="00FA7AB3"/>
    <w:rsid w:val="00FA7FB0"/>
    <w:rsid w:val="00FB0D43"/>
    <w:rsid w:val="00FB1A51"/>
    <w:rsid w:val="00FB34F8"/>
    <w:rsid w:val="00FB39BB"/>
    <w:rsid w:val="00FB4FDD"/>
    <w:rsid w:val="00FB512F"/>
    <w:rsid w:val="00FB5242"/>
    <w:rsid w:val="00FB5827"/>
    <w:rsid w:val="00FB6501"/>
    <w:rsid w:val="00FB65E5"/>
    <w:rsid w:val="00FB6BC4"/>
    <w:rsid w:val="00FB6BF4"/>
    <w:rsid w:val="00FB7625"/>
    <w:rsid w:val="00FB791D"/>
    <w:rsid w:val="00FC0190"/>
    <w:rsid w:val="00FC068B"/>
    <w:rsid w:val="00FC1A88"/>
    <w:rsid w:val="00FC39C9"/>
    <w:rsid w:val="00FC4163"/>
    <w:rsid w:val="00FC4925"/>
    <w:rsid w:val="00FC4B37"/>
    <w:rsid w:val="00FC5A6B"/>
    <w:rsid w:val="00FC6232"/>
    <w:rsid w:val="00FC6B67"/>
    <w:rsid w:val="00FC714B"/>
    <w:rsid w:val="00FD06DF"/>
    <w:rsid w:val="00FD0E81"/>
    <w:rsid w:val="00FD15AF"/>
    <w:rsid w:val="00FD1651"/>
    <w:rsid w:val="00FD3162"/>
    <w:rsid w:val="00FD34C4"/>
    <w:rsid w:val="00FD3536"/>
    <w:rsid w:val="00FD4274"/>
    <w:rsid w:val="00FD52A2"/>
    <w:rsid w:val="00FD5C36"/>
    <w:rsid w:val="00FD6996"/>
    <w:rsid w:val="00FD75C7"/>
    <w:rsid w:val="00FE1D2D"/>
    <w:rsid w:val="00FE2B96"/>
    <w:rsid w:val="00FE35B7"/>
    <w:rsid w:val="00FE4BE3"/>
    <w:rsid w:val="00FF0708"/>
    <w:rsid w:val="00FF0A99"/>
    <w:rsid w:val="00FF0EF2"/>
    <w:rsid w:val="00FF2453"/>
    <w:rsid w:val="00FF2938"/>
    <w:rsid w:val="00FF2F59"/>
    <w:rsid w:val="00FF34FD"/>
    <w:rsid w:val="00FF386F"/>
    <w:rsid w:val="00FF3BFB"/>
    <w:rsid w:val="00FF576E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81716"/>
  <w15:docId w15:val="{4E3B1E4F-D111-4517-8A60-4C40AC5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1" w:defUIPriority="0" w:defSemiHidden="0" w:defUnhideWhenUsed="0" w:defQFormat="0" w:count="376">
    <w:lsdException w:name="Normal" w:locked="0" w:uiPriority="99" w:qFormat="1"/>
    <w:lsdException w:name="heading 1" w:locked="0" w:uiPriority="2" w:qFormat="1"/>
    <w:lsdException w:name="heading 2" w:locked="0" w:uiPriority="2" w:qFormat="1"/>
    <w:lsdException w:name="heading 3" w:locked="0" w:uiPriority="2" w:qFormat="1"/>
    <w:lsdException w:name="heading 4" w:locked="0" w:uiPriority="2" w:qFormat="1"/>
    <w:lsdException w:name="heading 5" w:locked="0" w:uiPriority="2" w:qFormat="1"/>
    <w:lsdException w:name="heading 6" w:locked="0" w:uiPriority="2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0" w:semiHidden="1" w:uiPriority="8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0"/>
    <w:lsdException w:name="Emphasis" w:locked="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locked="0" w:semiHidden="1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semiHidden/>
    <w:qFormat/>
    <w:rsid w:val="00ED5D8D"/>
    <w:pPr>
      <w:adjustRightInd w:val="0"/>
      <w:snapToGrid w:val="0"/>
    </w:pPr>
    <w:rPr>
      <w:rFonts w:cs="Arial"/>
    </w:rPr>
  </w:style>
  <w:style w:type="paragraph" w:styleId="Heading1">
    <w:name w:val="heading 1"/>
    <w:next w:val="NormalParagraphText"/>
    <w:link w:val="Heading1Char"/>
    <w:uiPriority w:val="2"/>
    <w:qFormat/>
    <w:rsid w:val="00F6233E"/>
    <w:pPr>
      <w:keepNext/>
      <w:numPr>
        <w:numId w:val="18"/>
      </w:numPr>
      <w:adjustRightInd w:val="0"/>
      <w:snapToGrid w:val="0"/>
      <w:spacing w:before="240" w:after="240"/>
      <w:ind w:left="1138" w:hanging="1138"/>
      <w:outlineLvl w:val="0"/>
    </w:pPr>
    <w:rPr>
      <w:rFonts w:ascii="Times New Roman Bold" w:hAnsi="Times New Roman Bold" w:cs="Arial"/>
      <w:b/>
      <w:bCs/>
      <w:sz w:val="24"/>
      <w:szCs w:val="24"/>
    </w:rPr>
  </w:style>
  <w:style w:type="paragraph" w:styleId="Heading2">
    <w:name w:val="heading 2"/>
    <w:basedOn w:val="Heading1"/>
    <w:next w:val="NormalParagraphText"/>
    <w:uiPriority w:val="2"/>
    <w:qFormat/>
    <w:rsid w:val="000D37CA"/>
    <w:pPr>
      <w:numPr>
        <w:ilvl w:val="1"/>
      </w:numPr>
      <w:spacing w:before="120"/>
      <w:outlineLvl w:val="1"/>
    </w:pPr>
    <w:rPr>
      <w:rFonts w:ascii="Times New Roman" w:hAnsi="Times New Roman"/>
      <w:b w:val="0"/>
      <w:iCs/>
    </w:rPr>
  </w:style>
  <w:style w:type="paragraph" w:styleId="Heading3">
    <w:name w:val="heading 3"/>
    <w:basedOn w:val="Heading2"/>
    <w:next w:val="NormalParagraphText"/>
    <w:uiPriority w:val="2"/>
    <w:qFormat/>
    <w:rsid w:val="00BF5020"/>
    <w:pPr>
      <w:numPr>
        <w:ilvl w:val="2"/>
      </w:numPr>
      <w:spacing w:before="60"/>
      <w:outlineLvl w:val="2"/>
    </w:pPr>
    <w:rPr>
      <w:sz w:val="22"/>
      <w:szCs w:val="20"/>
    </w:rPr>
  </w:style>
  <w:style w:type="paragraph" w:styleId="Heading4">
    <w:name w:val="heading 4"/>
    <w:basedOn w:val="Heading3"/>
    <w:next w:val="NormalParagraphText"/>
    <w:link w:val="Heading4Char"/>
    <w:uiPriority w:val="2"/>
    <w:qFormat/>
    <w:rsid w:val="009633F9"/>
    <w:pPr>
      <w:numPr>
        <w:ilvl w:val="3"/>
      </w:numPr>
      <w:outlineLvl w:val="3"/>
    </w:pPr>
    <w:rPr>
      <w:rFonts w:cs="Times New Roman"/>
    </w:rPr>
  </w:style>
  <w:style w:type="paragraph" w:styleId="Heading5">
    <w:name w:val="heading 5"/>
    <w:basedOn w:val="Heading4"/>
    <w:next w:val="NormalParagraphText"/>
    <w:uiPriority w:val="2"/>
    <w:qFormat/>
    <w:rsid w:val="009633F9"/>
    <w:pPr>
      <w:numPr>
        <w:ilvl w:val="4"/>
      </w:numPr>
      <w:outlineLvl w:val="4"/>
    </w:pPr>
    <w:rPr>
      <w:szCs w:val="26"/>
    </w:rPr>
  </w:style>
  <w:style w:type="paragraph" w:styleId="Heading6">
    <w:name w:val="heading 6"/>
    <w:basedOn w:val="Heading5"/>
    <w:next w:val="NormalParagraphText"/>
    <w:uiPriority w:val="2"/>
    <w:qFormat/>
    <w:rsid w:val="009633F9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uiPriority w:val="2"/>
    <w:qFormat/>
    <w:locked/>
    <w:rsid w:val="00BF5020"/>
    <w:pPr>
      <w:numPr>
        <w:ilvl w:val="6"/>
        <w:numId w:val="18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2"/>
    <w:qFormat/>
    <w:locked/>
    <w:rsid w:val="00BF5020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2"/>
    <w:semiHidden/>
    <w:locked/>
    <w:rsid w:val="00BF5020"/>
    <w:pPr>
      <w:numPr>
        <w:ilvl w:val="8"/>
        <w:numId w:val="18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Text">
    <w:name w:val="_Normal Paragraph Text"/>
    <w:basedOn w:val="Normal0"/>
    <w:link w:val="NormalParagraphTextChar"/>
    <w:qFormat/>
    <w:rsid w:val="00450933"/>
    <w:pPr>
      <w:ind w:left="677"/>
    </w:pPr>
    <w:rPr>
      <w:rFonts w:cs="Arial"/>
    </w:rPr>
  </w:style>
  <w:style w:type="paragraph" w:customStyle="1" w:styleId="Normal0">
    <w:name w:val="_Normal"/>
    <w:link w:val="NormalChar"/>
    <w:qFormat/>
    <w:rsid w:val="00450933"/>
    <w:pPr>
      <w:adjustRightInd w:val="0"/>
      <w:snapToGrid w:val="0"/>
      <w:spacing w:before="20"/>
    </w:pPr>
  </w:style>
  <w:style w:type="character" w:customStyle="1" w:styleId="NormalChar">
    <w:name w:val="_Normal Char"/>
    <w:basedOn w:val="DefaultParagraphFont"/>
    <w:link w:val="Normal0"/>
    <w:rsid w:val="00450933"/>
  </w:style>
  <w:style w:type="character" w:customStyle="1" w:styleId="NormalParagraphTextChar">
    <w:name w:val="_Normal Paragraph Text Char"/>
    <w:basedOn w:val="DefaultParagraphFont"/>
    <w:link w:val="NormalParagraphText"/>
    <w:rsid w:val="00450933"/>
    <w:rPr>
      <w:rFonts w:cs="Arial"/>
    </w:rPr>
  </w:style>
  <w:style w:type="character" w:customStyle="1" w:styleId="Heading1Char">
    <w:name w:val="Heading 1 Char"/>
    <w:basedOn w:val="DefaultParagraphFont"/>
    <w:link w:val="Heading1"/>
    <w:uiPriority w:val="2"/>
    <w:rsid w:val="00F6233E"/>
    <w:rPr>
      <w:rFonts w:ascii="Times New Roman Bold" w:hAnsi="Times New Roman Bold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9633F9"/>
    <w:rPr>
      <w:bCs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02E3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02E33"/>
    <w:rPr>
      <w:rFonts w:cs="Arial"/>
    </w:rPr>
  </w:style>
  <w:style w:type="paragraph" w:styleId="TOC1">
    <w:name w:val="toc 1"/>
    <w:basedOn w:val="Normal0"/>
    <w:next w:val="Normal"/>
    <w:uiPriority w:val="39"/>
    <w:rsid w:val="00467C53"/>
    <w:pPr>
      <w:keepNext/>
      <w:tabs>
        <w:tab w:val="left" w:pos="425"/>
        <w:tab w:val="left" w:pos="992"/>
        <w:tab w:val="right" w:leader="dot" w:pos="9356"/>
      </w:tabs>
      <w:spacing w:before="240"/>
    </w:pPr>
    <w:rPr>
      <w:caps/>
    </w:rPr>
  </w:style>
  <w:style w:type="paragraph" w:styleId="TOC2">
    <w:name w:val="toc 2"/>
    <w:basedOn w:val="Normal0"/>
    <w:next w:val="Normal"/>
    <w:uiPriority w:val="39"/>
    <w:rsid w:val="00467C53"/>
    <w:pPr>
      <w:tabs>
        <w:tab w:val="left" w:pos="992"/>
        <w:tab w:val="right" w:leader="dot" w:pos="9356"/>
      </w:tabs>
    </w:pPr>
  </w:style>
  <w:style w:type="paragraph" w:styleId="Footer">
    <w:name w:val="footer"/>
    <w:aliases w:val="BMCL"/>
    <w:basedOn w:val="Normal"/>
    <w:link w:val="FooterChar"/>
    <w:uiPriority w:val="99"/>
    <w:locked/>
    <w:rsid w:val="00BF5020"/>
    <w:pPr>
      <w:pBdr>
        <w:top w:val="single" w:sz="4" w:space="1" w:color="auto"/>
      </w:pBdr>
      <w:tabs>
        <w:tab w:val="center" w:pos="4860"/>
        <w:tab w:val="right" w:pos="9356"/>
      </w:tabs>
    </w:pPr>
  </w:style>
  <w:style w:type="character" w:customStyle="1" w:styleId="FooterChar">
    <w:name w:val="Footer Char"/>
    <w:aliases w:val="BMCL Char"/>
    <w:basedOn w:val="DefaultParagraphFont"/>
    <w:link w:val="Footer"/>
    <w:uiPriority w:val="99"/>
    <w:rsid w:val="00AB3E70"/>
    <w:rPr>
      <w:rFonts w:cs="Arial"/>
      <w:sz w:val="22"/>
      <w:szCs w:val="22"/>
      <w:lang w:eastAsia="zh-TW"/>
    </w:rPr>
  </w:style>
  <w:style w:type="paragraph" w:styleId="ListNumber">
    <w:name w:val="List Number"/>
    <w:basedOn w:val="Normal"/>
    <w:semiHidden/>
    <w:locked/>
    <w:rsid w:val="00BF5020"/>
    <w:pPr>
      <w:numPr>
        <w:numId w:val="7"/>
      </w:numPr>
      <w:spacing w:before="120"/>
    </w:pPr>
  </w:style>
  <w:style w:type="paragraph" w:styleId="Header">
    <w:name w:val="header"/>
    <w:aliases w:val="even,even1,2nd pg,1st page,1st pg,even2,even3,even11,even21,even4,even5,even6,even7,even8,even9,even10,even12,even13,even14,even15,even16,even17,even18,even19,even22,even31,even111,even211,even41,even51,even61,even71,even81,even91,even101,even121"/>
    <w:basedOn w:val="Normal"/>
    <w:link w:val="HeaderChar"/>
    <w:uiPriority w:val="99"/>
    <w:locked/>
    <w:rsid w:val="00BF5020"/>
    <w:pPr>
      <w:pBdr>
        <w:bottom w:val="single" w:sz="4" w:space="1" w:color="auto"/>
      </w:pBdr>
      <w:tabs>
        <w:tab w:val="right" w:pos="9345"/>
      </w:tabs>
    </w:pPr>
    <w:rPr>
      <w:rFonts w:cs="Times New Roman"/>
      <w:szCs w:val="20"/>
    </w:rPr>
  </w:style>
  <w:style w:type="character" w:customStyle="1" w:styleId="HeaderChar">
    <w:name w:val="Header Char"/>
    <w:aliases w:val="even Char,even1 Char,2nd pg Char,1st page Char,1st pg Char,even2 Char,even3 Char,even11 Char,even21 Char,even4 Char,even5 Char,even6 Char,even7 Char,even8 Char,even9 Char,even10 Char,even12 Char,even13 Char,even14 Char,even15 Char"/>
    <w:basedOn w:val="DefaultParagraphFont"/>
    <w:link w:val="Header"/>
    <w:uiPriority w:val="99"/>
    <w:rsid w:val="00AB3E70"/>
    <w:rPr>
      <w:sz w:val="22"/>
      <w:lang w:eastAsia="zh-TW"/>
    </w:rPr>
  </w:style>
  <w:style w:type="paragraph" w:styleId="BodyTextIndent">
    <w:name w:val="Body Text Indent"/>
    <w:basedOn w:val="Normal"/>
    <w:link w:val="BodyTextIndentChar"/>
    <w:semiHidden/>
    <w:locked/>
    <w:rsid w:val="00BF5020"/>
    <w:pPr>
      <w:numPr>
        <w:numId w:val="2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AB3E70"/>
    <w:rPr>
      <w:rFonts w:cs="Arial"/>
    </w:rPr>
  </w:style>
  <w:style w:type="paragraph" w:styleId="Caption">
    <w:name w:val="caption"/>
    <w:basedOn w:val="Normal0"/>
    <w:next w:val="NormalParagraphText"/>
    <w:link w:val="CaptionChar"/>
    <w:qFormat/>
    <w:rsid w:val="00D9255E"/>
    <w:pPr>
      <w:keepLines/>
      <w:spacing w:before="120" w:after="120"/>
      <w:ind w:left="709"/>
      <w:jc w:val="center"/>
    </w:pPr>
    <w:rPr>
      <w:bCs/>
      <w:szCs w:val="20"/>
    </w:rPr>
  </w:style>
  <w:style w:type="character" w:customStyle="1" w:styleId="CaptionChar">
    <w:name w:val="Caption Char"/>
    <w:basedOn w:val="DefaultParagraphFont"/>
    <w:link w:val="Caption"/>
    <w:rsid w:val="00ED3615"/>
    <w:rPr>
      <w:bCs/>
      <w:szCs w:val="20"/>
    </w:rPr>
  </w:style>
  <w:style w:type="paragraph" w:styleId="TOC3">
    <w:name w:val="toc 3"/>
    <w:basedOn w:val="Normal0"/>
    <w:next w:val="Normal"/>
    <w:uiPriority w:val="39"/>
    <w:rsid w:val="00BF5020"/>
    <w:pPr>
      <w:tabs>
        <w:tab w:val="left" w:pos="1559"/>
        <w:tab w:val="right" w:leader="dot" w:pos="9356"/>
      </w:tabs>
    </w:pPr>
  </w:style>
  <w:style w:type="paragraph" w:styleId="DocumentMap">
    <w:name w:val="Document Map"/>
    <w:basedOn w:val="Normal"/>
    <w:semiHidden/>
    <w:unhideWhenUsed/>
    <w:locked/>
    <w:rsid w:val="00BF5020"/>
    <w:pPr>
      <w:shd w:val="clear" w:color="auto" w:fill="000080"/>
    </w:pPr>
    <w:rPr>
      <w:rFonts w:ascii="Tahoma" w:hAnsi="Tahoma" w:cs="Tahoma"/>
      <w:sz w:val="16"/>
    </w:rPr>
  </w:style>
  <w:style w:type="paragraph" w:styleId="TableofFigures">
    <w:name w:val="table of figures"/>
    <w:basedOn w:val="Normal0"/>
    <w:next w:val="Normal0"/>
    <w:uiPriority w:val="99"/>
    <w:rsid w:val="00BF5020"/>
    <w:pPr>
      <w:tabs>
        <w:tab w:val="right" w:leader="dot" w:pos="9356"/>
      </w:tabs>
      <w:ind w:left="400" w:hanging="400"/>
    </w:pPr>
  </w:style>
  <w:style w:type="paragraph" w:customStyle="1" w:styleId="TableText">
    <w:name w:val="_Table Text"/>
    <w:basedOn w:val="Normal0"/>
    <w:qFormat/>
    <w:rsid w:val="003A051A"/>
    <w:rPr>
      <w:sz w:val="18"/>
      <w:szCs w:val="18"/>
    </w:rPr>
  </w:style>
  <w:style w:type="table" w:styleId="TableGrid">
    <w:name w:val="Table Grid"/>
    <w:basedOn w:val="TableNormal"/>
    <w:locked/>
    <w:rsid w:val="00BF5020"/>
    <w:pPr>
      <w:adjustRightInd w:val="0"/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locked/>
    <w:rsid w:val="00BF5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E70"/>
    <w:rPr>
      <w:rFonts w:ascii="Tahoma" w:hAnsi="Tahoma" w:cs="Tahoma"/>
      <w:sz w:val="16"/>
      <w:szCs w:val="16"/>
      <w:lang w:eastAsia="zh-TW"/>
    </w:rPr>
  </w:style>
  <w:style w:type="character" w:styleId="Strong">
    <w:name w:val="Strong"/>
    <w:basedOn w:val="DefaultParagraphFont"/>
    <w:rsid w:val="00BF5020"/>
    <w:rPr>
      <w:b/>
      <w:bCs/>
    </w:rPr>
  </w:style>
  <w:style w:type="paragraph" w:styleId="BlockText">
    <w:name w:val="Block Text"/>
    <w:basedOn w:val="Normal"/>
    <w:semiHidden/>
    <w:locked/>
    <w:rsid w:val="00BF5020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locked/>
    <w:rsid w:val="00BF502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B3E70"/>
    <w:rPr>
      <w:rFonts w:cs="Arial"/>
      <w:sz w:val="22"/>
      <w:szCs w:val="22"/>
      <w:lang w:eastAsia="zh-TW"/>
    </w:rPr>
  </w:style>
  <w:style w:type="paragraph" w:styleId="BodyText2">
    <w:name w:val="Body Text 2"/>
    <w:basedOn w:val="Normal"/>
    <w:semiHidden/>
    <w:locked/>
    <w:rsid w:val="00BF5020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BF502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locked/>
    <w:rsid w:val="00BF5020"/>
    <w:pPr>
      <w:ind w:firstLine="210"/>
    </w:pPr>
  </w:style>
  <w:style w:type="paragraph" w:styleId="BodyTextFirstIndent2">
    <w:name w:val="Body Text First Indent 2"/>
    <w:basedOn w:val="BodyTextIndent"/>
    <w:semiHidden/>
    <w:locked/>
    <w:rsid w:val="00BF5020"/>
    <w:pPr>
      <w:numPr>
        <w:numId w:val="0"/>
      </w:numPr>
      <w:spacing w:after="120"/>
    </w:pPr>
  </w:style>
  <w:style w:type="paragraph" w:styleId="BodyTextIndent2">
    <w:name w:val="Body Text Indent 2"/>
    <w:basedOn w:val="Normal"/>
    <w:semiHidden/>
    <w:locked/>
    <w:rsid w:val="00BF502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BF5020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locked/>
    <w:rsid w:val="00BF5020"/>
    <w:pPr>
      <w:ind w:left="4252"/>
    </w:pPr>
  </w:style>
  <w:style w:type="paragraph" w:styleId="CommentText">
    <w:name w:val="annotation text"/>
    <w:basedOn w:val="Normal"/>
    <w:semiHidden/>
    <w:locked/>
    <w:rsid w:val="00BF5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BF5020"/>
    <w:rPr>
      <w:b/>
      <w:bCs/>
    </w:rPr>
  </w:style>
  <w:style w:type="paragraph" w:styleId="Date">
    <w:name w:val="Date"/>
    <w:basedOn w:val="Normal"/>
    <w:next w:val="Normal"/>
    <w:semiHidden/>
    <w:locked/>
    <w:rsid w:val="00BF5020"/>
  </w:style>
  <w:style w:type="paragraph" w:styleId="E-mailSignature">
    <w:name w:val="E-mail Signature"/>
    <w:basedOn w:val="Normal"/>
    <w:semiHidden/>
    <w:unhideWhenUsed/>
    <w:locked/>
    <w:rsid w:val="00BF5020"/>
  </w:style>
  <w:style w:type="paragraph" w:styleId="EndnoteText">
    <w:name w:val="endnote text"/>
    <w:basedOn w:val="Normal"/>
    <w:semiHidden/>
    <w:locked/>
    <w:rsid w:val="00BF5020"/>
    <w:rPr>
      <w:sz w:val="20"/>
      <w:szCs w:val="20"/>
    </w:rPr>
  </w:style>
  <w:style w:type="paragraph" w:styleId="EnvelopeAddress">
    <w:name w:val="envelope address"/>
    <w:basedOn w:val="Normal"/>
    <w:semiHidden/>
    <w:unhideWhenUsed/>
    <w:locked/>
    <w:rsid w:val="00BF5020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  <w:szCs w:val="24"/>
    </w:rPr>
  </w:style>
  <w:style w:type="paragraph" w:styleId="EnvelopeReturn">
    <w:name w:val="envelope return"/>
    <w:basedOn w:val="Normal"/>
    <w:semiHidden/>
    <w:unhideWhenUsed/>
    <w:locked/>
    <w:rsid w:val="00BF5020"/>
    <w:rPr>
      <w:rFonts w:ascii="Arial" w:hAnsi="Arial"/>
      <w:sz w:val="20"/>
      <w:szCs w:val="20"/>
    </w:rPr>
  </w:style>
  <w:style w:type="paragraph" w:styleId="FootnoteText">
    <w:name w:val="footnote text"/>
    <w:basedOn w:val="Normal"/>
    <w:semiHidden/>
    <w:locked/>
    <w:rsid w:val="00BF5020"/>
    <w:rPr>
      <w:sz w:val="20"/>
      <w:szCs w:val="20"/>
    </w:rPr>
  </w:style>
  <w:style w:type="paragraph" w:styleId="HTMLAddress">
    <w:name w:val="HTML Address"/>
    <w:basedOn w:val="Normal"/>
    <w:semiHidden/>
    <w:locked/>
    <w:rsid w:val="00BF5020"/>
    <w:rPr>
      <w:i/>
      <w:iCs/>
    </w:rPr>
  </w:style>
  <w:style w:type="paragraph" w:styleId="HTMLPreformatted">
    <w:name w:val="HTML Preformatted"/>
    <w:basedOn w:val="Normal"/>
    <w:semiHidden/>
    <w:locked/>
    <w:rsid w:val="00BF502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locked/>
    <w:rsid w:val="00BF5020"/>
    <w:pPr>
      <w:ind w:left="220" w:hanging="220"/>
    </w:pPr>
  </w:style>
  <w:style w:type="paragraph" w:styleId="Index2">
    <w:name w:val="index 2"/>
    <w:basedOn w:val="Normal"/>
    <w:next w:val="Normal"/>
    <w:autoRedefine/>
    <w:semiHidden/>
    <w:locked/>
    <w:rsid w:val="00BF5020"/>
    <w:pPr>
      <w:ind w:left="440" w:hanging="220"/>
    </w:pPr>
  </w:style>
  <w:style w:type="paragraph" w:styleId="Index3">
    <w:name w:val="index 3"/>
    <w:basedOn w:val="Normal"/>
    <w:next w:val="Normal"/>
    <w:autoRedefine/>
    <w:semiHidden/>
    <w:locked/>
    <w:rsid w:val="00BF5020"/>
    <w:pPr>
      <w:ind w:left="660" w:hanging="220"/>
    </w:pPr>
  </w:style>
  <w:style w:type="paragraph" w:styleId="Index4">
    <w:name w:val="index 4"/>
    <w:basedOn w:val="Normal"/>
    <w:next w:val="Normal"/>
    <w:autoRedefine/>
    <w:semiHidden/>
    <w:locked/>
    <w:rsid w:val="00BF5020"/>
    <w:pPr>
      <w:ind w:left="880" w:hanging="220"/>
    </w:pPr>
  </w:style>
  <w:style w:type="paragraph" w:styleId="Index5">
    <w:name w:val="index 5"/>
    <w:basedOn w:val="Normal"/>
    <w:next w:val="Normal"/>
    <w:autoRedefine/>
    <w:semiHidden/>
    <w:locked/>
    <w:rsid w:val="00BF5020"/>
    <w:pPr>
      <w:ind w:left="1100" w:hanging="220"/>
    </w:pPr>
  </w:style>
  <w:style w:type="paragraph" w:styleId="Index6">
    <w:name w:val="index 6"/>
    <w:basedOn w:val="Normal"/>
    <w:next w:val="Normal"/>
    <w:autoRedefine/>
    <w:semiHidden/>
    <w:locked/>
    <w:rsid w:val="00BF5020"/>
    <w:pPr>
      <w:ind w:left="1320" w:hanging="220"/>
    </w:pPr>
  </w:style>
  <w:style w:type="paragraph" w:styleId="Index7">
    <w:name w:val="index 7"/>
    <w:basedOn w:val="Normal"/>
    <w:next w:val="Normal"/>
    <w:autoRedefine/>
    <w:semiHidden/>
    <w:locked/>
    <w:rsid w:val="00BF5020"/>
    <w:pPr>
      <w:ind w:left="1540" w:hanging="220"/>
    </w:pPr>
  </w:style>
  <w:style w:type="paragraph" w:styleId="Index8">
    <w:name w:val="index 8"/>
    <w:basedOn w:val="Normal"/>
    <w:next w:val="Normal"/>
    <w:autoRedefine/>
    <w:semiHidden/>
    <w:locked/>
    <w:rsid w:val="00BF5020"/>
    <w:pPr>
      <w:ind w:left="1760" w:hanging="220"/>
    </w:pPr>
  </w:style>
  <w:style w:type="paragraph" w:styleId="Index9">
    <w:name w:val="index 9"/>
    <w:basedOn w:val="Normal"/>
    <w:next w:val="Normal"/>
    <w:autoRedefine/>
    <w:semiHidden/>
    <w:locked/>
    <w:rsid w:val="00BF5020"/>
    <w:pPr>
      <w:ind w:left="1980" w:hanging="220"/>
    </w:pPr>
  </w:style>
  <w:style w:type="paragraph" w:styleId="IndexHeading">
    <w:name w:val="index heading"/>
    <w:basedOn w:val="Normal"/>
    <w:next w:val="Index1"/>
    <w:semiHidden/>
    <w:locked/>
    <w:rsid w:val="00BF5020"/>
    <w:rPr>
      <w:rFonts w:ascii="Arial" w:hAnsi="Arial"/>
      <w:b/>
      <w:bCs/>
    </w:rPr>
  </w:style>
  <w:style w:type="paragraph" w:styleId="List">
    <w:name w:val="List"/>
    <w:basedOn w:val="Normal"/>
    <w:semiHidden/>
    <w:locked/>
    <w:rsid w:val="00BF5020"/>
    <w:pPr>
      <w:ind w:left="283" w:hanging="283"/>
    </w:pPr>
  </w:style>
  <w:style w:type="paragraph" w:styleId="List2">
    <w:name w:val="List 2"/>
    <w:basedOn w:val="Normal"/>
    <w:semiHidden/>
    <w:locked/>
    <w:rsid w:val="00BF5020"/>
    <w:pPr>
      <w:ind w:left="566" w:hanging="283"/>
    </w:pPr>
  </w:style>
  <w:style w:type="paragraph" w:styleId="List3">
    <w:name w:val="List 3"/>
    <w:basedOn w:val="Normal"/>
    <w:semiHidden/>
    <w:locked/>
    <w:rsid w:val="00BF5020"/>
    <w:pPr>
      <w:ind w:left="849" w:hanging="283"/>
    </w:pPr>
  </w:style>
  <w:style w:type="paragraph" w:styleId="List4">
    <w:name w:val="List 4"/>
    <w:basedOn w:val="Normal"/>
    <w:semiHidden/>
    <w:locked/>
    <w:rsid w:val="00BF5020"/>
    <w:pPr>
      <w:ind w:left="1132" w:hanging="283"/>
    </w:pPr>
  </w:style>
  <w:style w:type="paragraph" w:styleId="List5">
    <w:name w:val="List 5"/>
    <w:basedOn w:val="Normal"/>
    <w:semiHidden/>
    <w:locked/>
    <w:rsid w:val="00BF5020"/>
    <w:pPr>
      <w:ind w:left="1415" w:hanging="283"/>
    </w:pPr>
  </w:style>
  <w:style w:type="character" w:styleId="Emphasis">
    <w:name w:val="Emphasis"/>
    <w:basedOn w:val="DefaultParagraphFont"/>
    <w:rsid w:val="00BF5020"/>
    <w:rPr>
      <w:i/>
      <w:iCs/>
    </w:rPr>
  </w:style>
  <w:style w:type="paragraph" w:styleId="ListBullet2">
    <w:name w:val="List Bullet 2"/>
    <w:basedOn w:val="Normal"/>
    <w:semiHidden/>
    <w:locked/>
    <w:rsid w:val="00BF5020"/>
    <w:pPr>
      <w:numPr>
        <w:numId w:val="3"/>
      </w:numPr>
    </w:pPr>
  </w:style>
  <w:style w:type="paragraph" w:styleId="ListBullet3">
    <w:name w:val="List Bullet 3"/>
    <w:basedOn w:val="Normal"/>
    <w:semiHidden/>
    <w:locked/>
    <w:rsid w:val="00BF5020"/>
    <w:pPr>
      <w:numPr>
        <w:numId w:val="4"/>
      </w:numPr>
    </w:pPr>
  </w:style>
  <w:style w:type="paragraph" w:styleId="ListBullet4">
    <w:name w:val="List Bullet 4"/>
    <w:basedOn w:val="Normal"/>
    <w:semiHidden/>
    <w:locked/>
    <w:rsid w:val="00BF5020"/>
    <w:pPr>
      <w:numPr>
        <w:numId w:val="5"/>
      </w:numPr>
    </w:pPr>
  </w:style>
  <w:style w:type="paragraph" w:styleId="ListBullet5">
    <w:name w:val="List Bullet 5"/>
    <w:basedOn w:val="Normal"/>
    <w:semiHidden/>
    <w:locked/>
    <w:rsid w:val="00BF5020"/>
    <w:pPr>
      <w:numPr>
        <w:numId w:val="6"/>
      </w:numPr>
    </w:pPr>
  </w:style>
  <w:style w:type="paragraph" w:styleId="ListContinue">
    <w:name w:val="List Continue"/>
    <w:basedOn w:val="Normal"/>
    <w:semiHidden/>
    <w:locked/>
    <w:rsid w:val="00BF5020"/>
    <w:pPr>
      <w:spacing w:after="120"/>
      <w:ind w:left="283"/>
    </w:pPr>
  </w:style>
  <w:style w:type="paragraph" w:styleId="ListContinue2">
    <w:name w:val="List Continue 2"/>
    <w:basedOn w:val="Normal"/>
    <w:semiHidden/>
    <w:locked/>
    <w:rsid w:val="00BF5020"/>
    <w:pPr>
      <w:spacing w:after="120"/>
      <w:ind w:left="566"/>
    </w:pPr>
  </w:style>
  <w:style w:type="paragraph" w:styleId="ListContinue3">
    <w:name w:val="List Continue 3"/>
    <w:basedOn w:val="Normal"/>
    <w:semiHidden/>
    <w:locked/>
    <w:rsid w:val="00BF5020"/>
    <w:pPr>
      <w:spacing w:after="120"/>
      <w:ind w:left="849"/>
    </w:pPr>
  </w:style>
  <w:style w:type="paragraph" w:styleId="ListContinue4">
    <w:name w:val="List Continue 4"/>
    <w:basedOn w:val="Normal"/>
    <w:semiHidden/>
    <w:locked/>
    <w:rsid w:val="00BF5020"/>
    <w:pPr>
      <w:spacing w:after="120"/>
      <w:ind w:left="1132"/>
    </w:pPr>
  </w:style>
  <w:style w:type="paragraph" w:styleId="ListContinue5">
    <w:name w:val="List Continue 5"/>
    <w:basedOn w:val="Normal"/>
    <w:semiHidden/>
    <w:locked/>
    <w:rsid w:val="00BF5020"/>
    <w:pPr>
      <w:spacing w:after="120"/>
      <w:ind w:left="1415"/>
    </w:pPr>
  </w:style>
  <w:style w:type="paragraph" w:styleId="ListNumber2">
    <w:name w:val="List Number 2"/>
    <w:basedOn w:val="Normal"/>
    <w:semiHidden/>
    <w:locked/>
    <w:rsid w:val="00BF5020"/>
    <w:pPr>
      <w:numPr>
        <w:numId w:val="8"/>
      </w:numPr>
    </w:pPr>
  </w:style>
  <w:style w:type="paragraph" w:styleId="ListNumber3">
    <w:name w:val="List Number 3"/>
    <w:basedOn w:val="Normal"/>
    <w:semiHidden/>
    <w:locked/>
    <w:rsid w:val="00BF5020"/>
    <w:pPr>
      <w:numPr>
        <w:numId w:val="9"/>
      </w:numPr>
    </w:pPr>
  </w:style>
  <w:style w:type="paragraph" w:styleId="ListNumber4">
    <w:name w:val="List Number 4"/>
    <w:basedOn w:val="Normal"/>
    <w:semiHidden/>
    <w:locked/>
    <w:rsid w:val="00BF5020"/>
    <w:pPr>
      <w:numPr>
        <w:numId w:val="10"/>
      </w:numPr>
    </w:pPr>
  </w:style>
  <w:style w:type="paragraph" w:styleId="ListNumber5">
    <w:name w:val="List Number 5"/>
    <w:basedOn w:val="Normal"/>
    <w:semiHidden/>
    <w:locked/>
    <w:rsid w:val="00BF5020"/>
    <w:pPr>
      <w:numPr>
        <w:numId w:val="11"/>
      </w:numPr>
    </w:pPr>
  </w:style>
  <w:style w:type="paragraph" w:styleId="MacroText">
    <w:name w:val="macro"/>
    <w:semiHidden/>
    <w:locked/>
    <w:rsid w:val="00BF50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napToGrid w:val="0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locked/>
    <w:rsid w:val="00BF50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locked/>
    <w:rsid w:val="00BF5020"/>
    <w:rPr>
      <w:rFonts w:cs="Times New Roman"/>
      <w:sz w:val="24"/>
      <w:szCs w:val="24"/>
    </w:rPr>
  </w:style>
  <w:style w:type="paragraph" w:styleId="NormalIndent">
    <w:name w:val="Normal Indent"/>
    <w:basedOn w:val="Normal"/>
    <w:semiHidden/>
    <w:locked/>
    <w:rsid w:val="00BF5020"/>
    <w:pPr>
      <w:ind w:left="720"/>
    </w:pPr>
  </w:style>
  <w:style w:type="paragraph" w:styleId="NoteHeading">
    <w:name w:val="Note Heading"/>
    <w:basedOn w:val="Normal"/>
    <w:next w:val="Normal"/>
    <w:semiHidden/>
    <w:unhideWhenUsed/>
    <w:locked/>
    <w:rsid w:val="00BF5020"/>
  </w:style>
  <w:style w:type="paragraph" w:styleId="PlainText">
    <w:name w:val="Plain Text"/>
    <w:basedOn w:val="Normal"/>
    <w:semiHidden/>
    <w:locked/>
    <w:rsid w:val="00BF502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locked/>
    <w:rsid w:val="00BF5020"/>
  </w:style>
  <w:style w:type="paragraph" w:styleId="Signature">
    <w:name w:val="Signature"/>
    <w:basedOn w:val="Normal"/>
    <w:semiHidden/>
    <w:locked/>
    <w:rsid w:val="00BF5020"/>
    <w:pPr>
      <w:ind w:left="4252"/>
    </w:pPr>
  </w:style>
  <w:style w:type="paragraph" w:styleId="Subtitle">
    <w:name w:val="Subtitle"/>
    <w:basedOn w:val="Normal"/>
    <w:semiHidden/>
    <w:unhideWhenUsed/>
    <w:locked/>
    <w:rsid w:val="00BF5020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locked/>
    <w:rsid w:val="00BF5020"/>
    <w:pPr>
      <w:ind w:left="220" w:hanging="220"/>
    </w:pPr>
  </w:style>
  <w:style w:type="paragraph" w:styleId="Title">
    <w:name w:val="Title"/>
    <w:basedOn w:val="Normal"/>
    <w:uiPriority w:val="99"/>
    <w:semiHidden/>
    <w:locked/>
    <w:rsid w:val="00BF5020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39"/>
    <w:semiHidden/>
    <w:locked/>
    <w:rsid w:val="00BF5020"/>
    <w:pPr>
      <w:spacing w:before="120"/>
    </w:pPr>
    <w:rPr>
      <w:rFonts w:ascii="Arial" w:hAnsi="Arial"/>
      <w:b/>
      <w:bCs/>
      <w:sz w:val="24"/>
      <w:szCs w:val="24"/>
    </w:rPr>
  </w:style>
  <w:style w:type="paragraph" w:styleId="TOC4">
    <w:name w:val="toc 4"/>
    <w:basedOn w:val="Normal0"/>
    <w:next w:val="Normal0"/>
    <w:uiPriority w:val="39"/>
    <w:rsid w:val="00BF5020"/>
    <w:pPr>
      <w:ind w:left="660"/>
    </w:pPr>
  </w:style>
  <w:style w:type="paragraph" w:styleId="TOC5">
    <w:name w:val="toc 5"/>
    <w:basedOn w:val="Normal0"/>
    <w:next w:val="Normal0"/>
    <w:uiPriority w:val="39"/>
    <w:rsid w:val="00BF502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BF502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BF502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BF502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BF5020"/>
    <w:pPr>
      <w:ind w:left="1760"/>
    </w:pPr>
  </w:style>
  <w:style w:type="character" w:styleId="FollowedHyperlink">
    <w:name w:val="FollowedHyperlink"/>
    <w:basedOn w:val="DefaultParagraphFont"/>
    <w:semiHidden/>
    <w:unhideWhenUsed/>
    <w:locked/>
    <w:rsid w:val="00BF5020"/>
    <w:rPr>
      <w:color w:val="800080"/>
      <w:u w:val="single"/>
    </w:rPr>
  </w:style>
  <w:style w:type="paragraph" w:customStyle="1" w:styleId="Default">
    <w:name w:val="Default"/>
    <w:semiHidden/>
    <w:locked/>
    <w:rsid w:val="00BF5020"/>
    <w:pPr>
      <w:autoSpaceDE w:val="0"/>
      <w:autoSpaceDN w:val="0"/>
      <w:adjustRightInd w:val="0"/>
    </w:pPr>
    <w:rPr>
      <w:color w:val="000000"/>
      <w:szCs w:val="24"/>
    </w:rPr>
  </w:style>
  <w:style w:type="paragraph" w:styleId="Bibliography">
    <w:name w:val="Bibliography"/>
    <w:basedOn w:val="Normal"/>
    <w:next w:val="Normal"/>
    <w:uiPriority w:val="37"/>
    <w:semiHidden/>
    <w:locked/>
    <w:rsid w:val="00BF5020"/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BF50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B3E70"/>
    <w:rPr>
      <w:rFonts w:cs="Arial"/>
      <w:b/>
      <w:bCs/>
      <w:i/>
      <w:iCs/>
      <w:color w:val="4F81BD"/>
      <w:sz w:val="22"/>
      <w:szCs w:val="22"/>
      <w:lang w:eastAsia="zh-TW"/>
    </w:rPr>
  </w:style>
  <w:style w:type="paragraph" w:styleId="NoSpacing">
    <w:name w:val="No Spacing"/>
    <w:uiPriority w:val="1"/>
    <w:semiHidden/>
    <w:locked/>
    <w:rsid w:val="00BF5020"/>
    <w:pPr>
      <w:adjustRightInd w:val="0"/>
      <w:snapToGrid w:val="0"/>
    </w:pPr>
    <w:rPr>
      <w:rFonts w:cs="Arial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BF502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B3E70"/>
    <w:rPr>
      <w:rFonts w:cs="Arial"/>
      <w:i/>
      <w:iCs/>
      <w:color w:val="000000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locked/>
    <w:rsid w:val="00BF5020"/>
    <w:rPr>
      <w:rFonts w:ascii="Times New Roman" w:eastAsia="MS PGothic" w:hAnsi="Times New Roman"/>
      <w:color w:val="auto"/>
      <w:sz w:val="22"/>
      <w:u w:val="none"/>
    </w:rPr>
  </w:style>
  <w:style w:type="paragraph" w:styleId="TOCHeading">
    <w:name w:val="TOC Heading"/>
    <w:basedOn w:val="Normal0"/>
    <w:next w:val="Normal0"/>
    <w:uiPriority w:val="2"/>
    <w:rsid w:val="003A051A"/>
    <w:pPr>
      <w:spacing w:after="120"/>
      <w:jc w:val="center"/>
      <w:outlineLvl w:val="1"/>
    </w:pPr>
    <w:rPr>
      <w:b/>
    </w:rPr>
  </w:style>
  <w:style w:type="character" w:styleId="FootnoteReference">
    <w:name w:val="footnote reference"/>
    <w:basedOn w:val="DefaultParagraphFont"/>
    <w:semiHidden/>
    <w:unhideWhenUsed/>
    <w:locked/>
    <w:rsid w:val="00BF5020"/>
    <w:rPr>
      <w:vertAlign w:val="superscript"/>
    </w:rPr>
  </w:style>
  <w:style w:type="paragraph" w:customStyle="1" w:styleId="Print-FromToSubjectDate">
    <w:name w:val="Print- From: To: Subject: Date:"/>
    <w:basedOn w:val="Normal"/>
    <w:semiHidden/>
    <w:locked/>
    <w:rsid w:val="00BF5020"/>
    <w:pPr>
      <w:pBdr>
        <w:left w:val="single" w:sz="18" w:space="1" w:color="auto"/>
      </w:pBdr>
      <w:autoSpaceDE w:val="0"/>
      <w:autoSpaceDN w:val="0"/>
      <w:snapToGrid/>
      <w:jc w:val="both"/>
      <w:textAlignment w:val="baseline"/>
    </w:pPr>
    <w:rPr>
      <w:rFonts w:ascii="Arial" w:eastAsia="MS Gothic" w:hAnsi="Arial"/>
      <w:noProof/>
      <w:sz w:val="21"/>
      <w:szCs w:val="21"/>
      <w:lang w:eastAsia="ja-JP"/>
    </w:rPr>
  </w:style>
  <w:style w:type="paragraph" w:customStyle="1" w:styleId="Base">
    <w:name w:val="Base"/>
    <w:basedOn w:val="Normal"/>
    <w:semiHidden/>
    <w:locked/>
    <w:rsid w:val="00BF5020"/>
    <w:pPr>
      <w:widowControl w:val="0"/>
      <w:autoSpaceDE w:val="0"/>
      <w:autoSpaceDN w:val="0"/>
      <w:snapToGrid/>
      <w:spacing w:line="360" w:lineRule="atLeast"/>
      <w:textAlignment w:val="baseline"/>
    </w:pPr>
    <w:rPr>
      <w:rFonts w:eastAsia="Mincho" w:cs="Times New Roman"/>
      <w:bCs/>
      <w:szCs w:val="24"/>
      <w:lang w:eastAsia="ja-JP"/>
    </w:rPr>
  </w:style>
  <w:style w:type="character" w:customStyle="1" w:styleId="shorttext">
    <w:name w:val="short_text"/>
    <w:basedOn w:val="DefaultParagraphFont"/>
    <w:semiHidden/>
    <w:locked/>
    <w:rsid w:val="00BF5020"/>
  </w:style>
  <w:style w:type="character" w:styleId="CommentReference">
    <w:name w:val="annotation reference"/>
    <w:basedOn w:val="DefaultParagraphFont"/>
    <w:semiHidden/>
    <w:locked/>
    <w:rsid w:val="00BF5020"/>
    <w:rPr>
      <w:sz w:val="16"/>
      <w:szCs w:val="16"/>
    </w:rPr>
  </w:style>
  <w:style w:type="paragraph" w:customStyle="1" w:styleId="HeaderA3Landscape">
    <w:name w:val="_Header_A3_Landscape"/>
    <w:basedOn w:val="HeaderA4Portrait"/>
    <w:uiPriority w:val="3"/>
    <w:rsid w:val="00BF5020"/>
    <w:pPr>
      <w:tabs>
        <w:tab w:val="clear" w:pos="9356"/>
        <w:tab w:val="right" w:pos="21263"/>
      </w:tabs>
    </w:pPr>
  </w:style>
  <w:style w:type="paragraph" w:customStyle="1" w:styleId="HeaderA4Portrait">
    <w:name w:val="_Header_A4_Portrait"/>
    <w:basedOn w:val="Normal0"/>
    <w:link w:val="HeaderA4PortraitChar"/>
    <w:uiPriority w:val="3"/>
    <w:rsid w:val="00BF5020"/>
    <w:pPr>
      <w:pBdr>
        <w:bottom w:val="single" w:sz="4" w:space="1" w:color="auto"/>
      </w:pBdr>
      <w:tabs>
        <w:tab w:val="right" w:pos="9356"/>
      </w:tabs>
    </w:pPr>
    <w:rPr>
      <w:sz w:val="18"/>
    </w:rPr>
  </w:style>
  <w:style w:type="character" w:customStyle="1" w:styleId="HeaderA4PortraitChar">
    <w:name w:val="_Header_A4_Portrait Char"/>
    <w:basedOn w:val="HeaderChar"/>
    <w:link w:val="HeaderA4Portrait"/>
    <w:uiPriority w:val="3"/>
    <w:rsid w:val="00D02E33"/>
    <w:rPr>
      <w:sz w:val="18"/>
      <w:szCs w:val="22"/>
      <w:lang w:eastAsia="zh-TW"/>
    </w:rPr>
  </w:style>
  <w:style w:type="paragraph" w:customStyle="1" w:styleId="HeaderA4Landscape">
    <w:name w:val="_Header_A4_Landscape"/>
    <w:basedOn w:val="HeaderA4Portrait"/>
    <w:uiPriority w:val="3"/>
    <w:rsid w:val="00BF5020"/>
    <w:pPr>
      <w:tabs>
        <w:tab w:val="clear" w:pos="9356"/>
        <w:tab w:val="right" w:pos="14572"/>
      </w:tabs>
    </w:pPr>
  </w:style>
  <w:style w:type="character" w:customStyle="1" w:styleId="CaptionChar1">
    <w:name w:val="Caption Char1"/>
    <w:basedOn w:val="DefaultParagraphFont"/>
    <w:semiHidden/>
    <w:unhideWhenUsed/>
    <w:locked/>
    <w:rsid w:val="00BF5020"/>
    <w:rPr>
      <w:rFonts w:cs="Arial"/>
      <w:bCs/>
      <w:sz w:val="22"/>
      <w:lang w:eastAsia="zh-TW"/>
    </w:rPr>
  </w:style>
  <w:style w:type="character" w:customStyle="1" w:styleId="CoverPageCellTitleBottom">
    <w:name w:val="_CoverPage_CellTitle_Bottom"/>
    <w:basedOn w:val="Normalcharacter"/>
    <w:uiPriority w:val="4"/>
    <w:rsid w:val="00BF5020"/>
    <w:rPr>
      <w:rFonts w:ascii="Times New Roman" w:hAnsi="Times New Roman" w:cs="Times New Roman"/>
      <w:iCs/>
      <w:dstrike w:val="0"/>
      <w:sz w:val="14"/>
      <w:vertAlign w:val="baseline"/>
    </w:rPr>
  </w:style>
  <w:style w:type="character" w:customStyle="1" w:styleId="Normalcharacter">
    <w:name w:val="_Normal_character"/>
    <w:rsid w:val="00BF5020"/>
    <w:rPr>
      <w:rFonts w:ascii="Times New Roman" w:hAnsi="Times New Roman"/>
      <w:sz w:val="22"/>
    </w:rPr>
  </w:style>
  <w:style w:type="paragraph" w:customStyle="1" w:styleId="ListNLevel1">
    <w:name w:val="_ListN_Level_1"/>
    <w:basedOn w:val="Normal0"/>
    <w:link w:val="ListNLevel1Char"/>
    <w:uiPriority w:val="1"/>
    <w:qFormat/>
    <w:rsid w:val="00450933"/>
    <w:pPr>
      <w:numPr>
        <w:numId w:val="20"/>
      </w:numPr>
      <w:ind w:left="1325"/>
    </w:pPr>
  </w:style>
  <w:style w:type="character" w:customStyle="1" w:styleId="ListNLevel1Char">
    <w:name w:val="_ListN_Level_1 Char"/>
    <w:basedOn w:val="DefaultParagraphFont"/>
    <w:link w:val="ListNLevel1"/>
    <w:uiPriority w:val="1"/>
    <w:rsid w:val="00450933"/>
  </w:style>
  <w:style w:type="paragraph" w:customStyle="1" w:styleId="ListNLevel2">
    <w:name w:val="_ListN_Level_2"/>
    <w:basedOn w:val="ListNLevel1"/>
    <w:link w:val="ListNLevel2Char"/>
    <w:uiPriority w:val="1"/>
    <w:qFormat/>
    <w:rsid w:val="00BF5020"/>
    <w:pPr>
      <w:numPr>
        <w:ilvl w:val="1"/>
      </w:numPr>
    </w:pPr>
  </w:style>
  <w:style w:type="character" w:customStyle="1" w:styleId="ListNLevel2Char">
    <w:name w:val="_ListN_Level_2 Char"/>
    <w:basedOn w:val="DefaultParagraphFont"/>
    <w:link w:val="ListNLevel2"/>
    <w:uiPriority w:val="1"/>
    <w:rsid w:val="00AB3E70"/>
  </w:style>
  <w:style w:type="paragraph" w:customStyle="1" w:styleId="ListNLevel3">
    <w:name w:val="_ListN_Level_3"/>
    <w:basedOn w:val="ListNLevel2"/>
    <w:link w:val="ListNLevel3Char"/>
    <w:uiPriority w:val="1"/>
    <w:qFormat/>
    <w:rsid w:val="00BF5020"/>
    <w:pPr>
      <w:numPr>
        <w:ilvl w:val="2"/>
      </w:numPr>
    </w:pPr>
  </w:style>
  <w:style w:type="character" w:customStyle="1" w:styleId="ListNLevel3Char">
    <w:name w:val="_ListN_Level_3 Char"/>
    <w:basedOn w:val="DefaultParagraphFont"/>
    <w:link w:val="ListNLevel3"/>
    <w:uiPriority w:val="1"/>
    <w:rsid w:val="00AB3E70"/>
  </w:style>
  <w:style w:type="paragraph" w:customStyle="1" w:styleId="ListNLevel4">
    <w:name w:val="_ListN_Level_4"/>
    <w:basedOn w:val="ListNLevel3"/>
    <w:link w:val="ListNLevel4Char"/>
    <w:uiPriority w:val="1"/>
    <w:qFormat/>
    <w:rsid w:val="00BF5020"/>
    <w:pPr>
      <w:numPr>
        <w:ilvl w:val="3"/>
      </w:numPr>
    </w:pPr>
  </w:style>
  <w:style w:type="character" w:customStyle="1" w:styleId="ListNLevel4Char">
    <w:name w:val="_ListN_Level_4 Char"/>
    <w:basedOn w:val="ListNLevel1Char"/>
    <w:link w:val="ListNLevel4"/>
    <w:uiPriority w:val="1"/>
    <w:rsid w:val="00AB3E70"/>
  </w:style>
  <w:style w:type="character" w:customStyle="1" w:styleId="CoverPageCellSignature">
    <w:name w:val="_CoverPage_CellSignature"/>
    <w:basedOn w:val="Normalcharacter"/>
    <w:uiPriority w:val="4"/>
    <w:rsid w:val="00BF5020"/>
    <w:rPr>
      <w:rFonts w:ascii="Times New Roman" w:hAnsi="Times New Roman" w:cs="Times New Roman"/>
      <w:iCs/>
      <w:sz w:val="28"/>
      <w:szCs w:val="32"/>
    </w:rPr>
  </w:style>
  <w:style w:type="character" w:customStyle="1" w:styleId="CoverPageCellTitleTop">
    <w:name w:val="_CoverPage_CellTitle_Top"/>
    <w:basedOn w:val="Normalcharacter"/>
    <w:uiPriority w:val="4"/>
    <w:rsid w:val="00BF5020"/>
    <w:rPr>
      <w:rFonts w:ascii="Times New Roman" w:hAnsi="Times New Roman"/>
      <w:b/>
      <w:i/>
      <w:dstrike w:val="0"/>
      <w:sz w:val="14"/>
      <w:vertAlign w:val="baseline"/>
    </w:rPr>
  </w:style>
  <w:style w:type="character" w:customStyle="1" w:styleId="CoverPageCellContentsSmall">
    <w:name w:val="_CoverPage_CellContents_Small"/>
    <w:basedOn w:val="Normalcharacter"/>
    <w:uiPriority w:val="4"/>
    <w:rsid w:val="00BF5020"/>
    <w:rPr>
      <w:rFonts w:ascii="Times New Roman" w:hAnsi="Times New Roman" w:cs="Times New Roman"/>
      <w:sz w:val="16"/>
    </w:rPr>
  </w:style>
  <w:style w:type="character" w:customStyle="1" w:styleId="CoverPageProjectName">
    <w:name w:val="_CoverPage_ProjectName"/>
    <w:basedOn w:val="Normalcharacter"/>
    <w:uiPriority w:val="4"/>
    <w:rsid w:val="00BF5020"/>
    <w:rPr>
      <w:rFonts w:ascii="Times New Roman" w:hAnsi="Times New Roman" w:cs="Times New Roman"/>
      <w:dstrike w:val="0"/>
      <w:sz w:val="28"/>
      <w:szCs w:val="28"/>
      <w:vertAlign w:val="baseline"/>
    </w:rPr>
  </w:style>
  <w:style w:type="character" w:customStyle="1" w:styleId="CoverPageCellContentsNormal">
    <w:name w:val="_CoverPage_CellContents_Normal"/>
    <w:basedOn w:val="Normalcharacter"/>
    <w:uiPriority w:val="4"/>
    <w:rsid w:val="00DE5E3F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sz w:val="22"/>
      <w:vertAlign w:val="baseline"/>
    </w:rPr>
  </w:style>
  <w:style w:type="character" w:customStyle="1" w:styleId="CoverPageDocTitle">
    <w:name w:val="_CoverPage_DocTitle"/>
    <w:basedOn w:val="Normalcharacter"/>
    <w:uiPriority w:val="4"/>
    <w:rsid w:val="0041797E"/>
    <w:rPr>
      <w:rFonts w:ascii="Times New Roman" w:hAnsi="Times New Roman" w:cs="Times New Roman"/>
      <w:b/>
      <w:bCs/>
      <w:i/>
      <w:iCs/>
      <w:dstrike w:val="0"/>
      <w:sz w:val="36"/>
      <w:u w:val="none"/>
      <w:vertAlign w:val="baseline"/>
    </w:rPr>
  </w:style>
  <w:style w:type="character" w:customStyle="1" w:styleId="CoverPageCellContentsStrong">
    <w:name w:val="_CoverPage_CellContents_Strong"/>
    <w:basedOn w:val="Normalcharacter"/>
    <w:uiPriority w:val="4"/>
    <w:rsid w:val="00BF5020"/>
    <w:rPr>
      <w:rFonts w:ascii="Times New Roman" w:hAnsi="Times New Roman" w:cs="Times New Roman"/>
      <w:b/>
      <w:dstrike w:val="0"/>
      <w:spacing w:val="0"/>
      <w:w w:val="100"/>
      <w:kern w:val="0"/>
      <w:position w:val="0"/>
      <w:sz w:val="28"/>
      <w:szCs w:val="28"/>
      <w:vertAlign w:val="baseline"/>
      <w:lang w:val="pt-BR"/>
    </w:rPr>
  </w:style>
  <w:style w:type="character" w:customStyle="1" w:styleId="CoverPageDocNum">
    <w:name w:val="_CoverPage_DocNum"/>
    <w:basedOn w:val="CoverPageCellContentsStrong"/>
    <w:uiPriority w:val="4"/>
    <w:rsid w:val="00464D07"/>
    <w:rPr>
      <w:rFonts w:ascii="Times New Roman" w:hAnsi="Times New Roman" w:cs="Times New Roman"/>
      <w:b w:val="0"/>
      <w:dstrike w:val="0"/>
      <w:spacing w:val="0"/>
      <w:w w:val="100"/>
      <w:kern w:val="0"/>
      <w:position w:val="0"/>
      <w:sz w:val="32"/>
      <w:szCs w:val="28"/>
      <w:vertAlign w:val="baseline"/>
      <w:lang w:val="pt-BR"/>
    </w:rPr>
  </w:style>
  <w:style w:type="character" w:customStyle="1" w:styleId="CoverPageDocRev">
    <w:name w:val="_CoverPage_DocRev"/>
    <w:basedOn w:val="CoverPageCellContentsStrong"/>
    <w:uiPriority w:val="4"/>
    <w:rsid w:val="0041797E"/>
    <w:rPr>
      <w:rFonts w:ascii="Times New Roman" w:hAnsi="Times New Roman" w:cs="Times New Roman"/>
      <w:b w:val="0"/>
      <w:dstrike w:val="0"/>
      <w:spacing w:val="0"/>
      <w:w w:val="100"/>
      <w:kern w:val="0"/>
      <w:position w:val="0"/>
      <w:sz w:val="32"/>
      <w:szCs w:val="28"/>
      <w:vertAlign w:val="baseline"/>
      <w:lang w:val="pt-BR"/>
    </w:rPr>
  </w:style>
  <w:style w:type="paragraph" w:customStyle="1" w:styleId="FooterA4Portrait">
    <w:name w:val="_Footer_A4_Portrait"/>
    <w:basedOn w:val="Normal0"/>
    <w:link w:val="FooterA4PortraitChar"/>
    <w:uiPriority w:val="3"/>
    <w:rsid w:val="00BF5020"/>
    <w:pPr>
      <w:pBdr>
        <w:top w:val="single" w:sz="4" w:space="1" w:color="auto"/>
      </w:pBdr>
      <w:tabs>
        <w:tab w:val="center" w:pos="4678"/>
      </w:tabs>
    </w:pPr>
    <w:rPr>
      <w:sz w:val="18"/>
    </w:rPr>
  </w:style>
  <w:style w:type="character" w:customStyle="1" w:styleId="FooterA4PortraitChar">
    <w:name w:val="_Footer_A4_Portrait Char"/>
    <w:basedOn w:val="FooterChar"/>
    <w:link w:val="FooterA4Portrait"/>
    <w:uiPriority w:val="3"/>
    <w:rsid w:val="00D02E33"/>
    <w:rPr>
      <w:rFonts w:cs="Arial"/>
      <w:sz w:val="18"/>
      <w:szCs w:val="22"/>
      <w:lang w:eastAsia="zh-TW"/>
    </w:rPr>
  </w:style>
  <w:style w:type="character" w:customStyle="1" w:styleId="DraftAndComment">
    <w:name w:val="_DraftAndComment"/>
    <w:basedOn w:val="Normalcharacter"/>
    <w:uiPriority w:val="4"/>
    <w:rsid w:val="00BF5020"/>
    <w:rPr>
      <w:rFonts w:ascii="Times New Roman" w:hAnsi="Times New Roman"/>
      <w:color w:val="FF0000"/>
      <w:sz w:val="22"/>
    </w:rPr>
  </w:style>
  <w:style w:type="paragraph" w:customStyle="1" w:styleId="HeaderA3Portrait">
    <w:name w:val="_Header_A3_Portrait"/>
    <w:basedOn w:val="HeaderA4Portrait"/>
    <w:uiPriority w:val="3"/>
    <w:rsid w:val="00BF5020"/>
    <w:pPr>
      <w:tabs>
        <w:tab w:val="clear" w:pos="9356"/>
        <w:tab w:val="right" w:pos="14572"/>
      </w:tabs>
    </w:pPr>
  </w:style>
  <w:style w:type="paragraph" w:customStyle="1" w:styleId="FooterA3Landscape">
    <w:name w:val="_Footer_A3_Landscape"/>
    <w:basedOn w:val="FooterA4Portrait"/>
    <w:uiPriority w:val="3"/>
    <w:rsid w:val="003A051A"/>
    <w:pPr>
      <w:tabs>
        <w:tab w:val="clear" w:pos="4678"/>
        <w:tab w:val="center" w:pos="10631"/>
        <w:tab w:val="right" w:pos="21263"/>
      </w:tabs>
    </w:pPr>
  </w:style>
  <w:style w:type="paragraph" w:customStyle="1" w:styleId="FooterA3Portrait">
    <w:name w:val="_Footer_A3_Portrait"/>
    <w:basedOn w:val="FooterA4Portrait"/>
    <w:uiPriority w:val="3"/>
    <w:rsid w:val="00BF5020"/>
    <w:pPr>
      <w:tabs>
        <w:tab w:val="clear" w:pos="4678"/>
        <w:tab w:val="center" w:pos="7286"/>
        <w:tab w:val="right" w:pos="14572"/>
      </w:tabs>
    </w:pPr>
  </w:style>
  <w:style w:type="paragraph" w:customStyle="1" w:styleId="FooterA4Landscape">
    <w:name w:val="_Footer_A4_Landscape"/>
    <w:basedOn w:val="FooterA4Portrait"/>
    <w:uiPriority w:val="3"/>
    <w:rsid w:val="00BF5020"/>
    <w:pPr>
      <w:tabs>
        <w:tab w:val="clear" w:pos="4678"/>
        <w:tab w:val="center" w:pos="7144"/>
        <w:tab w:val="right" w:pos="14288"/>
      </w:tabs>
    </w:pPr>
  </w:style>
  <w:style w:type="paragraph" w:customStyle="1" w:styleId="ListBLevel1">
    <w:name w:val="_ListB_Level_1"/>
    <w:basedOn w:val="Normal0"/>
    <w:link w:val="ListBLevel1Char"/>
    <w:uiPriority w:val="1"/>
    <w:rsid w:val="003A051A"/>
    <w:pPr>
      <w:numPr>
        <w:numId w:val="12"/>
      </w:numPr>
      <w:spacing w:before="120"/>
    </w:pPr>
  </w:style>
  <w:style w:type="character" w:customStyle="1" w:styleId="ListBLevel1Char">
    <w:name w:val="_ListB_Level_1 Char"/>
    <w:basedOn w:val="NormalChar"/>
    <w:link w:val="ListBLevel1"/>
    <w:uiPriority w:val="1"/>
    <w:rsid w:val="003A051A"/>
    <w:rPr>
      <w:sz w:val="22"/>
      <w:szCs w:val="22"/>
    </w:rPr>
  </w:style>
  <w:style w:type="paragraph" w:customStyle="1" w:styleId="ListBLevel2">
    <w:name w:val="_ListB_Level_2"/>
    <w:basedOn w:val="ListBLevel1"/>
    <w:link w:val="ListBLevel2Char"/>
    <w:uiPriority w:val="1"/>
    <w:rsid w:val="003A051A"/>
    <w:pPr>
      <w:numPr>
        <w:ilvl w:val="1"/>
      </w:numPr>
    </w:pPr>
  </w:style>
  <w:style w:type="character" w:customStyle="1" w:styleId="ListBLevel2Char">
    <w:name w:val="_ListB_Level_2 Char"/>
    <w:basedOn w:val="ListBLevel1Char"/>
    <w:link w:val="ListBLevel2"/>
    <w:uiPriority w:val="1"/>
    <w:rsid w:val="003A051A"/>
    <w:rPr>
      <w:sz w:val="22"/>
      <w:szCs w:val="22"/>
    </w:rPr>
  </w:style>
  <w:style w:type="paragraph" w:customStyle="1" w:styleId="ListBLevel3">
    <w:name w:val="_ListB_Level_3"/>
    <w:basedOn w:val="ListBLevel2"/>
    <w:link w:val="ListBLevel3Char"/>
    <w:uiPriority w:val="1"/>
    <w:rsid w:val="003A051A"/>
    <w:pPr>
      <w:numPr>
        <w:ilvl w:val="2"/>
      </w:numPr>
      <w:ind w:left="2325"/>
    </w:pPr>
  </w:style>
  <w:style w:type="character" w:customStyle="1" w:styleId="ListBLevel3Char">
    <w:name w:val="_ListB_Level_3 Char"/>
    <w:basedOn w:val="ListBLevel1Char"/>
    <w:link w:val="ListBLevel3"/>
    <w:uiPriority w:val="1"/>
    <w:rsid w:val="003A051A"/>
    <w:rPr>
      <w:sz w:val="22"/>
      <w:szCs w:val="22"/>
    </w:rPr>
  </w:style>
  <w:style w:type="paragraph" w:customStyle="1" w:styleId="ListRLevel1">
    <w:name w:val="_ListR_Level_1"/>
    <w:basedOn w:val="Normal0"/>
    <w:link w:val="ListRLevel1Char"/>
    <w:uiPriority w:val="1"/>
    <w:qFormat/>
    <w:rsid w:val="00BF5020"/>
    <w:pPr>
      <w:numPr>
        <w:numId w:val="13"/>
      </w:numPr>
      <w:spacing w:before="120"/>
    </w:pPr>
  </w:style>
  <w:style w:type="character" w:customStyle="1" w:styleId="ListRLevel1Char">
    <w:name w:val="_ListR_Level_1 Char"/>
    <w:basedOn w:val="NormalChar"/>
    <w:link w:val="ListRLevel1"/>
    <w:uiPriority w:val="1"/>
    <w:rsid w:val="00AB3E70"/>
    <w:rPr>
      <w:sz w:val="22"/>
      <w:szCs w:val="22"/>
    </w:rPr>
  </w:style>
  <w:style w:type="paragraph" w:customStyle="1" w:styleId="ListRLevel2">
    <w:name w:val="_ListR_Level_2"/>
    <w:basedOn w:val="ListRLevel1"/>
    <w:link w:val="ListRLevel2Char"/>
    <w:uiPriority w:val="1"/>
    <w:qFormat/>
    <w:rsid w:val="00BF5020"/>
    <w:pPr>
      <w:numPr>
        <w:ilvl w:val="1"/>
      </w:numPr>
    </w:pPr>
  </w:style>
  <w:style w:type="character" w:customStyle="1" w:styleId="ListRLevel2Char">
    <w:name w:val="_ListR_Level_2 Char"/>
    <w:basedOn w:val="NormalChar"/>
    <w:link w:val="ListRLevel2"/>
    <w:uiPriority w:val="1"/>
    <w:rsid w:val="00AB3E70"/>
    <w:rPr>
      <w:sz w:val="22"/>
      <w:szCs w:val="22"/>
    </w:rPr>
  </w:style>
  <w:style w:type="character" w:customStyle="1" w:styleId="CoverPageDocTitleShort">
    <w:name w:val="_CoverPage_DocTitle_Short"/>
    <w:basedOn w:val="CoverPageDocTitle"/>
    <w:uiPriority w:val="4"/>
    <w:rsid w:val="00BF5020"/>
    <w:rPr>
      <w:rFonts w:ascii="Times New Roman" w:hAnsi="Times New Roman" w:cs="Times New Roman"/>
      <w:b/>
      <w:bCs/>
      <w:i/>
      <w:iCs/>
      <w:dstrike w:val="0"/>
      <w:sz w:val="36"/>
      <w:u w:val="none"/>
      <w:vertAlign w:val="baseline"/>
    </w:rPr>
  </w:style>
  <w:style w:type="paragraph" w:customStyle="1" w:styleId="AttachmentTitle">
    <w:name w:val="_Attachment_Title"/>
    <w:basedOn w:val="Normal0"/>
    <w:link w:val="AttachmentTitleChar"/>
    <w:uiPriority w:val="2"/>
    <w:rsid w:val="00BF5020"/>
    <w:pPr>
      <w:spacing w:before="240" w:after="120"/>
      <w:outlineLvl w:val="0"/>
    </w:pPr>
    <w:rPr>
      <w:b/>
      <w:sz w:val="24"/>
    </w:rPr>
  </w:style>
  <w:style w:type="character" w:customStyle="1" w:styleId="AttachmentTitleChar">
    <w:name w:val="_Attachment_Title Char"/>
    <w:basedOn w:val="NormalChar"/>
    <w:link w:val="AttachmentTitle"/>
    <w:uiPriority w:val="2"/>
    <w:rsid w:val="00ED3615"/>
    <w:rPr>
      <w:b/>
      <w:sz w:val="24"/>
      <w:szCs w:val="22"/>
    </w:rPr>
  </w:style>
  <w:style w:type="paragraph" w:customStyle="1" w:styleId="NormalParagraphIndent">
    <w:name w:val="_Normal Paragraph Indent"/>
    <w:basedOn w:val="Normal0"/>
    <w:rsid w:val="009633F9"/>
    <w:pPr>
      <w:ind w:left="1418"/>
    </w:pPr>
  </w:style>
  <w:style w:type="paragraph" w:styleId="Revision">
    <w:name w:val="Revision"/>
    <w:hidden/>
    <w:uiPriority w:val="99"/>
    <w:semiHidden/>
    <w:rsid w:val="00A405CA"/>
    <w:rPr>
      <w:rFonts w:cs="Arial"/>
    </w:rPr>
  </w:style>
  <w:style w:type="paragraph" w:customStyle="1" w:styleId="ListBLevel1Table">
    <w:name w:val="_ListB_Level_1_Table"/>
    <w:basedOn w:val="Normal0"/>
    <w:uiPriority w:val="1"/>
    <w:rsid w:val="00C3604C"/>
    <w:pPr>
      <w:numPr>
        <w:numId w:val="14"/>
      </w:numPr>
      <w:spacing w:before="60"/>
      <w:ind w:left="397" w:hanging="284"/>
    </w:pPr>
  </w:style>
  <w:style w:type="paragraph" w:customStyle="1" w:styleId="ListBLevel1TableDense">
    <w:name w:val="_ListB_Level_1_Table_Dense"/>
    <w:basedOn w:val="TableText"/>
    <w:uiPriority w:val="1"/>
    <w:rsid w:val="00C3604C"/>
    <w:pPr>
      <w:numPr>
        <w:numId w:val="15"/>
      </w:numPr>
      <w:spacing w:before="60"/>
      <w:ind w:left="341" w:hanging="284"/>
    </w:pPr>
  </w:style>
  <w:style w:type="paragraph" w:customStyle="1" w:styleId="ListNLevel1Table">
    <w:name w:val="_ListN_Level_1_Table"/>
    <w:basedOn w:val="Normal0"/>
    <w:uiPriority w:val="1"/>
    <w:rsid w:val="00600018"/>
    <w:pPr>
      <w:numPr>
        <w:numId w:val="16"/>
      </w:numPr>
      <w:spacing w:before="60"/>
      <w:ind w:left="397" w:hanging="284"/>
    </w:pPr>
  </w:style>
  <w:style w:type="paragraph" w:customStyle="1" w:styleId="ListNLevel1TablesDense">
    <w:name w:val="_ListN_Level_1_Tables_Dense"/>
    <w:basedOn w:val="TableText"/>
    <w:uiPriority w:val="1"/>
    <w:rsid w:val="00C3604C"/>
    <w:pPr>
      <w:numPr>
        <w:numId w:val="17"/>
      </w:numPr>
      <w:spacing w:before="60"/>
      <w:ind w:left="341" w:hanging="284"/>
    </w:pPr>
  </w:style>
  <w:style w:type="paragraph" w:customStyle="1" w:styleId="NumPara2">
    <w:name w:val="_Num_Para_2"/>
    <w:basedOn w:val="Heading2"/>
    <w:link w:val="NumPara2Char"/>
    <w:uiPriority w:val="2"/>
    <w:rsid w:val="00D9255E"/>
    <w:pPr>
      <w:spacing w:after="0"/>
      <w:ind w:left="567" w:hanging="567"/>
      <w:outlineLvl w:val="9"/>
    </w:pPr>
  </w:style>
  <w:style w:type="character" w:customStyle="1" w:styleId="NumPara2Char">
    <w:name w:val="_Num_Para_2 Char"/>
    <w:basedOn w:val="DefaultParagraphFont"/>
    <w:link w:val="NumPara2"/>
    <w:uiPriority w:val="2"/>
    <w:rsid w:val="00ED3615"/>
    <w:rPr>
      <w:rFonts w:cs="Arial"/>
      <w:bCs/>
      <w:iCs/>
      <w:sz w:val="24"/>
      <w:szCs w:val="24"/>
    </w:rPr>
  </w:style>
  <w:style w:type="paragraph" w:customStyle="1" w:styleId="NumPara3">
    <w:name w:val="_Num_Para_3"/>
    <w:basedOn w:val="Heading3"/>
    <w:link w:val="NumPara3Char"/>
    <w:uiPriority w:val="2"/>
    <w:rsid w:val="00D9255E"/>
    <w:pPr>
      <w:spacing w:before="120" w:after="0"/>
      <w:ind w:left="680" w:hanging="680"/>
      <w:outlineLvl w:val="9"/>
    </w:pPr>
  </w:style>
  <w:style w:type="character" w:customStyle="1" w:styleId="NumPara3Char">
    <w:name w:val="_Num_Para_3 Char"/>
    <w:basedOn w:val="DefaultParagraphFont"/>
    <w:link w:val="NumPara3"/>
    <w:uiPriority w:val="2"/>
    <w:rsid w:val="00ED3615"/>
    <w:rPr>
      <w:rFonts w:cs="Arial"/>
      <w:bCs/>
      <w:iCs/>
      <w:szCs w:val="20"/>
    </w:rPr>
  </w:style>
  <w:style w:type="paragraph" w:customStyle="1" w:styleId="NumPara4">
    <w:name w:val="_Num_Para_4"/>
    <w:basedOn w:val="Heading4"/>
    <w:link w:val="NumPara4Char"/>
    <w:uiPriority w:val="2"/>
    <w:rsid w:val="00D9255E"/>
    <w:pPr>
      <w:spacing w:before="120" w:after="0"/>
      <w:ind w:left="851" w:hanging="851"/>
      <w:outlineLvl w:val="9"/>
    </w:pPr>
  </w:style>
  <w:style w:type="character" w:customStyle="1" w:styleId="NumPara4Char">
    <w:name w:val="_Num_Para_4 Char"/>
    <w:basedOn w:val="Heading4Char"/>
    <w:link w:val="NumPara4"/>
    <w:uiPriority w:val="2"/>
    <w:rsid w:val="00ED3615"/>
    <w:rPr>
      <w:bCs/>
      <w:iCs/>
      <w:szCs w:val="20"/>
    </w:rPr>
  </w:style>
  <w:style w:type="paragraph" w:customStyle="1" w:styleId="NumPara5">
    <w:name w:val="_Num_Para_5"/>
    <w:basedOn w:val="Heading5"/>
    <w:link w:val="NumPara5Char"/>
    <w:uiPriority w:val="2"/>
    <w:rsid w:val="00D9255E"/>
    <w:pPr>
      <w:spacing w:before="120" w:after="0"/>
      <w:ind w:left="1134" w:hanging="1134"/>
      <w:outlineLvl w:val="9"/>
    </w:pPr>
  </w:style>
  <w:style w:type="character" w:customStyle="1" w:styleId="NumPara5Char">
    <w:name w:val="_Num_Para_5 Char"/>
    <w:basedOn w:val="DefaultParagraphFont"/>
    <w:link w:val="NumPara5"/>
    <w:uiPriority w:val="2"/>
    <w:rsid w:val="00ED3615"/>
    <w:rPr>
      <w:bCs/>
      <w:iCs/>
      <w:szCs w:val="26"/>
    </w:rPr>
  </w:style>
  <w:style w:type="paragraph" w:customStyle="1" w:styleId="NumPara6">
    <w:name w:val="_Num_Para_6"/>
    <w:basedOn w:val="Heading6"/>
    <w:link w:val="NumPara6Char"/>
    <w:uiPriority w:val="2"/>
    <w:rsid w:val="00D9255E"/>
    <w:pPr>
      <w:spacing w:before="120" w:after="0"/>
      <w:ind w:left="1418" w:hanging="1418"/>
      <w:outlineLvl w:val="9"/>
    </w:pPr>
  </w:style>
  <w:style w:type="character" w:customStyle="1" w:styleId="NumPara6Char">
    <w:name w:val="_Num_Para_6 Char"/>
    <w:basedOn w:val="DefaultParagraphFont"/>
    <w:link w:val="NumPara6"/>
    <w:uiPriority w:val="2"/>
    <w:rsid w:val="00ED3615"/>
    <w:rPr>
      <w:bCs/>
      <w:iCs/>
      <w:szCs w:val="26"/>
    </w:rPr>
  </w:style>
  <w:style w:type="table" w:customStyle="1" w:styleId="TablesDense">
    <w:name w:val="_Tables_Dense"/>
    <w:basedOn w:val="TableNormal"/>
    <w:uiPriority w:val="99"/>
    <w:rsid w:val="00D9255E"/>
    <w:rPr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Times New Roman" w:hAnsi="Times New Roman"/>
        <w:b/>
        <w:sz w:val="18"/>
      </w:rPr>
    </w:tblStylePr>
  </w:style>
  <w:style w:type="table" w:customStyle="1" w:styleId="TablesNormal">
    <w:name w:val="_Tables_Normal"/>
    <w:basedOn w:val="TableNormal"/>
    <w:uiPriority w:val="99"/>
    <w:qFormat/>
    <w:rsid w:val="00D9255E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Times New Roman" w:hAnsi="Times New Roman"/>
        <w:b/>
        <w:sz w:val="22"/>
      </w:rPr>
    </w:tblStylePr>
  </w:style>
  <w:style w:type="character" w:customStyle="1" w:styleId="HTSCCoverPageCellTitleTop">
    <w:name w:val="HTSC_CoverPage_CellTitle_Top"/>
    <w:basedOn w:val="DefaultParagraphFont"/>
    <w:uiPriority w:val="4"/>
    <w:rsid w:val="00711A7B"/>
    <w:rPr>
      <w:rFonts w:ascii="Times New Roman" w:hAnsi="Times New Roman"/>
      <w:b/>
      <w:i/>
      <w:sz w:val="14"/>
    </w:rPr>
  </w:style>
  <w:style w:type="paragraph" w:customStyle="1" w:styleId="Header1">
    <w:name w:val="Header 1"/>
    <w:basedOn w:val="Header"/>
    <w:rsid w:val="006729E5"/>
    <w:pPr>
      <w:widowControl w:val="0"/>
      <w:pBdr>
        <w:bottom w:val="thickThinSmallGap" w:sz="24" w:space="1" w:color="auto"/>
      </w:pBdr>
      <w:tabs>
        <w:tab w:val="clear" w:pos="9345"/>
        <w:tab w:val="right" w:pos="9720"/>
      </w:tabs>
      <w:adjustRightInd/>
      <w:snapToGrid/>
    </w:pPr>
    <w:rPr>
      <w:rFonts w:ascii="Arial" w:eastAsia="·s²Ó©úÅé" w:hAnsi="Arial" w:cs="Arial"/>
      <w:bCs/>
      <w:snapToGrid w:val="0"/>
      <w:sz w:val="20"/>
      <w:lang w:eastAsia="en-US"/>
    </w:rPr>
  </w:style>
  <w:style w:type="paragraph" w:customStyle="1" w:styleId="Address">
    <w:name w:val="Address"/>
    <w:basedOn w:val="Normal"/>
    <w:rsid w:val="006729E5"/>
    <w:pPr>
      <w:widowControl w:val="0"/>
      <w:adjustRightInd/>
      <w:snapToGrid/>
      <w:jc w:val="center"/>
    </w:pPr>
    <w:rPr>
      <w:rFonts w:ascii="Arial" w:eastAsia="PMingLiU" w:hAnsi="Arial" w:cs="Times New Roman"/>
      <w:sz w:val="20"/>
      <w:szCs w:val="20"/>
      <w:lang w:eastAsia="en-US"/>
    </w:rPr>
  </w:style>
  <w:style w:type="paragraph" w:customStyle="1" w:styleId="TableText0">
    <w:name w:val="Table Text"/>
    <w:basedOn w:val="Normal"/>
    <w:rsid w:val="006729E5"/>
    <w:pPr>
      <w:adjustRightInd/>
      <w:snapToGrid/>
      <w:spacing w:before="120" w:after="120"/>
      <w:jc w:val="both"/>
    </w:pPr>
    <w:rPr>
      <w:rFonts w:ascii="Arial" w:eastAsia="PMingLiU" w:hAnsi="Arial" w:cs="Times New Roman"/>
      <w:sz w:val="20"/>
      <w:szCs w:val="20"/>
      <w:lang w:val="pt-BR" w:eastAsia="en-US"/>
    </w:rPr>
  </w:style>
  <w:style w:type="paragraph" w:styleId="ListParagraph">
    <w:name w:val="List Paragraph"/>
    <w:basedOn w:val="Normal"/>
    <w:uiPriority w:val="34"/>
    <w:semiHidden/>
    <w:locked/>
    <w:rsid w:val="002877DD"/>
    <w:pPr>
      <w:ind w:left="720"/>
      <w:contextualSpacing/>
    </w:pPr>
  </w:style>
  <w:style w:type="paragraph" w:customStyle="1" w:styleId="BodyIndented1Hanging15Inches">
    <w:name w:val="Body Indented 1 Hanging 1.5 Inches"/>
    <w:basedOn w:val="Normal"/>
    <w:rsid w:val="004B094A"/>
    <w:pPr>
      <w:adjustRightInd/>
      <w:snapToGrid/>
      <w:ind w:left="2880" w:hanging="2160"/>
    </w:pPr>
    <w:rPr>
      <w:rFonts w:eastAsiaTheme="minorEastAsia" w:cs="Times New Roman"/>
      <w:lang w:val="en-GB" w:eastAsia="en-US"/>
    </w:rPr>
  </w:style>
  <w:style w:type="paragraph" w:customStyle="1" w:styleId="BodyIndented1">
    <w:name w:val="Body Indented 1"/>
    <w:basedOn w:val="Normal"/>
    <w:link w:val="BodyIndented1Char"/>
    <w:qFormat/>
    <w:rsid w:val="00AD3A9B"/>
    <w:pPr>
      <w:adjustRightInd/>
      <w:snapToGrid/>
      <w:ind w:left="720"/>
    </w:pPr>
    <w:rPr>
      <w:rFonts w:eastAsiaTheme="minorEastAsia" w:cs="Times New Roman"/>
      <w:lang w:val="en-GB" w:eastAsia="en-US"/>
    </w:rPr>
  </w:style>
  <w:style w:type="character" w:customStyle="1" w:styleId="BodyIndented1Char">
    <w:name w:val="Body Indented 1 Char"/>
    <w:basedOn w:val="DefaultParagraphFont"/>
    <w:link w:val="BodyIndented1"/>
    <w:rsid w:val="004B094A"/>
    <w:rPr>
      <w:rFonts w:eastAsiaTheme="minorEastAsia"/>
      <w:lang w:val="en-GB" w:eastAsia="en-US"/>
    </w:rPr>
  </w:style>
  <w:style w:type="paragraph" w:customStyle="1" w:styleId="BodyIndented2">
    <w:name w:val="Body Indented 2"/>
    <w:basedOn w:val="Normal"/>
    <w:qFormat/>
    <w:rsid w:val="00AD3A9B"/>
    <w:pPr>
      <w:adjustRightInd/>
      <w:snapToGrid/>
      <w:ind w:left="1440"/>
    </w:pPr>
    <w:rPr>
      <w:rFonts w:eastAsiaTheme="minorEastAsia" w:cs="Times New Roman"/>
      <w:lang w:val="en-GB" w:eastAsia="en-US"/>
    </w:rPr>
  </w:style>
  <w:style w:type="paragraph" w:customStyle="1" w:styleId="BodyIndented1Hanging05Inch">
    <w:name w:val="Body Indented 1 Hanging 0.5 Inch"/>
    <w:basedOn w:val="BodyIndented1"/>
    <w:qFormat/>
    <w:rsid w:val="00FA273D"/>
    <w:pPr>
      <w:ind w:left="1440" w:hanging="720"/>
    </w:pPr>
  </w:style>
  <w:style w:type="paragraph" w:customStyle="1" w:styleId="BodyIndented1Hanging2Inches">
    <w:name w:val="Body Indented 1 Hanging 2 Inches"/>
    <w:basedOn w:val="BodyIndented1"/>
    <w:qFormat/>
    <w:rsid w:val="00143C50"/>
    <w:pPr>
      <w:ind w:left="3600" w:hanging="2880"/>
    </w:pPr>
    <w:rPr>
      <w:rFonts w:eastAsia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1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76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29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41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3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3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48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82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7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40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5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54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3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61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63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59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5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9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97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43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21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8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25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70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724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44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311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986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8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34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395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52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92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10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0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9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54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277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09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03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8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9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05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1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2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74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28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70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05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204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3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25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0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46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0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60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2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36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29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130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06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11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07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00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47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32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69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40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1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3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62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047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422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4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94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01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15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90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48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1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80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65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502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235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686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051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6737">
          <w:marLeft w:val="82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827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9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19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09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73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7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9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72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6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790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76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8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476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606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2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75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55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56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28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89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69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8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54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23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3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01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66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1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8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7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976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54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577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631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263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149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488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712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487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166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94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9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5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98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67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5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64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34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4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4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66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33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87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79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0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5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018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60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01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655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88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0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73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16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275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30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253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03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8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258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201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nfr68\AppData\Roaming\Microsoft\Templates\HTSC-GEC-PL-0001-A2_HTSC-GEC-PL-0001_A2_Doc_Format_and_Style_Guide%202408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94145-D5C4-4D55-941C-7192D968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HTSC-GEC-PL-0001-A2_HTSC-GEC-PL-0001_A2_Doc_Format_and_Style_Guide 240807</Template>
  <TotalTime>18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TSC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Sandy Huang (OTHER)</dc:creator>
  <cp:keywords/>
  <dc:description/>
  <cp:lastModifiedBy>Charles Liu</cp:lastModifiedBy>
  <cp:revision>26</cp:revision>
  <cp:lastPrinted>2025-01-08T09:28:00Z</cp:lastPrinted>
  <dcterms:created xsi:type="dcterms:W3CDTF">2025-01-07T10:21:00Z</dcterms:created>
  <dcterms:modified xsi:type="dcterms:W3CDTF">2025-01-09T10:49:00Z</dcterms:modified>
</cp:coreProperties>
</file>