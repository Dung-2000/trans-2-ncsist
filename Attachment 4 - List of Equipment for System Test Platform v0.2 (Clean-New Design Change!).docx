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6AE3" w14:textId="57CBF587" w:rsidR="00755C46" w:rsidRDefault="00755C46" w:rsidP="00443A24">
      <w:pPr>
        <w:pStyle w:val="AttachmentTitle"/>
        <w:ind w:left="2070" w:hanging="2070"/>
      </w:pPr>
      <w:bookmarkStart w:id="0" w:name="_Toc41374341"/>
      <w:bookmarkStart w:id="1" w:name="_Toc41375741"/>
      <w:r w:rsidRPr="00387F72">
        <w:t xml:space="preserve">ATTACHMENT </w:t>
      </w:r>
      <w:r w:rsidR="005E1D63">
        <w:t>4</w:t>
      </w:r>
      <w:r w:rsidRPr="00387F72">
        <w:t xml:space="preserve">: </w:t>
      </w:r>
      <w:r w:rsidR="00443A24" w:rsidRPr="00443A24">
        <w:t>List of Equipment for System Test Platform and Accessories for Encryption Modification</w:t>
      </w:r>
    </w:p>
    <w:p w14:paraId="193EE684" w14:textId="150C34AF" w:rsidR="007213F5" w:rsidRDefault="007213F5" w:rsidP="00755C46">
      <w:pPr>
        <w:pStyle w:val="Normal0"/>
      </w:pPr>
    </w:p>
    <w:p w14:paraId="404FAD9F" w14:textId="25619A37" w:rsidR="00524FDE" w:rsidRDefault="006375F7" w:rsidP="00755C46">
      <w:pPr>
        <w:pStyle w:val="Normal0"/>
      </w:pPr>
      <w:r>
        <w:t>6</w:t>
      </w:r>
      <w:r w:rsidR="00524FDE">
        <w:t>-</w:t>
      </w:r>
      <w:r>
        <w:t>Jan</w:t>
      </w:r>
      <w:r w:rsidR="00524FDE">
        <w:t>-2</w:t>
      </w:r>
      <w:r>
        <w:t>5</w:t>
      </w:r>
    </w:p>
    <w:p w14:paraId="52441025" w14:textId="6DAF5737" w:rsidR="00524FDE" w:rsidRDefault="00802641" w:rsidP="00755C46">
      <w:pPr>
        <w:pStyle w:val="Normal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B1CC24" wp14:editId="1EBD7AE8">
                <wp:simplePos x="0" y="0"/>
                <wp:positionH relativeFrom="margin">
                  <wp:posOffset>42530</wp:posOffset>
                </wp:positionH>
                <wp:positionV relativeFrom="paragraph">
                  <wp:posOffset>1193402</wp:posOffset>
                </wp:positionV>
                <wp:extent cx="5707117" cy="1638300"/>
                <wp:effectExtent l="0" t="0" r="2730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117" cy="1638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FCBBE" w14:textId="77777777" w:rsidR="00802641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System Test Platform to be a System</w:t>
                            </w:r>
                          </w:p>
                          <w:p w14:paraId="48F7F7A3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C17A0">
                              <w:rPr>
                                <w:sz w:val="40"/>
                                <w:szCs w:val="40"/>
                              </w:rPr>
                              <w:t xml:space="preserve">NEW DESIGN CHANGE REQUEST, </w:t>
                            </w:r>
                          </w:p>
                          <w:p w14:paraId="6BE40A38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C17A0">
                              <w:rPr>
                                <w:sz w:val="40"/>
                                <w:szCs w:val="40"/>
                              </w:rPr>
                              <w:t>TO DISCUSS!!</w:t>
                            </w:r>
                          </w:p>
                          <w:p w14:paraId="2668F6AA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3CB9606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C17A0">
                              <w:rPr>
                                <w:sz w:val="40"/>
                                <w:szCs w:val="40"/>
                              </w:rPr>
                              <w:t>This Attachment is for new design change discussion, out of Scope</w:t>
                            </w:r>
                          </w:p>
                          <w:p w14:paraId="54473BD8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BCFBB3D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B4EF0F8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E7F43D2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3598E28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1CC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5pt;margin-top:93.95pt;width:449.4pt;height:12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" fillcolor="yellow" strokeweight="2pt">
                <v:textbox>
                  <w:txbxContent>
                    <w:p w14:paraId="30BFCBBE" w14:textId="77777777" w:rsidR="00802641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System Test Platform to be a System</w:t>
                      </w:r>
                    </w:p>
                    <w:p w14:paraId="48F7F7A3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As </w:t>
                      </w:r>
                      <w:r w:rsidRPr="002C17A0">
                        <w:rPr>
                          <w:sz w:val="40"/>
                          <w:szCs w:val="40"/>
                        </w:rPr>
                        <w:t xml:space="preserve">NEW DESIGN CHANGE REQUEST, </w:t>
                      </w:r>
                    </w:p>
                    <w:p w14:paraId="6BE40A38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C17A0">
                        <w:rPr>
                          <w:sz w:val="40"/>
                          <w:szCs w:val="40"/>
                        </w:rPr>
                        <w:t>TO DISCUSS!!</w:t>
                      </w:r>
                    </w:p>
                    <w:p w14:paraId="2668F6AA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3CB9606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C17A0">
                        <w:rPr>
                          <w:sz w:val="40"/>
                          <w:szCs w:val="40"/>
                        </w:rPr>
                        <w:t>This Attachment is for new design change discussion, out of Scope</w:t>
                      </w:r>
                    </w:p>
                    <w:p w14:paraId="54473BD8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BCFBB3D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B4EF0F8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E7F43D2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3598E28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4FDE">
        <w:t>Version: 0.</w:t>
      </w:r>
      <w:r w:rsidR="00615DA1">
        <w:t>2</w:t>
      </w:r>
    </w:p>
    <w:p w14:paraId="104DCB82" w14:textId="134DEF13" w:rsidR="00590330" w:rsidRDefault="00590330" w:rsidP="00755C46">
      <w:pPr>
        <w:pStyle w:val="Normal0"/>
        <w:sectPr w:rsidR="00590330" w:rsidSect="00392787">
          <w:headerReference w:type="default" r:id="rId8"/>
          <w:footerReference w:type="default" r:id="rId9"/>
          <w:pgSz w:w="11909" w:h="16834" w:code="9"/>
          <w:pgMar w:top="1134" w:right="1134" w:bottom="1134" w:left="1418" w:header="567" w:footer="567" w:gutter="0"/>
          <w:pgNumType w:start="72"/>
          <w:cols w:space="720"/>
          <w:docGrid w:linePitch="360"/>
        </w:sectPr>
      </w:pPr>
    </w:p>
    <w:p w14:paraId="7495B8D1" w14:textId="68F1E13F" w:rsidR="00A44FC7" w:rsidRPr="002877DD" w:rsidRDefault="00A44FC7" w:rsidP="00B025E7">
      <w:pPr>
        <w:pStyle w:val="Normal0"/>
        <w:ind w:left="84"/>
      </w:pPr>
      <w:r w:rsidRPr="002877DD">
        <w:lastRenderedPageBreak/>
        <w:t xml:space="preserve">This </w:t>
      </w:r>
      <w:r>
        <w:t xml:space="preserve">Attachment </w:t>
      </w:r>
      <w:r w:rsidR="00BD6B8E">
        <w:t>takes reference to:</w:t>
      </w:r>
    </w:p>
    <w:p w14:paraId="2EE02A34" w14:textId="77777777" w:rsidR="00A44FC7" w:rsidRPr="002877DD" w:rsidRDefault="00A44FC7" w:rsidP="00B025E7">
      <w:pPr>
        <w:pStyle w:val="ListNLevel1"/>
        <w:ind w:left="84" w:firstLine="14"/>
      </w:pPr>
      <w:r w:rsidRPr="002877DD">
        <w:t>NCSIST SC12060P-CS</w:t>
      </w:r>
      <w:r w:rsidRPr="002877DD">
        <w:t>移動臺等</w:t>
      </w:r>
      <w:r w:rsidRPr="002877DD">
        <w:t>10</w:t>
      </w:r>
      <w:r w:rsidRPr="002877DD">
        <w:t>項</w:t>
      </w:r>
      <w:r w:rsidRPr="002877DD">
        <w:t xml:space="preserve"> </w:t>
      </w:r>
      <w:r w:rsidRPr="002877DD">
        <w:t>工作說明書</w:t>
      </w:r>
      <w:r w:rsidRPr="002877DD">
        <w:t xml:space="preserve"> (hereafter refers as SOW).  </w:t>
      </w:r>
    </w:p>
    <w:p w14:paraId="68BFE587" w14:textId="77777777" w:rsidR="00A44FC7" w:rsidRPr="002877DD" w:rsidRDefault="00A44FC7" w:rsidP="00B025E7">
      <w:pPr>
        <w:pStyle w:val="ListNLevel1"/>
        <w:ind w:left="84" w:firstLine="14"/>
      </w:pPr>
      <w:r w:rsidRPr="002877DD">
        <w:t>SOW Chapter 7</w:t>
      </w:r>
      <w:r>
        <w:t>.1</w:t>
      </w:r>
      <w:r w:rsidRPr="002877DD">
        <w:t xml:space="preserve"> Encryption Ver</w:t>
      </w:r>
      <w:r>
        <w:t>i</w:t>
      </w:r>
      <w:r w:rsidRPr="002877DD">
        <w:t xml:space="preserve">fication </w:t>
      </w:r>
      <w:r>
        <w:t>Work Items</w:t>
      </w:r>
      <w:r w:rsidRPr="002877DD">
        <w:t>密式驗證</w:t>
      </w:r>
      <w:r>
        <w:rPr>
          <w:rFonts w:hint="eastAsia"/>
        </w:rPr>
        <w:t>配合事項</w:t>
      </w:r>
      <w:r>
        <w:rPr>
          <w:rFonts w:hint="eastAsia"/>
        </w:rPr>
        <w:t>.</w:t>
      </w:r>
    </w:p>
    <w:p w14:paraId="24D567AD" w14:textId="77777777" w:rsidR="00A44FC7" w:rsidRDefault="00A44FC7" w:rsidP="00B025E7">
      <w:pPr>
        <w:pStyle w:val="ListNLevel1"/>
        <w:numPr>
          <w:ilvl w:val="0"/>
          <w:numId w:val="0"/>
        </w:numPr>
        <w:ind w:left="84"/>
      </w:pPr>
    </w:p>
    <w:p w14:paraId="394CA549" w14:textId="77F60995" w:rsidR="00196E31" w:rsidRDefault="006C0425" w:rsidP="00B025E7">
      <w:pPr>
        <w:pStyle w:val="Normal0"/>
        <w:ind w:left="84" w:hanging="9"/>
      </w:pPr>
      <w:r>
        <w:t>In accordance with SOW Chapter 7.1 item (</w:t>
      </w:r>
      <w:r w:rsidR="00196E31">
        <w:t>3</w:t>
      </w:r>
      <w:r>
        <w:t>) and (</w:t>
      </w:r>
      <w:r w:rsidR="00980385">
        <w:t>4</w:t>
      </w:r>
      <w:r w:rsidR="00BD6B8E">
        <w:t>),</w:t>
      </w:r>
    </w:p>
    <w:p w14:paraId="4033CCBB" w14:textId="746304F8" w:rsidR="00196E31" w:rsidRDefault="00196E31" w:rsidP="00B025E7">
      <w:pPr>
        <w:pStyle w:val="Normal0"/>
        <w:tabs>
          <w:tab w:val="left" w:pos="1134"/>
        </w:tabs>
        <w:ind w:left="84"/>
      </w:pPr>
      <w:r>
        <w:t xml:space="preserve">Item (3) - </w:t>
      </w:r>
      <w:r w:rsidRPr="00FA273D">
        <w:t>The manufacturer must provide the list and operation of the "System Test platform"</w:t>
      </w:r>
    </w:p>
    <w:p w14:paraId="503EC2CC" w14:textId="60692498" w:rsidR="00196E31" w:rsidRDefault="00196E31" w:rsidP="00B025E7">
      <w:pPr>
        <w:pStyle w:val="Normal0"/>
        <w:tabs>
          <w:tab w:val="left" w:pos="1134"/>
        </w:tabs>
        <w:ind w:left="84"/>
      </w:pPr>
      <w:r>
        <w:t xml:space="preserve">                </w:t>
      </w:r>
      <w:r>
        <w:rPr>
          <w:rFonts w:hint="eastAsia"/>
        </w:rPr>
        <w:t>廠商須提供「系統測試平臺」清單及操作</w:t>
      </w:r>
      <w:r w:rsidRPr="00FA273D">
        <w:t>.</w:t>
      </w:r>
    </w:p>
    <w:p w14:paraId="1DD922DC" w14:textId="24FC12A8" w:rsidR="00196E31" w:rsidRPr="00196E31" w:rsidRDefault="00196E31" w:rsidP="00B025E7">
      <w:pPr>
        <w:pStyle w:val="Normal0"/>
        <w:tabs>
          <w:tab w:val="left" w:pos="1036"/>
        </w:tabs>
        <w:ind w:left="966" w:hanging="882"/>
      </w:pPr>
      <w:r>
        <w:t xml:space="preserve">Item (4) - </w:t>
      </w:r>
      <w:r w:rsidRPr="00196E31">
        <w:t>The manufacturer must provide a list and operations of accessory software, hardware and</w:t>
      </w:r>
      <w:r w:rsidR="00B025E7">
        <w:t xml:space="preserve"> </w:t>
      </w:r>
      <w:r w:rsidRPr="00196E31">
        <w:t>tools</w:t>
      </w:r>
      <w:r w:rsidR="00B025E7">
        <w:t xml:space="preserve"> </w:t>
      </w:r>
      <w:r w:rsidRPr="00196E31">
        <w:t>related to Encryption Modification</w:t>
      </w:r>
      <w:r w:rsidR="00B025E7">
        <w:t xml:space="preserve"> </w:t>
      </w:r>
      <w:r>
        <w:rPr>
          <w:rFonts w:hint="eastAsia"/>
        </w:rPr>
        <w:t>廠商須提供「密式置換相關附屬軟硬體及工具」清單及操作</w:t>
      </w:r>
      <w:r w:rsidRPr="00196E31">
        <w:t>.</w:t>
      </w:r>
    </w:p>
    <w:p w14:paraId="4CF16CE0" w14:textId="27BDF248" w:rsidR="00196E31" w:rsidRDefault="00196E31" w:rsidP="00B025E7">
      <w:pPr>
        <w:pStyle w:val="Normal0"/>
        <w:ind w:left="84" w:hanging="9"/>
      </w:pPr>
    </w:p>
    <w:p w14:paraId="6AF23CD0" w14:textId="42D5990D" w:rsidR="00A44FC7" w:rsidRDefault="00BF7781" w:rsidP="00B025E7">
      <w:pPr>
        <w:pStyle w:val="Normal0"/>
        <w:ind w:left="84" w:hanging="9"/>
      </w:pPr>
      <w:r>
        <w:t>Following table</w:t>
      </w:r>
      <w:r w:rsidR="00A44FC7">
        <w:t xml:space="preserve"> ill</w:t>
      </w:r>
      <w:r w:rsidR="00BD6B8E">
        <w:t>ustrates list of Equipment for</w:t>
      </w:r>
    </w:p>
    <w:p w14:paraId="3B3BF2D1" w14:textId="74787012" w:rsidR="00A44FC7" w:rsidRDefault="00A44FC7" w:rsidP="00B025E7">
      <w:pPr>
        <w:pStyle w:val="Normal0"/>
        <w:numPr>
          <w:ilvl w:val="6"/>
          <w:numId w:val="20"/>
        </w:numPr>
        <w:ind w:left="434"/>
      </w:pPr>
      <w:r w:rsidRPr="00FA273D">
        <w:t>System Test platform</w:t>
      </w:r>
      <w:r w:rsidR="00196E31">
        <w:t xml:space="preserve"> </w:t>
      </w:r>
      <w:r w:rsidR="00196E31" w:rsidRPr="001F167C">
        <w:rPr>
          <w:rFonts w:hint="eastAsia"/>
        </w:rPr>
        <w:t>系統測試平臺</w:t>
      </w:r>
      <w:r w:rsidR="00BD6B8E">
        <w:rPr>
          <w:rFonts w:hint="eastAsia"/>
        </w:rPr>
        <w:t>.</w:t>
      </w:r>
    </w:p>
    <w:p w14:paraId="593BEA5C" w14:textId="519F069F" w:rsidR="00A44FC7" w:rsidRDefault="004B7E12" w:rsidP="00B025E7">
      <w:pPr>
        <w:pStyle w:val="ListNLevel1"/>
        <w:ind w:left="43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F1A7F4" wp14:editId="687E0A1B">
                <wp:simplePos x="0" y="0"/>
                <wp:positionH relativeFrom="page">
                  <wp:posOffset>4914900</wp:posOffset>
                </wp:positionH>
                <wp:positionV relativeFrom="paragraph">
                  <wp:posOffset>176530</wp:posOffset>
                </wp:positionV>
                <wp:extent cx="2273300" cy="619125"/>
                <wp:effectExtent l="0" t="0" r="1270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619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86ACA" w14:textId="77777777" w:rsidR="004B7E12" w:rsidRDefault="004B7E12" w:rsidP="004B7E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System Test Platform as System</w:t>
                            </w:r>
                          </w:p>
                          <w:p w14:paraId="0CB5C065" w14:textId="5BC32129" w:rsidR="004B7E12" w:rsidRDefault="004B7E12" w:rsidP="004B7E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3D5AAA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ew </w:t>
                            </w:r>
                            <w:r w:rsidRPr="003D5AAA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esign</w:t>
                            </w:r>
                            <w:r w:rsidRPr="003D5AAA">
                              <w:rPr>
                                <w:sz w:val="24"/>
                                <w:szCs w:val="24"/>
                              </w:rPr>
                              <w:t xml:space="preserve">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hange </w:t>
                            </w:r>
                            <w:r w:rsidRPr="003D5AAA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equest</w:t>
                            </w:r>
                          </w:p>
                          <w:p w14:paraId="33A2A3A8" w14:textId="77777777" w:rsidR="004B7E12" w:rsidRPr="003D5AAA" w:rsidRDefault="004B7E12" w:rsidP="004B7E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To</w:t>
                            </w:r>
                            <w:r w:rsidRPr="003D5AAA">
                              <w:rPr>
                                <w:sz w:val="24"/>
                                <w:szCs w:val="24"/>
                              </w:rPr>
                              <w:t xml:space="preserve"> DISCUSS!!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A7F4" id="Text Box 4" o:spid="_x0000_s1027" type="#_x0000_t202" style="position:absolute;left:0;text-align:left;margin-left:387pt;margin-top:13.9pt;width:179pt;height:4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" fillcolor="yellow">
                <v:textbox>
                  <w:txbxContent>
                    <w:p w14:paraId="7DC86ACA" w14:textId="77777777" w:rsidR="004B7E12" w:rsidRDefault="004B7E12" w:rsidP="004B7E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System Test Platform as System</w:t>
                      </w:r>
                    </w:p>
                    <w:p w14:paraId="0CB5C065" w14:textId="5BC32129" w:rsidR="004B7E12" w:rsidRDefault="004B7E12" w:rsidP="004B7E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Pr="003D5AAA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 xml:space="preserve">ew </w:t>
                      </w:r>
                      <w:r w:rsidRPr="003D5AAA"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esign</w:t>
                      </w:r>
                      <w:r w:rsidRPr="003D5AAA">
                        <w:rPr>
                          <w:sz w:val="24"/>
                          <w:szCs w:val="24"/>
                        </w:rPr>
                        <w:t xml:space="preserve"> C</w:t>
                      </w:r>
                      <w:r>
                        <w:rPr>
                          <w:sz w:val="24"/>
                          <w:szCs w:val="24"/>
                        </w:rPr>
                        <w:t xml:space="preserve">hange </w:t>
                      </w:r>
                      <w:r w:rsidRPr="003D5AAA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equest</w:t>
                      </w:r>
                    </w:p>
                    <w:p w14:paraId="33A2A3A8" w14:textId="77777777" w:rsidR="004B7E12" w:rsidRPr="003D5AAA" w:rsidRDefault="004B7E12" w:rsidP="004B7E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To</w:t>
                      </w:r>
                      <w:r w:rsidRPr="003D5AAA">
                        <w:rPr>
                          <w:sz w:val="24"/>
                          <w:szCs w:val="24"/>
                        </w:rPr>
                        <w:t xml:space="preserve"> DISCUSS!!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4FC7">
        <w:t>A</w:t>
      </w:r>
      <w:r w:rsidR="00A44FC7" w:rsidRPr="00FA273D">
        <w:t>ccessory software, hardware and tools related to Encryption Modification</w:t>
      </w:r>
      <w:r w:rsidR="00980385">
        <w:t xml:space="preserve"> </w:t>
      </w:r>
      <w:r w:rsidR="00980385">
        <w:rPr>
          <w:rFonts w:hint="eastAsia"/>
        </w:rPr>
        <w:t>密式置換相關附屬軟硬體及工具</w:t>
      </w:r>
      <w:r w:rsidR="00A44FC7" w:rsidRPr="00FA273D">
        <w:t>.</w:t>
      </w:r>
    </w:p>
    <w:p w14:paraId="58AF5C87" w14:textId="727D7283" w:rsidR="008C1C77" w:rsidRDefault="008C1C77" w:rsidP="008C1C77">
      <w:pPr>
        <w:pStyle w:val="ListNLevel1"/>
        <w:numPr>
          <w:ilvl w:val="0"/>
          <w:numId w:val="0"/>
        </w:numPr>
      </w:pPr>
    </w:p>
    <w:tbl>
      <w:tblPr>
        <w:tblStyle w:val="TableGrid"/>
        <w:tblW w:w="9297" w:type="dxa"/>
        <w:tblInd w:w="79" w:type="dxa"/>
        <w:tblLook w:val="04A0" w:firstRow="1" w:lastRow="0" w:firstColumn="1" w:lastColumn="0" w:noHBand="0" w:noVBand="1"/>
      </w:tblPr>
      <w:tblGrid>
        <w:gridCol w:w="686"/>
        <w:gridCol w:w="4858"/>
        <w:gridCol w:w="986"/>
        <w:gridCol w:w="2767"/>
      </w:tblGrid>
      <w:tr w:rsidR="007D7140" w:rsidRPr="00077447" w14:paraId="1A4EA5C7" w14:textId="77777777" w:rsidTr="007D7140">
        <w:trPr>
          <w:trHeight w:val="380"/>
        </w:trPr>
        <w:tc>
          <w:tcPr>
            <w:tcW w:w="9297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1B1BF33A" w14:textId="5191A6ED" w:rsidR="007D7140" w:rsidRPr="00077447" w:rsidRDefault="007D7140" w:rsidP="007445CE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BF7781">
              <w:rPr>
                <w:b/>
                <w:bCs/>
                <w:sz w:val="22"/>
                <w:szCs w:val="22"/>
              </w:rPr>
              <w:t>List of Equipment for System Test Platform</w:t>
            </w:r>
            <w:r w:rsidRPr="00BF7781">
              <w:rPr>
                <w:b/>
                <w:bCs/>
                <w:sz w:val="22"/>
                <w:szCs w:val="22"/>
              </w:rPr>
              <w:t>系統測試平臺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</w:t>
            </w:r>
            <w:r w:rsidRPr="00BF2BDD">
              <w:rPr>
                <w:rFonts w:hint="eastAsia"/>
                <w:b/>
                <w:bCs/>
                <w:sz w:val="22"/>
                <w:szCs w:val="22"/>
              </w:rPr>
              <w:t>套</w:t>
            </w:r>
            <w:r w:rsidRPr="00BF2BDD">
              <w:rPr>
                <w:rFonts w:hint="eastAsia"/>
                <w:b/>
                <w:bCs/>
                <w:sz w:val="22"/>
                <w:szCs w:val="22"/>
              </w:rPr>
              <w:t>)</w:t>
            </w:r>
          </w:p>
        </w:tc>
      </w:tr>
      <w:tr w:rsidR="007D7140" w:rsidRPr="00077447" w14:paraId="5C9175D1" w14:textId="77777777" w:rsidTr="007D7140">
        <w:trPr>
          <w:trHeight w:val="350"/>
        </w:trPr>
        <w:tc>
          <w:tcPr>
            <w:tcW w:w="686" w:type="dxa"/>
            <w:shd w:val="pct10" w:color="auto" w:fill="auto"/>
          </w:tcPr>
          <w:p w14:paraId="563A957D" w14:textId="77777777" w:rsidR="007D7140" w:rsidRPr="00077447" w:rsidRDefault="007D7140" w:rsidP="007445CE">
            <w:pPr>
              <w:pStyle w:val="TableText"/>
              <w:rPr>
                <w:sz w:val="22"/>
                <w:szCs w:val="22"/>
              </w:rPr>
            </w:pPr>
            <w:r w:rsidRPr="00D21B95">
              <w:rPr>
                <w:rFonts w:hint="eastAsia"/>
                <w:sz w:val="22"/>
                <w:szCs w:val="22"/>
              </w:rPr>
              <w:t>項次</w:t>
            </w:r>
          </w:p>
        </w:tc>
        <w:tc>
          <w:tcPr>
            <w:tcW w:w="4858" w:type="dxa"/>
            <w:shd w:val="pct10" w:color="auto" w:fill="auto"/>
          </w:tcPr>
          <w:p w14:paraId="2085C038" w14:textId="581AFA66" w:rsidR="007D7140" w:rsidRPr="00D21B95" w:rsidRDefault="007D7140" w:rsidP="007445CE">
            <w:pPr>
              <w:pStyle w:val="BodyIndented1Hanging2Inches"/>
              <w:ind w:left="0" w:firstLine="0"/>
              <w:rPr>
                <w:rFonts w:eastAsia="MingLiU"/>
                <w:lang w:val="en-US" w:eastAsia="zh-TW"/>
              </w:rPr>
            </w:pPr>
            <w:r w:rsidRPr="00D21B95">
              <w:rPr>
                <w:rFonts w:eastAsia="MingLiU"/>
                <w:lang w:val="en-US" w:eastAsia="zh-TW"/>
              </w:rPr>
              <w:t>Equipment Description</w:t>
            </w:r>
          </w:p>
        </w:tc>
        <w:tc>
          <w:tcPr>
            <w:tcW w:w="986" w:type="dxa"/>
            <w:shd w:val="pct10" w:color="auto" w:fill="auto"/>
          </w:tcPr>
          <w:p w14:paraId="462BD5B9" w14:textId="22590BAE" w:rsidR="007D7140" w:rsidRPr="00077447" w:rsidRDefault="007D7140" w:rsidP="007445CE">
            <w:pPr>
              <w:pStyle w:val="TableText"/>
              <w:rPr>
                <w:sz w:val="22"/>
                <w:szCs w:val="22"/>
              </w:rPr>
            </w:pPr>
            <w:r w:rsidRPr="00D21B95">
              <w:rPr>
                <w:sz w:val="22"/>
                <w:szCs w:val="22"/>
              </w:rPr>
              <w:t>Quantity</w:t>
            </w:r>
          </w:p>
        </w:tc>
        <w:tc>
          <w:tcPr>
            <w:tcW w:w="2762" w:type="dxa"/>
            <w:shd w:val="pct10" w:color="auto" w:fill="auto"/>
          </w:tcPr>
          <w:p w14:paraId="1AB2E896" w14:textId="3E3002A2" w:rsidR="007D7140" w:rsidRPr="00077447" w:rsidRDefault="007D7140" w:rsidP="007445CE">
            <w:pPr>
              <w:pStyle w:val="TableText"/>
              <w:rPr>
                <w:sz w:val="22"/>
                <w:szCs w:val="22"/>
              </w:rPr>
            </w:pPr>
            <w:r w:rsidRPr="00D21B95">
              <w:rPr>
                <w:sz w:val="22"/>
                <w:szCs w:val="22"/>
              </w:rPr>
              <w:t>Remark</w:t>
            </w:r>
          </w:p>
        </w:tc>
      </w:tr>
      <w:tr w:rsidR="007D7140" w:rsidRPr="00077447" w14:paraId="786BC5C8" w14:textId="77777777" w:rsidTr="00A2661C">
        <w:trPr>
          <w:trHeight w:val="631"/>
        </w:trPr>
        <w:tc>
          <w:tcPr>
            <w:tcW w:w="686" w:type="dxa"/>
          </w:tcPr>
          <w:p w14:paraId="5361BD06" w14:textId="77777777" w:rsidR="007D7140" w:rsidRPr="00077447" w:rsidRDefault="007D7140" w:rsidP="007D7140">
            <w:pPr>
              <w:pStyle w:val="TableText"/>
              <w:jc w:val="center"/>
              <w:rPr>
                <w:sz w:val="22"/>
                <w:szCs w:val="22"/>
              </w:rPr>
            </w:pPr>
            <w:r w:rsidRPr="00077447">
              <w:rPr>
                <w:sz w:val="22"/>
                <w:szCs w:val="22"/>
              </w:rPr>
              <w:t>1</w:t>
            </w:r>
          </w:p>
        </w:tc>
        <w:tc>
          <w:tcPr>
            <w:tcW w:w="4858" w:type="dxa"/>
          </w:tcPr>
          <w:p w14:paraId="679D70CF" w14:textId="373C1A84" w:rsidR="007D7140" w:rsidRPr="00D21B95" w:rsidRDefault="00A2661C" w:rsidP="007D7140">
            <w:pPr>
              <w:pStyle w:val="BodyIndented1Hanging2Inches"/>
              <w:ind w:left="0" w:firstLine="0"/>
              <w:rPr>
                <w:rFonts w:eastAsia="MingLiU"/>
                <w:lang w:val="en-US" w:eastAsia="zh-TW"/>
              </w:rPr>
            </w:pPr>
            <w:r>
              <w:rPr>
                <w:rFonts w:eastAsia="MingLiU"/>
                <w:lang w:eastAsia="zh-TW"/>
              </w:rPr>
              <w:t>D</w:t>
            </w:r>
            <w:r w:rsidR="007D7140" w:rsidRPr="008C1C77">
              <w:rPr>
                <w:rFonts w:eastAsia="MingLiU" w:hint="eastAsia"/>
                <w:lang w:eastAsia="zh-TW"/>
              </w:rPr>
              <w:t>SC</w:t>
            </w:r>
            <w:r w:rsidR="007D7140" w:rsidRPr="008C1C77">
              <w:rPr>
                <w:rFonts w:eastAsia="MingLiU" w:hint="eastAsia"/>
                <w:lang w:eastAsia="zh-TW"/>
              </w:rPr>
              <w:t>傳統通訊站台控制器（</w:t>
            </w:r>
            <w:r w:rsidR="007D7140" w:rsidRPr="008C1C77">
              <w:rPr>
                <w:rFonts w:eastAsia="MingLiU" w:hint="eastAsia"/>
                <w:lang w:eastAsia="zh-TW"/>
              </w:rPr>
              <w:t>DSC8000</w:t>
            </w:r>
            <w:r w:rsidR="007D7140" w:rsidRPr="008C1C77">
              <w:rPr>
                <w:rFonts w:eastAsia="MingLiU" w:hint="eastAsia"/>
                <w:lang w:eastAsia="zh-TW"/>
              </w:rPr>
              <w:t>）</w:t>
            </w:r>
          </w:p>
        </w:tc>
        <w:tc>
          <w:tcPr>
            <w:tcW w:w="986" w:type="dxa"/>
          </w:tcPr>
          <w:p w14:paraId="1DFDA90A" w14:textId="3DD628A1" w:rsidR="007D7140" w:rsidRPr="00077447" w:rsidRDefault="007D7140" w:rsidP="007D714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62" w:type="dxa"/>
          </w:tcPr>
          <w:p w14:paraId="274AB76E" w14:textId="445F5D45" w:rsidR="007D7140" w:rsidRPr="00077447" w:rsidRDefault="00A2661C" w:rsidP="007D7140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Acting as Site controller to each GTR8000 site</w:t>
            </w:r>
          </w:p>
        </w:tc>
      </w:tr>
      <w:tr w:rsidR="007D7140" w:rsidRPr="00077447" w14:paraId="6F72737C" w14:textId="77777777" w:rsidTr="00A2661C">
        <w:trPr>
          <w:trHeight w:val="555"/>
        </w:trPr>
        <w:tc>
          <w:tcPr>
            <w:tcW w:w="686" w:type="dxa"/>
          </w:tcPr>
          <w:p w14:paraId="598F8D27" w14:textId="77777777" w:rsidR="007D7140" w:rsidRPr="00077447" w:rsidRDefault="007D7140" w:rsidP="007D7140">
            <w:pPr>
              <w:pStyle w:val="TableText"/>
              <w:jc w:val="center"/>
              <w:rPr>
                <w:sz w:val="22"/>
                <w:szCs w:val="22"/>
              </w:rPr>
            </w:pPr>
            <w:r w:rsidRPr="00077447">
              <w:rPr>
                <w:sz w:val="22"/>
                <w:szCs w:val="22"/>
              </w:rPr>
              <w:t>2</w:t>
            </w:r>
          </w:p>
        </w:tc>
        <w:tc>
          <w:tcPr>
            <w:tcW w:w="4858" w:type="dxa"/>
          </w:tcPr>
          <w:p w14:paraId="732708FA" w14:textId="178004EF" w:rsidR="007D7140" w:rsidRPr="00D21B95" w:rsidRDefault="007D7140" w:rsidP="007D7140">
            <w:pPr>
              <w:pStyle w:val="BodyIndented1Hanging2Inches"/>
              <w:ind w:left="3321" w:hanging="3341"/>
              <w:rPr>
                <w:rFonts w:eastAsia="MingLiU"/>
                <w:lang w:val="en-US" w:eastAsia="zh-TW"/>
              </w:rPr>
            </w:pPr>
            <w:r w:rsidRPr="008C1C77">
              <w:rPr>
                <w:rFonts w:eastAsia="MingLiU" w:hint="eastAsia"/>
                <w:lang w:eastAsia="zh-TW"/>
              </w:rPr>
              <w:t>傳統通訊中繼台（</w:t>
            </w:r>
            <w:r w:rsidRPr="008C1C77">
              <w:rPr>
                <w:rFonts w:eastAsia="MingLiU" w:hint="eastAsia"/>
                <w:lang w:eastAsia="zh-TW"/>
              </w:rPr>
              <w:t>GTR8000</w:t>
            </w:r>
            <w:r w:rsidRPr="008C1C77">
              <w:rPr>
                <w:rFonts w:eastAsia="MingLiU" w:hint="eastAsia"/>
                <w:lang w:eastAsia="zh-TW"/>
              </w:rPr>
              <w:t>）</w:t>
            </w:r>
          </w:p>
        </w:tc>
        <w:tc>
          <w:tcPr>
            <w:tcW w:w="986" w:type="dxa"/>
          </w:tcPr>
          <w:p w14:paraId="3B9049AB" w14:textId="705BD40C" w:rsidR="007D7140" w:rsidRPr="00077447" w:rsidRDefault="007D7140" w:rsidP="007D714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62" w:type="dxa"/>
          </w:tcPr>
          <w:p w14:paraId="2966FFDC" w14:textId="3698AB5C" w:rsidR="007D7140" w:rsidRPr="00077447" w:rsidRDefault="00A2661C" w:rsidP="007D7140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Acting as RF Signal relays</w:t>
            </w:r>
          </w:p>
        </w:tc>
      </w:tr>
      <w:tr w:rsidR="007D7140" w:rsidRPr="00077447" w14:paraId="3937B59E" w14:textId="77777777" w:rsidTr="007D7140">
        <w:trPr>
          <w:trHeight w:val="350"/>
        </w:trPr>
        <w:tc>
          <w:tcPr>
            <w:tcW w:w="686" w:type="dxa"/>
          </w:tcPr>
          <w:p w14:paraId="14C550B7" w14:textId="77777777" w:rsidR="007D7140" w:rsidRPr="00077447" w:rsidRDefault="007D7140" w:rsidP="007D7140">
            <w:pPr>
              <w:pStyle w:val="TableText"/>
              <w:jc w:val="center"/>
              <w:rPr>
                <w:sz w:val="22"/>
                <w:szCs w:val="22"/>
              </w:rPr>
            </w:pPr>
            <w:r w:rsidRPr="00077447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4858" w:type="dxa"/>
          </w:tcPr>
          <w:p w14:paraId="70B628E9" w14:textId="5B5ABF03" w:rsidR="007D7140" w:rsidRPr="00D21B95" w:rsidRDefault="007D7140" w:rsidP="007D7140">
            <w:pPr>
              <w:pStyle w:val="BodyIndented1Hanging2Inches"/>
              <w:ind w:left="0" w:hanging="20"/>
              <w:rPr>
                <w:rFonts w:eastAsia="MingLiU"/>
                <w:lang w:val="en-US" w:eastAsia="zh-TW"/>
              </w:rPr>
            </w:pPr>
            <w:proofErr w:type="spellStart"/>
            <w:r w:rsidRPr="008C1C77">
              <w:rPr>
                <w:rFonts w:eastAsia="MingLiU" w:hint="eastAsia"/>
              </w:rPr>
              <w:t>交換器</w:t>
            </w:r>
            <w:proofErr w:type="spellEnd"/>
            <w:r w:rsidRPr="008C1C77">
              <w:rPr>
                <w:rFonts w:eastAsia="MingLiU" w:hint="eastAsia"/>
              </w:rPr>
              <w:t xml:space="preserve">Switch </w:t>
            </w:r>
          </w:p>
        </w:tc>
        <w:tc>
          <w:tcPr>
            <w:tcW w:w="986" w:type="dxa"/>
          </w:tcPr>
          <w:p w14:paraId="174C67D6" w14:textId="1AF97DCD" w:rsidR="007D7140" w:rsidRPr="00077447" w:rsidRDefault="007D7140" w:rsidP="007D714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62" w:type="dxa"/>
          </w:tcPr>
          <w:p w14:paraId="746DF407" w14:textId="2648949C" w:rsidR="007D7140" w:rsidRPr="00077447" w:rsidRDefault="00A2661C" w:rsidP="007D7140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Acting as Ethernet packet exchange</w:t>
            </w:r>
          </w:p>
        </w:tc>
      </w:tr>
      <w:tr w:rsidR="007D7140" w:rsidRPr="00077447" w14:paraId="6C7A3C7D" w14:textId="77777777" w:rsidTr="007D7140">
        <w:trPr>
          <w:trHeight w:val="350"/>
        </w:trPr>
        <w:tc>
          <w:tcPr>
            <w:tcW w:w="686" w:type="dxa"/>
          </w:tcPr>
          <w:p w14:paraId="3F030C05" w14:textId="286F6BE4" w:rsidR="007D7140" w:rsidRPr="00077447" w:rsidRDefault="007D7140" w:rsidP="007D714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58" w:type="dxa"/>
          </w:tcPr>
          <w:p w14:paraId="72F0E59E" w14:textId="4F59C7DF" w:rsidR="007D7140" w:rsidRPr="00D21B95" w:rsidRDefault="007D7140" w:rsidP="007D7140">
            <w:pPr>
              <w:pStyle w:val="BodyIndented1Hanging2Inches"/>
              <w:ind w:left="0" w:hanging="20"/>
              <w:rPr>
                <w:rFonts w:eastAsia="MingLiU"/>
                <w:lang w:val="en-US" w:eastAsia="zh-TW"/>
              </w:rPr>
            </w:pPr>
            <w:proofErr w:type="spellStart"/>
            <w:r w:rsidRPr="008C1C77">
              <w:rPr>
                <w:rFonts w:eastAsia="MingLiU" w:hint="eastAsia"/>
              </w:rPr>
              <w:t>派遣台</w:t>
            </w:r>
            <w:proofErr w:type="spellEnd"/>
            <w:r w:rsidRPr="008C1C77">
              <w:rPr>
                <w:rFonts w:eastAsia="MingLiU" w:hint="eastAsia"/>
              </w:rPr>
              <w:t>（</w:t>
            </w:r>
            <w:r w:rsidRPr="008C1C77">
              <w:rPr>
                <w:rFonts w:eastAsia="MingLiU"/>
              </w:rPr>
              <w:t>MCC7500</w:t>
            </w:r>
            <w:r w:rsidRPr="008C1C77">
              <w:rPr>
                <w:rFonts w:eastAsia="MingLiU" w:hint="eastAsia"/>
              </w:rPr>
              <w:t>）</w:t>
            </w:r>
          </w:p>
        </w:tc>
        <w:tc>
          <w:tcPr>
            <w:tcW w:w="986" w:type="dxa"/>
          </w:tcPr>
          <w:p w14:paraId="1EA5DB62" w14:textId="3B24721C" w:rsidR="007D7140" w:rsidRPr="00077447" w:rsidRDefault="007D7140" w:rsidP="007D714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62" w:type="dxa"/>
          </w:tcPr>
          <w:p w14:paraId="5BDDF12D" w14:textId="3F5C2200" w:rsidR="007D7140" w:rsidRPr="00783EB8" w:rsidRDefault="00A2661C" w:rsidP="007D7140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Acting as Dispatch Console for dispatch the calls</w:t>
            </w:r>
          </w:p>
        </w:tc>
      </w:tr>
      <w:tr w:rsidR="007D7140" w:rsidRPr="00077447" w14:paraId="6B93726F" w14:textId="77777777" w:rsidTr="007D7140">
        <w:trPr>
          <w:trHeight w:val="350"/>
        </w:trPr>
        <w:tc>
          <w:tcPr>
            <w:tcW w:w="686" w:type="dxa"/>
          </w:tcPr>
          <w:p w14:paraId="20BDF157" w14:textId="1299F0CE" w:rsidR="007D7140" w:rsidRDefault="007D7140" w:rsidP="007D714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58" w:type="dxa"/>
          </w:tcPr>
          <w:p w14:paraId="31E06069" w14:textId="1CA405A1" w:rsidR="007D7140" w:rsidRPr="00D21B95" w:rsidRDefault="007D7140" w:rsidP="007D7140">
            <w:pPr>
              <w:pStyle w:val="BodyIndented1Hanging2Inches"/>
              <w:ind w:left="0" w:hanging="20"/>
              <w:rPr>
                <w:rFonts w:eastAsia="MingLiU"/>
                <w:lang w:val="en-US" w:eastAsia="zh-TW"/>
              </w:rPr>
            </w:pPr>
            <w:proofErr w:type="spellStart"/>
            <w:r w:rsidRPr="008C1C77">
              <w:rPr>
                <w:rFonts w:eastAsia="MingLiU" w:hint="eastAsia"/>
              </w:rPr>
              <w:t>其它細項</w:t>
            </w:r>
            <w:proofErr w:type="spellEnd"/>
          </w:p>
        </w:tc>
        <w:tc>
          <w:tcPr>
            <w:tcW w:w="986" w:type="dxa"/>
          </w:tcPr>
          <w:p w14:paraId="07DF72C4" w14:textId="3C130E2D" w:rsidR="007D7140" w:rsidRPr="00077447" w:rsidRDefault="007D7140" w:rsidP="007D7140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62" w:type="dxa"/>
          </w:tcPr>
          <w:p w14:paraId="22427BC8" w14:textId="5C2EDAE4" w:rsidR="007D7140" w:rsidRPr="00783EB8" w:rsidRDefault="00A2661C" w:rsidP="007D7140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 supplementary equipment</w:t>
            </w:r>
          </w:p>
        </w:tc>
      </w:tr>
      <w:tr w:rsidR="007D7140" w:rsidRPr="00077447" w14:paraId="796D38BB" w14:textId="77777777" w:rsidTr="007D7140">
        <w:trPr>
          <w:trHeight w:val="350"/>
        </w:trPr>
        <w:tc>
          <w:tcPr>
            <w:tcW w:w="9297" w:type="dxa"/>
            <w:gridSpan w:val="4"/>
          </w:tcPr>
          <w:p w14:paraId="293F38A7" w14:textId="3FC433B3" w:rsidR="007D7140" w:rsidRPr="007D7140" w:rsidRDefault="007D7140" w:rsidP="007445CE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7D7140">
              <w:rPr>
                <w:rFonts w:hint="eastAsia"/>
                <w:b/>
                <w:bCs/>
                <w:sz w:val="22"/>
                <w:szCs w:val="22"/>
              </w:rPr>
              <w:t>交貨數量：系統測試平臺共</w:t>
            </w:r>
            <w:r w:rsidRPr="007D7140">
              <w:rPr>
                <w:rFonts w:hint="eastAsia"/>
                <w:b/>
                <w:bCs/>
                <w:sz w:val="22"/>
                <w:szCs w:val="22"/>
              </w:rPr>
              <w:t>2</w:t>
            </w:r>
            <w:r w:rsidRPr="007D7140">
              <w:rPr>
                <w:rFonts w:hint="eastAsia"/>
                <w:b/>
                <w:bCs/>
                <w:sz w:val="22"/>
                <w:szCs w:val="22"/>
              </w:rPr>
              <w:t>套</w:t>
            </w:r>
          </w:p>
        </w:tc>
      </w:tr>
    </w:tbl>
    <w:p w14:paraId="76A69928" w14:textId="2F42FF7E" w:rsidR="007D7140" w:rsidRDefault="007D7140" w:rsidP="008C1C77">
      <w:pPr>
        <w:pStyle w:val="ListNLevel1"/>
        <w:numPr>
          <w:ilvl w:val="0"/>
          <w:numId w:val="0"/>
        </w:numPr>
      </w:pPr>
    </w:p>
    <w:p w14:paraId="11BD02AA" w14:textId="3F6DBD05" w:rsidR="007D7140" w:rsidRDefault="007D7140" w:rsidP="008C1C77">
      <w:pPr>
        <w:pStyle w:val="ListNLevel1"/>
        <w:numPr>
          <w:ilvl w:val="0"/>
          <w:numId w:val="0"/>
        </w:numPr>
      </w:pPr>
    </w:p>
    <w:tbl>
      <w:tblPr>
        <w:tblStyle w:val="TableGrid"/>
        <w:tblW w:w="9337" w:type="dxa"/>
        <w:tblInd w:w="79" w:type="dxa"/>
        <w:tblLook w:val="04A0" w:firstRow="1" w:lastRow="0" w:firstColumn="1" w:lastColumn="0" w:noHBand="0" w:noVBand="1"/>
      </w:tblPr>
      <w:tblGrid>
        <w:gridCol w:w="660"/>
        <w:gridCol w:w="4650"/>
        <w:gridCol w:w="986"/>
        <w:gridCol w:w="3041"/>
      </w:tblGrid>
      <w:tr w:rsidR="008C1C77" w:rsidRPr="00077447" w14:paraId="4DF825E7" w14:textId="77777777" w:rsidTr="007D7140">
        <w:trPr>
          <w:trHeight w:val="665"/>
        </w:trPr>
        <w:tc>
          <w:tcPr>
            <w:tcW w:w="9337" w:type="dxa"/>
            <w:gridSpan w:val="4"/>
            <w:shd w:val="pct10" w:color="auto" w:fill="auto"/>
          </w:tcPr>
          <w:p w14:paraId="7576145D" w14:textId="16D2A3B1" w:rsidR="008C1C77" w:rsidRPr="00077447" w:rsidRDefault="008C1C77" w:rsidP="007445CE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077447">
              <w:rPr>
                <w:b/>
                <w:bCs/>
                <w:sz w:val="22"/>
                <w:szCs w:val="22"/>
              </w:rPr>
              <w:t xml:space="preserve">List of Equipment for Accessory software, hardware and tools related to Encryption Modification </w:t>
            </w:r>
            <w:r w:rsidRPr="00077447">
              <w:rPr>
                <w:b/>
                <w:bCs/>
                <w:sz w:val="22"/>
                <w:szCs w:val="22"/>
              </w:rPr>
              <w:t>「密式置換相關附屬軟硬體及工具」</w:t>
            </w:r>
            <w:r w:rsidR="007D7140">
              <w:rPr>
                <w:b/>
                <w:bCs/>
                <w:sz w:val="22"/>
                <w:szCs w:val="22"/>
              </w:rPr>
              <w:t>(</w:t>
            </w:r>
            <w:r w:rsidR="007D7140" w:rsidRPr="00BF2BDD">
              <w:rPr>
                <w:rFonts w:hint="eastAsia"/>
                <w:b/>
                <w:bCs/>
                <w:sz w:val="22"/>
                <w:szCs w:val="22"/>
              </w:rPr>
              <w:t>套</w:t>
            </w:r>
            <w:r w:rsidR="007D7140" w:rsidRPr="00BF2BDD">
              <w:rPr>
                <w:rFonts w:hint="eastAsia"/>
                <w:b/>
                <w:bCs/>
                <w:sz w:val="22"/>
                <w:szCs w:val="22"/>
              </w:rPr>
              <w:t>)</w:t>
            </w:r>
          </w:p>
        </w:tc>
      </w:tr>
      <w:tr w:rsidR="008C1C77" w:rsidRPr="00077447" w14:paraId="40CF9730" w14:textId="77777777" w:rsidTr="007D7140">
        <w:trPr>
          <w:trHeight w:val="350"/>
        </w:trPr>
        <w:tc>
          <w:tcPr>
            <w:tcW w:w="660" w:type="dxa"/>
            <w:shd w:val="pct10" w:color="auto" w:fill="auto"/>
          </w:tcPr>
          <w:p w14:paraId="43D2DAF8" w14:textId="77777777" w:rsidR="008C1C77" w:rsidRPr="00077447" w:rsidRDefault="008C1C77" w:rsidP="007445CE">
            <w:pPr>
              <w:pStyle w:val="TableText"/>
              <w:rPr>
                <w:sz w:val="22"/>
                <w:szCs w:val="22"/>
              </w:rPr>
            </w:pPr>
            <w:r w:rsidRPr="00D21B95">
              <w:rPr>
                <w:rFonts w:hint="eastAsia"/>
                <w:sz w:val="22"/>
                <w:szCs w:val="22"/>
              </w:rPr>
              <w:t>項次</w:t>
            </w:r>
          </w:p>
        </w:tc>
        <w:tc>
          <w:tcPr>
            <w:tcW w:w="4650" w:type="dxa"/>
            <w:shd w:val="pct10" w:color="auto" w:fill="auto"/>
          </w:tcPr>
          <w:p w14:paraId="0B2743F3" w14:textId="72FF512A" w:rsidR="008C1C77" w:rsidRPr="00D21B95" w:rsidRDefault="008C1C77" w:rsidP="007445CE">
            <w:pPr>
              <w:pStyle w:val="BodyIndented1Hanging2Inches"/>
              <w:ind w:left="0" w:firstLine="0"/>
              <w:rPr>
                <w:rFonts w:eastAsia="MingLiU"/>
                <w:lang w:val="en-US" w:eastAsia="zh-TW"/>
              </w:rPr>
            </w:pPr>
            <w:r w:rsidRPr="00D21B95">
              <w:rPr>
                <w:rFonts w:eastAsia="MingLiU"/>
                <w:lang w:val="en-US" w:eastAsia="zh-TW"/>
              </w:rPr>
              <w:t>Equipment Description</w:t>
            </w:r>
          </w:p>
        </w:tc>
        <w:tc>
          <w:tcPr>
            <w:tcW w:w="986" w:type="dxa"/>
            <w:shd w:val="pct10" w:color="auto" w:fill="auto"/>
          </w:tcPr>
          <w:p w14:paraId="7C666B4F" w14:textId="77777777" w:rsidR="008C1C77" w:rsidRPr="00077447" w:rsidRDefault="008C1C77" w:rsidP="007445CE">
            <w:pPr>
              <w:pStyle w:val="TableText"/>
              <w:rPr>
                <w:sz w:val="22"/>
                <w:szCs w:val="22"/>
              </w:rPr>
            </w:pPr>
            <w:r w:rsidRPr="00D21B95">
              <w:rPr>
                <w:sz w:val="22"/>
                <w:szCs w:val="22"/>
              </w:rPr>
              <w:t>Quantity</w:t>
            </w:r>
          </w:p>
        </w:tc>
        <w:tc>
          <w:tcPr>
            <w:tcW w:w="3041" w:type="dxa"/>
            <w:shd w:val="pct10" w:color="auto" w:fill="auto"/>
          </w:tcPr>
          <w:p w14:paraId="002FB216" w14:textId="7A8913EE" w:rsidR="008C1C77" w:rsidRPr="00077447" w:rsidRDefault="008C1C77" w:rsidP="007445CE">
            <w:pPr>
              <w:pStyle w:val="TableText"/>
              <w:rPr>
                <w:sz w:val="22"/>
                <w:szCs w:val="22"/>
              </w:rPr>
            </w:pPr>
            <w:r w:rsidRPr="00D21B95">
              <w:rPr>
                <w:sz w:val="22"/>
                <w:szCs w:val="22"/>
              </w:rPr>
              <w:t>Remark</w:t>
            </w:r>
          </w:p>
        </w:tc>
      </w:tr>
      <w:tr w:rsidR="008C1C77" w:rsidRPr="00077447" w14:paraId="6BAAC4C0" w14:textId="77777777" w:rsidTr="007D7140">
        <w:trPr>
          <w:trHeight w:val="350"/>
        </w:trPr>
        <w:tc>
          <w:tcPr>
            <w:tcW w:w="660" w:type="dxa"/>
          </w:tcPr>
          <w:p w14:paraId="76E7D1D2" w14:textId="77777777" w:rsidR="008C1C77" w:rsidRPr="00077447" w:rsidRDefault="008C1C77" w:rsidP="007445CE">
            <w:pPr>
              <w:pStyle w:val="TableText"/>
              <w:jc w:val="center"/>
              <w:rPr>
                <w:sz w:val="22"/>
                <w:szCs w:val="22"/>
              </w:rPr>
            </w:pPr>
            <w:r w:rsidRPr="00077447">
              <w:rPr>
                <w:sz w:val="22"/>
                <w:szCs w:val="22"/>
              </w:rPr>
              <w:t>1</w:t>
            </w:r>
          </w:p>
        </w:tc>
        <w:tc>
          <w:tcPr>
            <w:tcW w:w="4650" w:type="dxa"/>
          </w:tcPr>
          <w:p w14:paraId="36695528" w14:textId="77777777" w:rsidR="008C1C77" w:rsidRPr="00D21B95" w:rsidRDefault="008C1C77" w:rsidP="007445CE">
            <w:pPr>
              <w:pStyle w:val="BodyIndented1Hanging2Inches"/>
              <w:ind w:left="0" w:firstLine="0"/>
              <w:rPr>
                <w:rFonts w:eastAsia="MingLiU"/>
                <w:lang w:val="en-US" w:eastAsia="zh-TW"/>
              </w:rPr>
            </w:pPr>
            <w:r w:rsidRPr="00D21B95">
              <w:rPr>
                <w:rFonts w:eastAsia="MingLiU"/>
                <w:lang w:val="en-US" w:eastAsia="zh-TW"/>
              </w:rPr>
              <w:t>Advanced Development Kit (ADK)</w:t>
            </w:r>
          </w:p>
        </w:tc>
        <w:tc>
          <w:tcPr>
            <w:tcW w:w="986" w:type="dxa"/>
          </w:tcPr>
          <w:p w14:paraId="01F4C0B8" w14:textId="799A38C5" w:rsidR="008C1C77" w:rsidRPr="00077447" w:rsidRDefault="007D7140" w:rsidP="007445CE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41" w:type="dxa"/>
          </w:tcPr>
          <w:p w14:paraId="2591F683" w14:textId="39636FDA" w:rsidR="008C1C77" w:rsidRPr="00077447" w:rsidRDefault="007D7140" w:rsidP="007445C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 2</w:t>
            </w:r>
          </w:p>
        </w:tc>
      </w:tr>
      <w:tr w:rsidR="008C1C77" w:rsidRPr="00077447" w14:paraId="20E689DD" w14:textId="77777777" w:rsidTr="007D7140">
        <w:trPr>
          <w:trHeight w:val="350"/>
        </w:trPr>
        <w:tc>
          <w:tcPr>
            <w:tcW w:w="660" w:type="dxa"/>
          </w:tcPr>
          <w:p w14:paraId="114ADD55" w14:textId="77777777" w:rsidR="008C1C77" w:rsidRPr="00077447" w:rsidRDefault="008C1C77" w:rsidP="007445CE">
            <w:pPr>
              <w:pStyle w:val="TableText"/>
              <w:jc w:val="center"/>
              <w:rPr>
                <w:sz w:val="22"/>
                <w:szCs w:val="22"/>
              </w:rPr>
            </w:pPr>
            <w:r w:rsidRPr="00077447">
              <w:rPr>
                <w:sz w:val="22"/>
                <w:szCs w:val="22"/>
              </w:rPr>
              <w:t>2</w:t>
            </w:r>
          </w:p>
        </w:tc>
        <w:tc>
          <w:tcPr>
            <w:tcW w:w="4650" w:type="dxa"/>
          </w:tcPr>
          <w:p w14:paraId="0019C8CB" w14:textId="77777777" w:rsidR="008C1C77" w:rsidRPr="00D21B95" w:rsidRDefault="008C1C77" w:rsidP="007445CE">
            <w:pPr>
              <w:pStyle w:val="BodyIndented1Hanging2Inches"/>
              <w:ind w:left="3321" w:hanging="3341"/>
              <w:rPr>
                <w:rFonts w:eastAsia="MingLiU"/>
                <w:lang w:val="en-US" w:eastAsia="zh-TW"/>
              </w:rPr>
            </w:pPr>
            <w:r w:rsidRPr="00D21B95">
              <w:rPr>
                <w:rFonts w:eastAsia="MingLiU"/>
                <w:lang w:val="en-US" w:eastAsia="zh-TW"/>
              </w:rPr>
              <w:t>Configurable Parameter provisioning Tool</w:t>
            </w:r>
          </w:p>
        </w:tc>
        <w:tc>
          <w:tcPr>
            <w:tcW w:w="986" w:type="dxa"/>
          </w:tcPr>
          <w:p w14:paraId="7838CF16" w14:textId="62DA8D93" w:rsidR="008C1C77" w:rsidRPr="00077447" w:rsidRDefault="007D7140" w:rsidP="007445CE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41" w:type="dxa"/>
          </w:tcPr>
          <w:p w14:paraId="366D79CD" w14:textId="77DA6880" w:rsidR="008C1C77" w:rsidRPr="00077447" w:rsidRDefault="007D7140" w:rsidP="007445CE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 3</w:t>
            </w:r>
          </w:p>
        </w:tc>
      </w:tr>
      <w:tr w:rsidR="008C1C77" w:rsidRPr="00077447" w14:paraId="041ADCE4" w14:textId="77777777" w:rsidTr="007D7140">
        <w:trPr>
          <w:trHeight w:val="350"/>
        </w:trPr>
        <w:tc>
          <w:tcPr>
            <w:tcW w:w="660" w:type="dxa"/>
          </w:tcPr>
          <w:p w14:paraId="47439556" w14:textId="77777777" w:rsidR="008C1C77" w:rsidRPr="00077447" w:rsidRDefault="008C1C77" w:rsidP="007445CE">
            <w:pPr>
              <w:pStyle w:val="TableText"/>
              <w:jc w:val="center"/>
              <w:rPr>
                <w:sz w:val="22"/>
                <w:szCs w:val="22"/>
              </w:rPr>
            </w:pPr>
            <w:r w:rsidRPr="00077447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4650" w:type="dxa"/>
          </w:tcPr>
          <w:p w14:paraId="06C4EAF9" w14:textId="77777777" w:rsidR="008C1C77" w:rsidRPr="00D21B95" w:rsidRDefault="008C1C77" w:rsidP="007445CE">
            <w:pPr>
              <w:pStyle w:val="BodyIndented1Hanging2Inches"/>
              <w:ind w:left="0" w:hanging="20"/>
              <w:rPr>
                <w:rFonts w:eastAsia="MingLiU"/>
                <w:lang w:val="en-US" w:eastAsia="zh-TW"/>
              </w:rPr>
            </w:pPr>
            <w:r w:rsidRPr="00D21B95">
              <w:rPr>
                <w:rFonts w:eastAsia="MingLiU" w:hint="eastAsia"/>
                <w:lang w:val="en-US" w:eastAsia="zh-TW"/>
              </w:rPr>
              <w:t>筆電（用於容納</w:t>
            </w:r>
            <w:r w:rsidRPr="00D21B95">
              <w:rPr>
                <w:rFonts w:eastAsia="MingLiU" w:hint="eastAsia"/>
                <w:lang w:val="en-US" w:eastAsia="zh-TW"/>
              </w:rPr>
              <w:t xml:space="preserve"> ADK</w:t>
            </w:r>
            <w:r w:rsidRPr="00D21B95">
              <w:rPr>
                <w:rFonts w:eastAsia="MingLiU" w:hint="eastAsia"/>
                <w:lang w:val="en-US" w:eastAsia="zh-TW"/>
              </w:rPr>
              <w:t>與可設定參數服務開通工具）（由</w:t>
            </w:r>
            <w:r w:rsidRPr="00D21B95">
              <w:rPr>
                <w:rFonts w:eastAsia="MingLiU" w:hint="eastAsia"/>
                <w:lang w:val="en-US" w:eastAsia="zh-TW"/>
              </w:rPr>
              <w:t>V</w:t>
            </w:r>
            <w:r w:rsidRPr="00D21B95">
              <w:rPr>
                <w:rFonts w:eastAsia="MingLiU" w:hint="eastAsia"/>
                <w:lang w:val="en-US" w:eastAsia="zh-TW"/>
              </w:rPr>
              <w:t>＆</w:t>
            </w:r>
            <w:r w:rsidRPr="00D21B95">
              <w:rPr>
                <w:rFonts w:eastAsia="MingLiU" w:hint="eastAsia"/>
                <w:lang w:val="en-US" w:eastAsia="zh-TW"/>
              </w:rPr>
              <w:t>V</w:t>
            </w:r>
            <w:r w:rsidRPr="00D21B95">
              <w:rPr>
                <w:rFonts w:eastAsia="MingLiU" w:hint="eastAsia"/>
                <w:lang w:val="en-US" w:eastAsia="zh-TW"/>
              </w:rPr>
              <w:t>提供）</w:t>
            </w:r>
          </w:p>
        </w:tc>
        <w:tc>
          <w:tcPr>
            <w:tcW w:w="986" w:type="dxa"/>
          </w:tcPr>
          <w:p w14:paraId="4B77070E" w14:textId="77139AE5" w:rsidR="008C1C77" w:rsidRPr="00077447" w:rsidRDefault="007D7140" w:rsidP="007445CE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41" w:type="dxa"/>
          </w:tcPr>
          <w:p w14:paraId="443F82F9" w14:textId="6AEC696A" w:rsidR="008C1C77" w:rsidRPr="00783EB8" w:rsidRDefault="008C1C77" w:rsidP="008C1C77">
            <w:pPr>
              <w:pStyle w:val="TableText"/>
              <w:rPr>
                <w:sz w:val="22"/>
                <w:szCs w:val="22"/>
              </w:rPr>
            </w:pPr>
            <w:r w:rsidRPr="00783EB8">
              <w:rPr>
                <w:sz w:val="22"/>
                <w:szCs w:val="22"/>
              </w:rPr>
              <w:t>As Hardware platform for item</w:t>
            </w:r>
            <w:r>
              <w:rPr>
                <w:sz w:val="22"/>
                <w:szCs w:val="22"/>
              </w:rPr>
              <w:t>:</w:t>
            </w:r>
            <w:r w:rsidRPr="00783EB8">
              <w:rPr>
                <w:sz w:val="22"/>
                <w:szCs w:val="22"/>
              </w:rPr>
              <w:t xml:space="preserve"> </w:t>
            </w:r>
          </w:p>
          <w:p w14:paraId="53905CE1" w14:textId="633C928B" w:rsidR="008C1C77" w:rsidRPr="00783EB8" w:rsidRDefault="008C1C77" w:rsidP="008C1C77">
            <w:pPr>
              <w:pStyle w:val="TableText"/>
              <w:rPr>
                <w:sz w:val="22"/>
                <w:szCs w:val="22"/>
              </w:rPr>
            </w:pPr>
            <w:r w:rsidRPr="00783EB8">
              <w:rPr>
                <w:sz w:val="22"/>
                <w:szCs w:val="22"/>
              </w:rPr>
              <w:t>#</w:t>
            </w:r>
            <w:r w:rsidR="00D21B95">
              <w:rPr>
                <w:sz w:val="22"/>
                <w:szCs w:val="22"/>
              </w:rPr>
              <w:t>1</w:t>
            </w:r>
            <w:r w:rsidRPr="00783EB8">
              <w:rPr>
                <w:sz w:val="22"/>
                <w:szCs w:val="22"/>
              </w:rPr>
              <w:t xml:space="preserve"> Advanced Development Kit (ADK)</w:t>
            </w:r>
          </w:p>
          <w:p w14:paraId="3056918F" w14:textId="0B005930" w:rsidR="008C1C77" w:rsidRPr="00077447" w:rsidRDefault="008C1C77" w:rsidP="008C1C77">
            <w:pPr>
              <w:pStyle w:val="TableText"/>
              <w:rPr>
                <w:sz w:val="22"/>
                <w:szCs w:val="22"/>
              </w:rPr>
            </w:pPr>
            <w:r w:rsidRPr="00783EB8">
              <w:rPr>
                <w:sz w:val="22"/>
                <w:szCs w:val="22"/>
              </w:rPr>
              <w:t>#</w:t>
            </w:r>
            <w:r w:rsidR="00D21B95">
              <w:rPr>
                <w:sz w:val="22"/>
                <w:szCs w:val="22"/>
              </w:rPr>
              <w:t>2</w:t>
            </w:r>
            <w:r w:rsidRPr="00783EB8">
              <w:rPr>
                <w:sz w:val="22"/>
                <w:szCs w:val="22"/>
              </w:rPr>
              <w:t xml:space="preserve"> Configurable Parameter provisioning Tool</w:t>
            </w:r>
          </w:p>
        </w:tc>
      </w:tr>
      <w:tr w:rsidR="008C1C77" w:rsidRPr="00077447" w14:paraId="20AFEE5B" w14:textId="77777777" w:rsidTr="007D7140">
        <w:trPr>
          <w:trHeight w:val="350"/>
        </w:trPr>
        <w:tc>
          <w:tcPr>
            <w:tcW w:w="9337" w:type="dxa"/>
            <w:gridSpan w:val="4"/>
          </w:tcPr>
          <w:p w14:paraId="1598C450" w14:textId="61000B46" w:rsidR="008C1C77" w:rsidRPr="007D7140" w:rsidRDefault="008C1C77" w:rsidP="007445CE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7D7140">
              <w:rPr>
                <w:rFonts w:hint="eastAsia"/>
                <w:b/>
                <w:bCs/>
                <w:sz w:val="22"/>
                <w:szCs w:val="22"/>
              </w:rPr>
              <w:t>交貨數量：密式置換相關附屬軟硬體及工具共</w:t>
            </w:r>
            <w:r w:rsidRPr="007D7140">
              <w:rPr>
                <w:rFonts w:hint="eastAsia"/>
                <w:b/>
                <w:bCs/>
                <w:sz w:val="22"/>
                <w:szCs w:val="22"/>
              </w:rPr>
              <w:t>2</w:t>
            </w:r>
            <w:r w:rsidRPr="007D7140">
              <w:rPr>
                <w:rFonts w:hint="eastAsia"/>
                <w:b/>
                <w:bCs/>
                <w:sz w:val="22"/>
                <w:szCs w:val="22"/>
              </w:rPr>
              <w:t>套</w:t>
            </w:r>
          </w:p>
        </w:tc>
      </w:tr>
    </w:tbl>
    <w:p w14:paraId="1EB74DE4" w14:textId="2118FB5E" w:rsidR="008C1C77" w:rsidRDefault="008C1C77" w:rsidP="008C1C77">
      <w:pPr>
        <w:pStyle w:val="ListNLevel1"/>
        <w:numPr>
          <w:ilvl w:val="0"/>
          <w:numId w:val="0"/>
        </w:numPr>
      </w:pPr>
    </w:p>
    <w:bookmarkEnd w:id="0"/>
    <w:bookmarkEnd w:id="1"/>
    <w:p w14:paraId="44C36A80" w14:textId="4AD1DA97" w:rsidR="009D034A" w:rsidRDefault="009D034A" w:rsidP="00B025E7">
      <w:pPr>
        <w:pStyle w:val="Normal0"/>
        <w:ind w:left="84"/>
      </w:pPr>
      <w:r>
        <w:t>Note:</w:t>
      </w:r>
    </w:p>
    <w:p w14:paraId="089E1818" w14:textId="1EF56D8F" w:rsidR="0069361D" w:rsidRDefault="0069361D" w:rsidP="007E1E9D">
      <w:pPr>
        <w:pStyle w:val="ListNLevel1"/>
        <w:numPr>
          <w:ilvl w:val="0"/>
          <w:numId w:val="0"/>
        </w:numPr>
        <w:ind w:left="588" w:hanging="420"/>
      </w:pPr>
      <w:bookmarkStart w:id="2" w:name="_Toc184817933"/>
      <w:r>
        <w:t>1.  Definition</w:t>
      </w:r>
      <w:bookmarkEnd w:id="2"/>
      <w:r w:rsidR="007E1E9D">
        <w:t xml:space="preserve"> </w:t>
      </w:r>
    </w:p>
    <w:p w14:paraId="340F101C" w14:textId="29DABE6E" w:rsidR="0069361D" w:rsidRDefault="0069361D" w:rsidP="007E1E9D">
      <w:pPr>
        <w:pStyle w:val="NormalParagraphText"/>
        <w:tabs>
          <w:tab w:val="left" w:pos="4046"/>
        </w:tabs>
        <w:ind w:left="448"/>
      </w:pPr>
      <w:r>
        <w:rPr>
          <w:rFonts w:hint="eastAsia"/>
        </w:rPr>
        <w:t>Encryption Modification</w:t>
      </w:r>
      <w:r>
        <w:tab/>
      </w:r>
      <w:r>
        <w:rPr>
          <w:rFonts w:hint="eastAsia"/>
        </w:rPr>
        <w:t xml:space="preserve">as </w:t>
      </w:r>
      <w:r>
        <w:rPr>
          <w:rFonts w:hint="eastAsia"/>
        </w:rPr>
        <w:t>密式置換</w:t>
      </w:r>
      <w:r>
        <w:rPr>
          <w:rFonts w:hint="eastAsia"/>
        </w:rPr>
        <w:t xml:space="preserve"> </w:t>
      </w:r>
      <w:r>
        <w:t>in SOW.</w:t>
      </w:r>
    </w:p>
    <w:p w14:paraId="40E9CF46" w14:textId="47663B02" w:rsidR="0069361D" w:rsidRPr="00C911E5" w:rsidRDefault="0069361D" w:rsidP="007E1E9D">
      <w:pPr>
        <w:pStyle w:val="NormalParagraphText"/>
        <w:tabs>
          <w:tab w:val="left" w:pos="4046"/>
        </w:tabs>
        <w:ind w:left="4046" w:hanging="3598"/>
      </w:pPr>
      <w:r>
        <w:rPr>
          <w:rFonts w:hint="eastAsia"/>
        </w:rPr>
        <w:t>Encryption Verification System</w:t>
      </w:r>
      <w:r>
        <w:tab/>
      </w:r>
      <w:r w:rsidRPr="00C911E5">
        <w:rPr>
          <w:rFonts w:hint="eastAsia"/>
        </w:rPr>
        <w:t xml:space="preserve">as </w:t>
      </w:r>
      <w:r w:rsidRPr="00C911E5">
        <w:rPr>
          <w:rFonts w:hint="eastAsia"/>
        </w:rPr>
        <w:t>密式驗證平臺</w:t>
      </w:r>
      <w:r w:rsidRPr="00C911E5">
        <w:rPr>
          <w:rFonts w:hint="eastAsia"/>
        </w:rPr>
        <w:t xml:space="preserve"> </w:t>
      </w:r>
      <w:r w:rsidRPr="00C911E5">
        <w:t>in SOW</w:t>
      </w:r>
      <w:r w:rsidR="00E12B66">
        <w:t>.</w:t>
      </w:r>
    </w:p>
    <w:p w14:paraId="64C186BF" w14:textId="2B1F7995" w:rsidR="0069361D" w:rsidRPr="00C911E5" w:rsidRDefault="0069361D" w:rsidP="007E1E9D">
      <w:pPr>
        <w:pStyle w:val="NormalParagraphText"/>
        <w:tabs>
          <w:tab w:val="left" w:pos="4046"/>
        </w:tabs>
        <w:ind w:left="448"/>
      </w:pPr>
      <w:r w:rsidRPr="00C911E5">
        <w:t>KMM Test Platform</w:t>
      </w:r>
      <w:r w:rsidRPr="00C911E5">
        <w:tab/>
        <w:t>as the machine for verified KMM messages.</w:t>
      </w:r>
    </w:p>
    <w:p w14:paraId="6F5B30D0" w14:textId="32AC048F" w:rsidR="0069361D" w:rsidRDefault="0069361D" w:rsidP="007E1E9D">
      <w:pPr>
        <w:pStyle w:val="NormalParagraphText"/>
        <w:tabs>
          <w:tab w:val="left" w:pos="4046"/>
        </w:tabs>
        <w:ind w:left="4060" w:hanging="3626"/>
      </w:pPr>
      <w:r w:rsidRPr="00C911E5">
        <w:rPr>
          <w:rFonts w:hint="eastAsia"/>
        </w:rPr>
        <w:lastRenderedPageBreak/>
        <w:t>System Test Platform</w:t>
      </w:r>
      <w:r w:rsidR="007E1E9D">
        <w:tab/>
      </w:r>
      <w:r w:rsidRPr="00C911E5">
        <w:rPr>
          <w:rFonts w:hint="eastAsia"/>
        </w:rPr>
        <w:t xml:space="preserve">as </w:t>
      </w:r>
      <w:r w:rsidRPr="00C911E5">
        <w:rPr>
          <w:rFonts w:hint="eastAsia"/>
        </w:rPr>
        <w:t>系統測試平臺</w:t>
      </w:r>
      <w:r w:rsidRPr="00C911E5">
        <w:rPr>
          <w:rFonts w:hint="eastAsia"/>
        </w:rPr>
        <w:t xml:space="preserve"> </w:t>
      </w:r>
      <w:r w:rsidRPr="00C911E5">
        <w:t>in SOW</w:t>
      </w:r>
      <w:r w:rsidRPr="00C911E5">
        <w:rPr>
          <w:rFonts w:hint="eastAsia"/>
        </w:rPr>
        <w:t xml:space="preserve">, a </w:t>
      </w:r>
      <w:r w:rsidRPr="00C911E5">
        <w:t>laptop machine</w:t>
      </w:r>
      <w:r w:rsidRPr="00C911E5">
        <w:rPr>
          <w:rFonts w:hint="eastAsia"/>
        </w:rPr>
        <w:t xml:space="preserve"> installed</w:t>
      </w:r>
      <w:r>
        <w:rPr>
          <w:rFonts w:hint="eastAsia"/>
        </w:rPr>
        <w:t xml:space="preserve"> with ADK and Configurable Parameter provisioning Tool.</w:t>
      </w:r>
    </w:p>
    <w:p w14:paraId="04E60D6F" w14:textId="2774BC92" w:rsidR="0069361D" w:rsidRDefault="0069361D" w:rsidP="00B025E7">
      <w:pPr>
        <w:pStyle w:val="Normal0"/>
        <w:ind w:left="448"/>
      </w:pPr>
    </w:p>
    <w:p w14:paraId="6F0C5BB9" w14:textId="77777777" w:rsidR="004A4903" w:rsidRDefault="004A4903" w:rsidP="00B025E7">
      <w:pPr>
        <w:pStyle w:val="ListNLevel1"/>
        <w:numPr>
          <w:ilvl w:val="0"/>
          <w:numId w:val="0"/>
        </w:numPr>
        <w:ind w:left="448"/>
      </w:pPr>
    </w:p>
    <w:p w14:paraId="0FEC0B17" w14:textId="572196FF" w:rsidR="004A4903" w:rsidRPr="004C416D" w:rsidRDefault="004A4903" w:rsidP="007E1E9D">
      <w:pPr>
        <w:pStyle w:val="ListNLevel1"/>
        <w:numPr>
          <w:ilvl w:val="0"/>
          <w:numId w:val="52"/>
        </w:numPr>
        <w:spacing w:before="0"/>
        <w:ind w:left="448" w:hanging="238"/>
      </w:pPr>
      <w:r w:rsidRPr="008E37AB">
        <w:rPr>
          <w:b/>
          <w:bCs/>
          <w:u w:val="single"/>
        </w:rPr>
        <w:t>ADK</w:t>
      </w:r>
      <w:r w:rsidRPr="004C416D">
        <w:t xml:space="preserve"> is an Arm Keil MDK software</w:t>
      </w:r>
      <w:r w:rsidR="005E517B">
        <w:t xml:space="preserve"> </w:t>
      </w:r>
      <w:r w:rsidRPr="004C416D">
        <w:t>to verify the initial development of the indigenous algorithm. The project contains the main code for the customizable algorithm.</w:t>
      </w:r>
    </w:p>
    <w:p w14:paraId="6D7238D6" w14:textId="77777777" w:rsidR="004A4903" w:rsidRPr="004C416D" w:rsidRDefault="004A4903" w:rsidP="00B025E7">
      <w:pPr>
        <w:pStyle w:val="ListNLevel1"/>
        <w:numPr>
          <w:ilvl w:val="0"/>
          <w:numId w:val="0"/>
        </w:numPr>
        <w:ind w:left="448" w:hanging="238"/>
      </w:pPr>
    </w:p>
    <w:p w14:paraId="6216634A" w14:textId="47968C9A" w:rsidR="004A4903" w:rsidRDefault="004A4903" w:rsidP="007E1E9D">
      <w:pPr>
        <w:pStyle w:val="ListNLevel1"/>
        <w:numPr>
          <w:ilvl w:val="0"/>
          <w:numId w:val="52"/>
        </w:numPr>
        <w:spacing w:before="0"/>
        <w:ind w:left="448" w:hanging="238"/>
      </w:pPr>
      <w:r w:rsidRPr="008E37AB">
        <w:rPr>
          <w:b/>
          <w:bCs/>
          <w:u w:val="single"/>
        </w:rPr>
        <w:t>The Configurable Parameters Provisioning Tool</w:t>
      </w:r>
      <w:r w:rsidRPr="004C416D">
        <w:t xml:space="preserve"> </w:t>
      </w:r>
      <w:r w:rsidR="008E37AB">
        <w:t xml:space="preserve">is a software application that </w:t>
      </w:r>
      <w:r w:rsidRPr="004C416D">
        <w:t>takes the values from the development kit and programs them (over RS-232) into the KVL ready for loading into a subscriber or infrastructure equipment that supports the customization.</w:t>
      </w:r>
    </w:p>
    <w:p w14:paraId="4472F80B" w14:textId="6E39D56F" w:rsidR="0069361D" w:rsidRDefault="0069361D" w:rsidP="009D034A">
      <w:pPr>
        <w:pStyle w:val="Normal0"/>
        <w:ind w:left="4394"/>
      </w:pPr>
    </w:p>
    <w:p w14:paraId="3BBDEC99" w14:textId="0F016ECE" w:rsidR="00833A47" w:rsidRPr="00256170" w:rsidRDefault="00256170" w:rsidP="00256170">
      <w:pPr>
        <w:pStyle w:val="Normal0"/>
        <w:ind w:left="210"/>
        <w:rPr>
          <w:b/>
          <w:bCs/>
          <w:u w:val="single"/>
        </w:rPr>
      </w:pPr>
      <w:r w:rsidRPr="00256170">
        <w:rPr>
          <w:b/>
          <w:bCs/>
          <w:u w:val="single"/>
        </w:rPr>
        <w:t xml:space="preserve">System Test Platform (STP) </w:t>
      </w:r>
      <w:r w:rsidRPr="00256170">
        <w:rPr>
          <w:rFonts w:hint="eastAsia"/>
          <w:b/>
          <w:bCs/>
          <w:u w:val="single"/>
        </w:rPr>
        <w:t>系統測試平臺</w:t>
      </w:r>
    </w:p>
    <w:p w14:paraId="1AB76475" w14:textId="44D85BA8" w:rsidR="00833A47" w:rsidRDefault="00833A47" w:rsidP="00256170">
      <w:pPr>
        <w:pStyle w:val="Normal0"/>
        <w:keepNext/>
        <w:numPr>
          <w:ilvl w:val="0"/>
          <w:numId w:val="53"/>
        </w:numPr>
        <w:ind w:left="448" w:hanging="224"/>
        <w:rPr>
          <w:noProof/>
        </w:rPr>
      </w:pPr>
      <w:r w:rsidRPr="001F6964">
        <w:fldChar w:fldCharType="begin"/>
      </w:r>
      <w:r w:rsidRPr="001F6964">
        <w:instrText xml:space="preserve"> REF _Ref186203371 \h </w:instrText>
      </w:r>
      <w:r>
        <w:instrText xml:space="preserve"> \* MERGEFORMAT </w:instrText>
      </w:r>
      <w:r w:rsidRPr="001F6964">
        <w:fldChar w:fldCharType="separate"/>
      </w:r>
      <w:r w:rsidR="00E04010" w:rsidRPr="00813413">
        <w:t xml:space="preserve">Figure </w:t>
      </w:r>
      <w:r w:rsidR="00E04010">
        <w:rPr>
          <w:noProof/>
        </w:rPr>
        <w:t>1</w:t>
      </w:r>
      <w:r w:rsidRPr="001F6964">
        <w:fldChar w:fldCharType="end"/>
      </w:r>
      <w:r w:rsidRPr="001F6964">
        <w:rPr>
          <w:rFonts w:hint="eastAsia"/>
        </w:rPr>
        <w:t xml:space="preserve"> </w:t>
      </w:r>
      <w:r w:rsidRPr="001F6964">
        <w:t xml:space="preserve">illustrates </w:t>
      </w:r>
      <w:r w:rsidRPr="001F6964">
        <w:rPr>
          <w:rFonts w:hint="eastAsia"/>
        </w:rPr>
        <w:t xml:space="preserve">Encryption Verification System </w:t>
      </w:r>
      <w:r w:rsidRPr="001F6964">
        <w:t xml:space="preserve">(EVP) </w:t>
      </w:r>
      <w:r w:rsidRPr="001F6964">
        <w:rPr>
          <w:rFonts w:hint="eastAsia"/>
        </w:rPr>
        <w:t>密式驗證平臺</w:t>
      </w:r>
      <w:r w:rsidRPr="001F6964">
        <w:rPr>
          <w:rFonts w:hint="eastAsia"/>
        </w:rPr>
        <w:t>,</w:t>
      </w:r>
      <w:r w:rsidRPr="001F6964">
        <w:t xml:space="preserve"> mainly consists of VPM, KMF</w:t>
      </w:r>
      <w:r>
        <w:t xml:space="preserve">, </w:t>
      </w:r>
      <w:r w:rsidRPr="00E85793">
        <w:t>加密研改相關附屬軟硬體及工具</w:t>
      </w:r>
      <w:r w:rsidRPr="001F6964">
        <w:t>and System Test Platform (STP)</w:t>
      </w:r>
      <w:r>
        <w:t xml:space="preserve"> </w:t>
      </w:r>
      <w:r w:rsidRPr="001F6964">
        <w:rPr>
          <w:rFonts w:hint="eastAsia"/>
        </w:rPr>
        <w:t>系統測試平臺</w:t>
      </w:r>
      <w:r w:rsidRPr="001F6964">
        <w:t>.</w:t>
      </w:r>
      <w:r w:rsidRPr="001F6964">
        <w:rPr>
          <w:noProof/>
        </w:rPr>
        <w:t xml:space="preserve"> </w:t>
      </w:r>
    </w:p>
    <w:p w14:paraId="6F8D21A7" w14:textId="77777777" w:rsidR="00833A47" w:rsidRDefault="00833A47" w:rsidP="00256170">
      <w:pPr>
        <w:pStyle w:val="Normal0"/>
        <w:keepNext/>
        <w:ind w:left="448" w:hanging="224"/>
        <w:rPr>
          <w:noProof/>
        </w:rPr>
      </w:pPr>
    </w:p>
    <w:p w14:paraId="26030D5D" w14:textId="7CA0AD8F" w:rsidR="00833A47" w:rsidRDefault="00833A47" w:rsidP="00256170">
      <w:pPr>
        <w:pStyle w:val="Normal0"/>
        <w:keepNext/>
        <w:numPr>
          <w:ilvl w:val="0"/>
          <w:numId w:val="53"/>
        </w:numPr>
        <w:ind w:left="448" w:hanging="224"/>
      </w:pPr>
      <w:r w:rsidRPr="001F6964">
        <w:rPr>
          <w:noProof/>
        </w:rPr>
        <w:t xml:space="preserve">The </w:t>
      </w:r>
      <w:r w:rsidRPr="001F6964">
        <w:t>System Test Platform (STP)</w:t>
      </w:r>
      <w:r>
        <w:t xml:space="preserve"> </w:t>
      </w:r>
      <w:r w:rsidRPr="001F6964">
        <w:rPr>
          <w:rFonts w:hint="eastAsia"/>
        </w:rPr>
        <w:t>系統測試平臺</w:t>
      </w:r>
      <w:r w:rsidRPr="001F6964">
        <w:rPr>
          <w:noProof/>
        </w:rPr>
        <w:t xml:space="preserve"> works as integral</w:t>
      </w:r>
      <w:r w:rsidRPr="00DA2238">
        <w:rPr>
          <w:noProof/>
        </w:rPr>
        <w:t xml:space="preserve"> part of EVP</w:t>
      </w:r>
      <w:r w:rsidRPr="00DA2238">
        <w:rPr>
          <w:rFonts w:hint="eastAsia"/>
        </w:rPr>
        <w:t>,</w:t>
      </w:r>
      <w:r w:rsidRPr="00DA2238">
        <w:t xml:space="preserve"> and through EVP and KMF,</w:t>
      </w:r>
      <w:r w:rsidRPr="00DA2238">
        <w:rPr>
          <w:rFonts w:hint="eastAsia"/>
        </w:rPr>
        <w:t xml:space="preserve"> </w:t>
      </w:r>
      <w:r w:rsidRPr="00DA2238">
        <w:rPr>
          <w:noProof/>
        </w:rPr>
        <w:t>allowing mutual encryption/decryption tests on mobile, dispatch stations or network management centers and system connectivity encryption verification.</w:t>
      </w:r>
    </w:p>
    <w:p w14:paraId="16390F0C" w14:textId="03EC2690" w:rsidR="00833A47" w:rsidRDefault="00833A47" w:rsidP="009D034A">
      <w:pPr>
        <w:pStyle w:val="Normal0"/>
        <w:ind w:left="4394"/>
      </w:pPr>
    </w:p>
    <w:p w14:paraId="1A1078F9" w14:textId="1590157E" w:rsidR="00833A47" w:rsidRDefault="004B7E12" w:rsidP="00833A47">
      <w:pPr>
        <w:pStyle w:val="Normal0"/>
        <w:ind w:left="22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E3763D" wp14:editId="663A4AEA">
                <wp:simplePos x="0" y="0"/>
                <wp:positionH relativeFrom="page">
                  <wp:posOffset>457200</wp:posOffset>
                </wp:positionH>
                <wp:positionV relativeFrom="paragraph">
                  <wp:posOffset>2931069</wp:posOffset>
                </wp:positionV>
                <wp:extent cx="2285274" cy="708660"/>
                <wp:effectExtent l="0" t="0" r="20320" b="1524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274" cy="7086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B771" w14:textId="77777777" w:rsidR="004B7E12" w:rsidRDefault="004B7E12" w:rsidP="004B7E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System Test Platform as System</w:t>
                            </w:r>
                          </w:p>
                          <w:p w14:paraId="16102313" w14:textId="67DC1655" w:rsidR="004B7E12" w:rsidRDefault="004B7E12" w:rsidP="004B7E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3D5AAA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ew </w:t>
                            </w:r>
                            <w:r w:rsidRPr="003D5AAA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esign</w:t>
                            </w:r>
                            <w:r w:rsidRPr="003D5AAA">
                              <w:rPr>
                                <w:sz w:val="24"/>
                                <w:szCs w:val="24"/>
                              </w:rPr>
                              <w:t xml:space="preserve">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hange </w:t>
                            </w:r>
                            <w:r w:rsidRPr="003D5AAA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equest</w:t>
                            </w:r>
                          </w:p>
                          <w:p w14:paraId="041E4C26" w14:textId="77777777" w:rsidR="004B7E12" w:rsidRPr="003D5AAA" w:rsidRDefault="004B7E12" w:rsidP="004B7E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To</w:t>
                            </w:r>
                            <w:r w:rsidRPr="003D5AAA">
                              <w:rPr>
                                <w:sz w:val="24"/>
                                <w:szCs w:val="24"/>
                              </w:rPr>
                              <w:t xml:space="preserve"> DISCUSS!!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763D" id="Text Box 21" o:spid="_x0000_s1028" type="#_x0000_t202" style="position:absolute;left:0;text-align:left;margin-left:36pt;margin-top:230.8pt;width:179.95pt;height:5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" fillcolor="yellow">
                <v:textbox>
                  <w:txbxContent>
                    <w:p w14:paraId="193EB771" w14:textId="77777777" w:rsidR="004B7E12" w:rsidRDefault="004B7E12" w:rsidP="004B7E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System Test Platform as System</w:t>
                      </w:r>
                    </w:p>
                    <w:p w14:paraId="16102313" w14:textId="67DC1655" w:rsidR="004B7E12" w:rsidRDefault="004B7E12" w:rsidP="004B7E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Pr="003D5AAA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 xml:space="preserve">ew </w:t>
                      </w:r>
                      <w:r w:rsidRPr="003D5AAA"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esign</w:t>
                      </w:r>
                      <w:r w:rsidRPr="003D5AAA">
                        <w:rPr>
                          <w:sz w:val="24"/>
                          <w:szCs w:val="24"/>
                        </w:rPr>
                        <w:t xml:space="preserve"> C</w:t>
                      </w:r>
                      <w:r>
                        <w:rPr>
                          <w:sz w:val="24"/>
                          <w:szCs w:val="24"/>
                        </w:rPr>
                        <w:t xml:space="preserve">hange </w:t>
                      </w:r>
                      <w:r w:rsidRPr="003D5AAA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equest</w:t>
                      </w:r>
                    </w:p>
                    <w:p w14:paraId="041E4C26" w14:textId="77777777" w:rsidR="004B7E12" w:rsidRPr="003D5AAA" w:rsidRDefault="004B7E12" w:rsidP="004B7E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To</w:t>
                      </w:r>
                      <w:r w:rsidRPr="003D5AAA">
                        <w:rPr>
                          <w:sz w:val="24"/>
                          <w:szCs w:val="24"/>
                        </w:rPr>
                        <w:t xml:space="preserve"> DISCUSS!!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30D7" w:rsidRPr="00833A47">
        <w:rPr>
          <w:noProof/>
        </w:rPr>
        <w:drawing>
          <wp:inline distT="0" distB="0" distL="0" distR="0" wp14:anchorId="198EB277" wp14:editId="537A6342">
            <wp:extent cx="5941695" cy="3832860"/>
            <wp:effectExtent l="19050" t="19050" r="209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alphaModFix amt="8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32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57F7BD" w14:textId="672DB8EA" w:rsidR="00833A47" w:rsidRDefault="00833A47" w:rsidP="00833A47">
      <w:pPr>
        <w:pStyle w:val="Caption"/>
        <w:ind w:left="0"/>
      </w:pPr>
      <w:bookmarkStart w:id="3" w:name="_Ref186203371"/>
      <w:bookmarkStart w:id="4" w:name="_Toc186207815"/>
      <w:r w:rsidRPr="00813413">
        <w:t xml:space="preserve">Figure </w:t>
      </w:r>
      <w:r w:rsidR="00F53E0B">
        <w:fldChar w:fldCharType="begin"/>
      </w:r>
      <w:r w:rsidR="00F53E0B">
        <w:instrText xml:space="preserve"> SEQ Figure \* ARABIC </w:instrText>
      </w:r>
      <w:r w:rsidR="00F53E0B">
        <w:fldChar w:fldCharType="separate"/>
      </w:r>
      <w:r w:rsidR="00E04010">
        <w:rPr>
          <w:noProof/>
        </w:rPr>
        <w:t>1</w:t>
      </w:r>
      <w:r w:rsidR="00F53E0B">
        <w:rPr>
          <w:noProof/>
        </w:rPr>
        <w:fldChar w:fldCharType="end"/>
      </w:r>
      <w:bookmarkEnd w:id="3"/>
      <w:r w:rsidRPr="00813413">
        <w:rPr>
          <w:rFonts w:hint="eastAsia"/>
        </w:rPr>
        <w:t xml:space="preserve"> Encryption Verification System </w:t>
      </w:r>
      <w:r w:rsidRPr="00813413">
        <w:rPr>
          <w:rFonts w:hint="eastAsia"/>
        </w:rPr>
        <w:t>密式驗證平臺</w:t>
      </w:r>
      <w:bookmarkEnd w:id="4"/>
    </w:p>
    <w:p w14:paraId="6C9CFB0C" w14:textId="4BC65462" w:rsidR="00833A47" w:rsidRDefault="00833A47" w:rsidP="00833A47">
      <w:pPr>
        <w:pStyle w:val="Normal0"/>
        <w:ind w:left="284"/>
      </w:pPr>
    </w:p>
    <w:p w14:paraId="12A00D12" w14:textId="0D7335CC" w:rsidR="00802641" w:rsidRDefault="00802641" w:rsidP="00833A47">
      <w:pPr>
        <w:pStyle w:val="Normal0"/>
        <w:ind w:left="284"/>
      </w:pPr>
    </w:p>
    <w:p w14:paraId="17E38A1C" w14:textId="06370726" w:rsidR="00802641" w:rsidRPr="00073FDB" w:rsidRDefault="00802641" w:rsidP="00833A47">
      <w:pPr>
        <w:pStyle w:val="Normal0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19F262" wp14:editId="56C41ED2">
                <wp:simplePos x="0" y="0"/>
                <wp:positionH relativeFrom="margin">
                  <wp:posOffset>372140</wp:posOffset>
                </wp:positionH>
                <wp:positionV relativeFrom="paragraph">
                  <wp:posOffset>215206</wp:posOffset>
                </wp:positionV>
                <wp:extent cx="5707117" cy="1638300"/>
                <wp:effectExtent l="0" t="0" r="2730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117" cy="1638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61417" w14:textId="71B70DDA" w:rsidR="00802641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System Test Platform a</w:t>
                            </w:r>
                            <w:r w:rsidR="004B7E12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System</w:t>
                            </w:r>
                          </w:p>
                          <w:p w14:paraId="28AD6783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C17A0">
                              <w:rPr>
                                <w:sz w:val="40"/>
                                <w:szCs w:val="40"/>
                              </w:rPr>
                              <w:t xml:space="preserve">NEW DESIGN CHANGE REQUEST, </w:t>
                            </w:r>
                          </w:p>
                          <w:p w14:paraId="1F68C610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C17A0">
                              <w:rPr>
                                <w:sz w:val="40"/>
                                <w:szCs w:val="40"/>
                              </w:rPr>
                              <w:t>TO DISCUSS!!</w:t>
                            </w:r>
                          </w:p>
                          <w:p w14:paraId="11831381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C8FFE79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C17A0">
                              <w:rPr>
                                <w:sz w:val="40"/>
                                <w:szCs w:val="40"/>
                              </w:rPr>
                              <w:t>This Attachment is for new design change discussion, out of Scope</w:t>
                            </w:r>
                          </w:p>
                          <w:p w14:paraId="6B225427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F034119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AE52955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46F8623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579A18A" w14:textId="77777777" w:rsidR="00802641" w:rsidRPr="002C17A0" w:rsidRDefault="00802641" w:rsidP="008026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F262" id="Text Box 3" o:spid="_x0000_s1029" type="#_x0000_t202" style="position:absolute;left:0;text-align:left;margin-left:29.3pt;margin-top:16.95pt;width:449.4pt;height:12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" filled="f" strokeweight="2pt">
                <v:textbox>
                  <w:txbxContent>
                    <w:p w14:paraId="0F361417" w14:textId="71B70DDA" w:rsidR="00802641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System Test Platform a</w:t>
                      </w:r>
                      <w:r w:rsidR="004B7E12">
                        <w:rPr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sz w:val="40"/>
                          <w:szCs w:val="40"/>
                        </w:rPr>
                        <w:t xml:space="preserve"> System</w:t>
                      </w:r>
                    </w:p>
                    <w:p w14:paraId="28AD6783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As </w:t>
                      </w:r>
                      <w:r w:rsidRPr="002C17A0">
                        <w:rPr>
                          <w:sz w:val="40"/>
                          <w:szCs w:val="40"/>
                        </w:rPr>
                        <w:t xml:space="preserve">NEW DESIGN CHANGE REQUEST, </w:t>
                      </w:r>
                    </w:p>
                    <w:p w14:paraId="1F68C610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C17A0">
                        <w:rPr>
                          <w:sz w:val="40"/>
                          <w:szCs w:val="40"/>
                        </w:rPr>
                        <w:t>TO DISCUSS!!</w:t>
                      </w:r>
                    </w:p>
                    <w:p w14:paraId="11831381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C8FFE79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C17A0">
                        <w:rPr>
                          <w:sz w:val="40"/>
                          <w:szCs w:val="40"/>
                        </w:rPr>
                        <w:t>This Attachment is for new design change discussion, out of Scope</w:t>
                      </w:r>
                    </w:p>
                    <w:p w14:paraId="6B225427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F034119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AE52955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46F8623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579A18A" w14:textId="77777777" w:rsidR="00802641" w:rsidRPr="002C17A0" w:rsidRDefault="00802641" w:rsidP="008026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02641" w:rsidRPr="00073FDB" w:rsidSect="00553619">
      <w:pgSz w:w="11909" w:h="16834" w:code="9"/>
      <w:pgMar w:top="1134" w:right="1134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E6304" w14:textId="77777777" w:rsidR="00F53E0B" w:rsidRDefault="00F53E0B">
      <w:r>
        <w:separator/>
      </w:r>
    </w:p>
    <w:p w14:paraId="4C997F46" w14:textId="77777777" w:rsidR="00F53E0B" w:rsidRDefault="00F53E0B"/>
    <w:p w14:paraId="37B46CB5" w14:textId="77777777" w:rsidR="00F53E0B" w:rsidRDefault="00F53E0B"/>
  </w:endnote>
  <w:endnote w:type="continuationSeparator" w:id="0">
    <w:p w14:paraId="6B7F9FD6" w14:textId="77777777" w:rsidR="00F53E0B" w:rsidRDefault="00F53E0B">
      <w:r>
        <w:continuationSeparator/>
      </w:r>
    </w:p>
    <w:p w14:paraId="1A23D240" w14:textId="77777777" w:rsidR="00F53E0B" w:rsidRDefault="00F53E0B"/>
    <w:p w14:paraId="6B459E50" w14:textId="77777777" w:rsidR="00F53E0B" w:rsidRDefault="00F53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·s²Ó©úÅé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altName w:val="Book Antiqu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6BC1" w14:textId="051E2D28" w:rsidR="00A75A86" w:rsidRPr="006C3B24" w:rsidRDefault="00A75A86" w:rsidP="003D5AAA">
    <w:pPr>
      <w:pStyle w:val="Footer"/>
      <w:widowControl w:val="0"/>
      <w:pBdr>
        <w:top w:val="none" w:sz="0" w:space="0" w:color="auto"/>
      </w:pBdr>
      <w:tabs>
        <w:tab w:val="clear" w:pos="4860"/>
        <w:tab w:val="clear" w:pos="9356"/>
        <w:tab w:val="center" w:pos="4153"/>
        <w:tab w:val="right" w:pos="8306"/>
      </w:tabs>
      <w:adjustRightInd/>
      <w:jc w:val="center"/>
      <w:rPr>
        <w:rFonts w:eastAsia="PMingLiU" w:cs="Times New Roman"/>
        <w:kern w:val="2"/>
        <w:sz w:val="20"/>
        <w:szCs w:val="20"/>
      </w:rPr>
    </w:pPr>
    <w:r w:rsidRPr="006C3B24">
      <w:rPr>
        <w:rFonts w:eastAsia="PMingLiU" w:cs="Times New Roman"/>
        <w:kern w:val="2"/>
        <w:sz w:val="20"/>
        <w:szCs w:val="20"/>
      </w:rPr>
      <w:t xml:space="preserve">Page </w:t>
    </w:r>
    <w:r>
      <w:rPr>
        <w:rFonts w:eastAsia="PMingLiU" w:cs="Times New Roman"/>
        <w:kern w:val="2"/>
        <w:sz w:val="20"/>
        <w:szCs w:val="20"/>
      </w:rPr>
      <w:fldChar w:fldCharType="begin"/>
    </w:r>
    <w:r>
      <w:rPr>
        <w:rFonts w:eastAsia="PMingLiU" w:cs="Times New Roman"/>
        <w:kern w:val="2"/>
        <w:sz w:val="20"/>
        <w:szCs w:val="20"/>
      </w:rPr>
      <w:instrText xml:space="preserve"> PAGE   \* MERGEFORMAT </w:instrText>
    </w:r>
    <w:r>
      <w:rPr>
        <w:rFonts w:eastAsia="PMingLiU" w:cs="Times New Roman"/>
        <w:kern w:val="2"/>
        <w:sz w:val="20"/>
        <w:szCs w:val="20"/>
      </w:rPr>
      <w:fldChar w:fldCharType="separate"/>
    </w:r>
    <w:r w:rsidR="004E5CA4">
      <w:rPr>
        <w:rFonts w:eastAsia="PMingLiU" w:cs="Times New Roman"/>
        <w:noProof/>
        <w:kern w:val="2"/>
        <w:sz w:val="20"/>
        <w:szCs w:val="20"/>
      </w:rPr>
      <w:t>74</w:t>
    </w:r>
    <w:r>
      <w:rPr>
        <w:rFonts w:eastAsia="PMingLiU" w:cs="Times New Roman"/>
        <w:kern w:val="2"/>
        <w:sz w:val="20"/>
        <w:szCs w:val="20"/>
      </w:rPr>
      <w:fldChar w:fldCharType="end"/>
    </w:r>
    <w:r w:rsidRPr="006C3B24">
      <w:rPr>
        <w:rFonts w:eastAsia="PMingLiU" w:cs="Times New Roman"/>
        <w:kern w:val="2"/>
        <w:sz w:val="20"/>
        <w:szCs w:val="20"/>
      </w:rPr>
      <w:t xml:space="preserve"> of </w:t>
    </w:r>
    <w:r w:rsidR="00392787">
      <w:rPr>
        <w:rFonts w:eastAsia="PMingLiU" w:cs="Times New Roman"/>
        <w:kern w:val="2"/>
        <w:sz w:val="20"/>
        <w:szCs w:val="20"/>
      </w:rPr>
      <w:t>7</w:t>
    </w:r>
    <w:r w:rsidR="004E5CA4">
      <w:rPr>
        <w:rFonts w:eastAsia="PMingLiU" w:cs="Times New Roman"/>
        <w:kern w:val="2"/>
        <w:sz w:val="20"/>
        <w:szCs w:val="20"/>
      </w:rPr>
      <w:t>9</w:t>
    </w:r>
  </w:p>
  <w:p w14:paraId="7620DDD9" w14:textId="77777777" w:rsidR="007213F5" w:rsidRPr="007213F5" w:rsidRDefault="007213F5" w:rsidP="007213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AB69A" w14:textId="77777777" w:rsidR="00F53E0B" w:rsidRDefault="00F53E0B">
      <w:r>
        <w:separator/>
      </w:r>
    </w:p>
    <w:p w14:paraId="6F5C1A2B" w14:textId="77777777" w:rsidR="00F53E0B" w:rsidRDefault="00F53E0B"/>
    <w:p w14:paraId="3B64D6DD" w14:textId="77777777" w:rsidR="00F53E0B" w:rsidRDefault="00F53E0B"/>
  </w:footnote>
  <w:footnote w:type="continuationSeparator" w:id="0">
    <w:p w14:paraId="081B6534" w14:textId="77777777" w:rsidR="00F53E0B" w:rsidRDefault="00F53E0B">
      <w:r>
        <w:continuationSeparator/>
      </w:r>
    </w:p>
    <w:p w14:paraId="1E06276D" w14:textId="77777777" w:rsidR="00F53E0B" w:rsidRDefault="00F53E0B"/>
    <w:p w14:paraId="6D234887" w14:textId="77777777" w:rsidR="00F53E0B" w:rsidRDefault="00F53E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0423" w14:textId="51E624CA" w:rsidR="005E2637" w:rsidRPr="003D5AAA" w:rsidRDefault="005E2637" w:rsidP="00547A22">
    <w:pPr>
      <w:pStyle w:val="Header1"/>
      <w:tabs>
        <w:tab w:val="clear" w:pos="9720"/>
        <w:tab w:val="right" w:pos="9356"/>
      </w:tabs>
      <w:rPr>
        <w:rFonts w:ascii="Times New Roman" w:hAnsi="Times New Roman" w:cs="Times New Roman"/>
      </w:rPr>
    </w:pPr>
    <w:r w:rsidRPr="00547A22">
      <w:rPr>
        <w:rFonts w:ascii="Times New Roman" w:hAnsi="Times New Roman" w:cs="Times New Roman"/>
      </w:rPr>
      <w:tab/>
    </w:r>
    <w:r w:rsidR="00590330" w:rsidRPr="00590330">
      <w:rPr>
        <w:rFonts w:ascii="Times New Roman" w:hAnsi="Times New Roman" w:cs="Times New Roman"/>
      </w:rPr>
      <w:t xml:space="preserve">New </w:t>
    </w:r>
    <w:r w:rsidR="003D5AAA" w:rsidRPr="00590330">
      <w:rPr>
        <w:rFonts w:ascii="Times New Roman" w:hAnsi="Times New Roman" w:cs="Times New Roman"/>
      </w:rPr>
      <w:t xml:space="preserve">Design Change </w:t>
    </w:r>
    <w:proofErr w:type="gramStart"/>
    <w:r w:rsidR="003D5AAA" w:rsidRPr="00590330">
      <w:rPr>
        <w:rFonts w:ascii="Times New Roman" w:hAnsi="Times New Roman" w:cs="Times New Roman"/>
      </w:rPr>
      <w:t>Request ,</w:t>
    </w:r>
    <w:proofErr w:type="gramEnd"/>
    <w:r w:rsidR="003D5AAA" w:rsidRPr="00590330">
      <w:rPr>
        <w:rFonts w:ascii="Times New Roman" w:hAnsi="Times New Roman" w:cs="Times New Roman"/>
      </w:rPr>
      <w:t xml:space="preserve"> </w:t>
    </w:r>
    <w:r w:rsidR="00590330" w:rsidRPr="00590330">
      <w:rPr>
        <w:rFonts w:ascii="Times New Roman" w:hAnsi="Times New Roman" w:cs="Times New Roman"/>
      </w:rPr>
      <w:t>Out of Scope</w:t>
    </w:r>
    <w:r w:rsidR="003D5AAA" w:rsidRPr="00590330">
      <w:rPr>
        <w:rFonts w:ascii="Times New Roman" w:hAnsi="Times New Roman" w:cs="Times New Roman"/>
      </w:rPr>
      <w:t>!!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96594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20CB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5C8C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0C0BB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F0D23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3465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5A38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DEAC4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84E1C4"/>
    <w:lvl w:ilvl="0">
      <w:start w:val="1"/>
      <w:numFmt w:val="decimal"/>
      <w:pStyle w:val="ListNumber"/>
      <w:lvlText w:val="%1)"/>
      <w:lvlJc w:val="left"/>
      <w:pPr>
        <w:tabs>
          <w:tab w:val="num" w:pos="1141"/>
        </w:tabs>
        <w:ind w:left="1141" w:hanging="432"/>
      </w:pPr>
      <w:rPr>
        <w:rFonts w:hint="default"/>
      </w:rPr>
    </w:lvl>
  </w:abstractNum>
  <w:abstractNum w:abstractNumId="9" w15:restartNumberingAfterBreak="0">
    <w:nsid w:val="049912E3"/>
    <w:multiLevelType w:val="hybridMultilevel"/>
    <w:tmpl w:val="B9EE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A32FB"/>
    <w:multiLevelType w:val="multilevel"/>
    <w:tmpl w:val="302A48BA"/>
    <w:lvl w:ilvl="0">
      <w:start w:val="1"/>
      <w:numFmt w:val="decimal"/>
      <w:pStyle w:val="ListRLevel1"/>
      <w:lvlText w:val="[%1]"/>
      <w:lvlJc w:val="left"/>
      <w:pPr>
        <w:tabs>
          <w:tab w:val="num" w:pos="1418"/>
        </w:tabs>
        <w:ind w:left="1418" w:hanging="454"/>
      </w:pPr>
      <w:rPr>
        <w:rFonts w:hint="default"/>
      </w:rPr>
    </w:lvl>
    <w:lvl w:ilvl="1">
      <w:start w:val="1"/>
      <w:numFmt w:val="lowerLetter"/>
      <w:pStyle w:val="ListRLevel2"/>
      <w:lvlText w:val="[%1%2]"/>
      <w:lvlJc w:val="left"/>
      <w:pPr>
        <w:tabs>
          <w:tab w:val="num" w:pos="1872"/>
        </w:tabs>
        <w:ind w:left="1872" w:hanging="454"/>
      </w:pPr>
      <w:rPr>
        <w:rFonts w:hint="default"/>
      </w:rPr>
    </w:lvl>
    <w:lvl w:ilvl="2">
      <w:start w:val="1"/>
      <w:numFmt w:val="none"/>
      <w:lvlText w:val="%3"/>
      <w:lvlJc w:val="right"/>
      <w:pPr>
        <w:tabs>
          <w:tab w:val="num" w:pos="2326"/>
        </w:tabs>
        <w:ind w:left="2326" w:hanging="45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780"/>
        </w:tabs>
        <w:ind w:left="2780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34"/>
        </w:tabs>
        <w:ind w:left="3234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88"/>
        </w:tabs>
        <w:ind w:left="3688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142"/>
        </w:tabs>
        <w:ind w:left="4142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96"/>
        </w:tabs>
        <w:ind w:left="4596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050"/>
        </w:tabs>
        <w:ind w:left="5050" w:hanging="454"/>
      </w:pPr>
      <w:rPr>
        <w:rFonts w:hint="default"/>
      </w:rPr>
    </w:lvl>
  </w:abstractNum>
  <w:abstractNum w:abstractNumId="11" w15:restartNumberingAfterBreak="0">
    <w:nsid w:val="163E0D5E"/>
    <w:multiLevelType w:val="multilevel"/>
    <w:tmpl w:val="9814A24E"/>
    <w:lvl w:ilvl="0">
      <w:start w:val="1"/>
      <w:numFmt w:val="decimal"/>
      <w:pStyle w:val="ListNLevel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pStyle w:val="ListNLevel2"/>
      <w:lvlText w:val="%2)"/>
      <w:lvlJc w:val="left"/>
      <w:pPr>
        <w:tabs>
          <w:tab w:val="num" w:pos="1871"/>
        </w:tabs>
        <w:ind w:left="1871" w:hanging="453"/>
      </w:pPr>
      <w:rPr>
        <w:rFonts w:hint="default"/>
      </w:rPr>
    </w:lvl>
    <w:lvl w:ilvl="2">
      <w:start w:val="1"/>
      <w:numFmt w:val="lowerRoman"/>
      <w:pStyle w:val="ListNLevel3"/>
      <w:lvlText w:val="%3)"/>
      <w:lvlJc w:val="right"/>
      <w:pPr>
        <w:tabs>
          <w:tab w:val="num" w:pos="2325"/>
        </w:tabs>
        <w:ind w:left="2325" w:hanging="454"/>
      </w:pPr>
      <w:rPr>
        <w:rFonts w:hint="default"/>
      </w:rPr>
    </w:lvl>
    <w:lvl w:ilvl="3">
      <w:start w:val="1"/>
      <w:numFmt w:val="decimal"/>
      <w:pStyle w:val="ListNLevel4"/>
      <w:lvlText w:val="%4)"/>
      <w:lvlJc w:val="left"/>
      <w:pPr>
        <w:tabs>
          <w:tab w:val="num" w:pos="2778"/>
        </w:tabs>
        <w:ind w:left="2778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74" w:hanging="180"/>
      </w:pPr>
      <w:rPr>
        <w:rFonts w:hint="default"/>
      </w:rPr>
    </w:lvl>
  </w:abstractNum>
  <w:abstractNum w:abstractNumId="12" w15:restartNumberingAfterBreak="0">
    <w:nsid w:val="18AF2470"/>
    <w:multiLevelType w:val="multilevel"/>
    <w:tmpl w:val="C6867844"/>
    <w:lvl w:ilvl="0">
      <w:start w:val="1"/>
      <w:numFmt w:val="bullet"/>
      <w:pStyle w:val="ListBLevel1"/>
      <w:lvlText w:val=""/>
      <w:lvlJc w:val="left"/>
      <w:pPr>
        <w:tabs>
          <w:tab w:val="num" w:pos="1418"/>
        </w:tabs>
        <w:ind w:left="1418" w:hanging="454"/>
      </w:pPr>
      <w:rPr>
        <w:rFonts w:ascii="Symbol" w:hAnsi="Symbol" w:hint="default"/>
        <w:sz w:val="22"/>
      </w:rPr>
    </w:lvl>
    <w:lvl w:ilvl="1">
      <w:start w:val="1"/>
      <w:numFmt w:val="bullet"/>
      <w:pStyle w:val="ListBLevel2"/>
      <w:lvlText w:val="-"/>
      <w:lvlJc w:val="left"/>
      <w:pPr>
        <w:tabs>
          <w:tab w:val="num" w:pos="1872"/>
        </w:tabs>
        <w:ind w:left="1872" w:hanging="454"/>
      </w:pPr>
      <w:rPr>
        <w:rFonts w:ascii="Times New Roman" w:hAnsi="Times New Roman" w:cs="Times New Roman" w:hint="default"/>
      </w:rPr>
    </w:lvl>
    <w:lvl w:ilvl="2">
      <w:start w:val="1"/>
      <w:numFmt w:val="bullet"/>
      <w:pStyle w:val="ListBLevel3"/>
      <w:lvlText w:val="◦"/>
      <w:lvlJc w:val="left"/>
      <w:pPr>
        <w:tabs>
          <w:tab w:val="num" w:pos="2326"/>
        </w:tabs>
        <w:ind w:left="2326" w:hanging="45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▪"/>
      <w:lvlJc w:val="left"/>
      <w:pPr>
        <w:tabs>
          <w:tab w:val="num" w:pos="2780"/>
        </w:tabs>
        <w:ind w:left="2780" w:hanging="454"/>
      </w:pPr>
      <w:rPr>
        <w:rFonts w:ascii="Times New Roman" w:hAnsi="Times New Roman"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3234"/>
        </w:tabs>
        <w:ind w:left="3234" w:hanging="454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3688"/>
        </w:tabs>
        <w:ind w:left="3688" w:hanging="454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42"/>
        </w:tabs>
        <w:ind w:left="4142" w:hanging="454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596"/>
        </w:tabs>
        <w:ind w:left="4596" w:hanging="454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050"/>
        </w:tabs>
        <w:ind w:left="5050" w:hanging="454"/>
      </w:pPr>
      <w:rPr>
        <w:rFonts w:hint="default"/>
      </w:rPr>
    </w:lvl>
  </w:abstractNum>
  <w:abstractNum w:abstractNumId="13" w15:restartNumberingAfterBreak="0">
    <w:nsid w:val="1D660236"/>
    <w:multiLevelType w:val="hybridMultilevel"/>
    <w:tmpl w:val="4120F430"/>
    <w:lvl w:ilvl="0" w:tplc="76A2B898">
      <w:start w:val="1"/>
      <w:numFmt w:val="decimal"/>
      <w:pStyle w:val="BodyTextIndent"/>
      <w:lvlText w:val="[%1]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5842D1"/>
    <w:multiLevelType w:val="hybridMultilevel"/>
    <w:tmpl w:val="A16C4036"/>
    <w:lvl w:ilvl="0" w:tplc="C92C3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9137BB"/>
    <w:multiLevelType w:val="multilevel"/>
    <w:tmpl w:val="404CF004"/>
    <w:lvl w:ilvl="0">
      <w:start w:val="1"/>
      <w:numFmt w:val="decimal"/>
      <w:pStyle w:val="Heading1"/>
      <w:isLgl/>
      <w:lvlText w:val="%1"/>
      <w:lvlJc w:val="left"/>
      <w:pPr>
        <w:tabs>
          <w:tab w:val="num" w:pos="45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680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8"/>
        </w:tabs>
        <w:ind w:left="1985" w:hanging="198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5"/>
        </w:tabs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85"/>
        </w:tabs>
        <w:ind w:left="2151" w:hanging="1584"/>
      </w:pPr>
      <w:rPr>
        <w:rFonts w:hint="default"/>
      </w:rPr>
    </w:lvl>
  </w:abstractNum>
  <w:abstractNum w:abstractNumId="16" w15:restartNumberingAfterBreak="0">
    <w:nsid w:val="30764C21"/>
    <w:multiLevelType w:val="hybridMultilevel"/>
    <w:tmpl w:val="8FD8E816"/>
    <w:lvl w:ilvl="0" w:tplc="7ACE9B1E">
      <w:start w:val="1"/>
      <w:numFmt w:val="decimal"/>
      <w:pStyle w:val="ListNLevel1Table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6462F"/>
    <w:multiLevelType w:val="hybridMultilevel"/>
    <w:tmpl w:val="898AF654"/>
    <w:lvl w:ilvl="0" w:tplc="30CA013A">
      <w:start w:val="1"/>
      <w:numFmt w:val="decimal"/>
      <w:pStyle w:val="ListNLevel1TablesDense"/>
      <w:lvlText w:val="%1)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3CB10FD9"/>
    <w:multiLevelType w:val="hybridMultilevel"/>
    <w:tmpl w:val="4E80D222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3F5C7E75"/>
    <w:multiLevelType w:val="hybridMultilevel"/>
    <w:tmpl w:val="15966D58"/>
    <w:lvl w:ilvl="0" w:tplc="26D87E02">
      <w:start w:val="1"/>
      <w:numFmt w:val="bullet"/>
      <w:pStyle w:val="ListBLevel1Table"/>
      <w:lvlText w:val=""/>
      <w:lvlJc w:val="left"/>
      <w:pPr>
        <w:ind w:left="473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A32E6"/>
    <w:multiLevelType w:val="hybridMultilevel"/>
    <w:tmpl w:val="183AD5F0"/>
    <w:lvl w:ilvl="0" w:tplc="8378F3E2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1" w15:restartNumberingAfterBreak="0">
    <w:nsid w:val="45005498"/>
    <w:multiLevelType w:val="hybridMultilevel"/>
    <w:tmpl w:val="32242038"/>
    <w:lvl w:ilvl="0" w:tplc="0409000F">
      <w:start w:val="1"/>
      <w:numFmt w:val="decimal"/>
      <w:lvlText w:val="%1."/>
      <w:lvlJc w:val="left"/>
      <w:pPr>
        <w:ind w:left="1188" w:hanging="360"/>
      </w:p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2" w15:restartNumberingAfterBreak="0">
    <w:nsid w:val="5317731B"/>
    <w:multiLevelType w:val="hybridMultilevel"/>
    <w:tmpl w:val="69CEA0C8"/>
    <w:lvl w:ilvl="0" w:tplc="B75482CE">
      <w:start w:val="1"/>
      <w:numFmt w:val="bullet"/>
      <w:pStyle w:val="ListBLevel1TableDense"/>
      <w:lvlText w:val=""/>
      <w:lvlJc w:val="left"/>
      <w:pPr>
        <w:ind w:left="833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CA54E5F"/>
    <w:multiLevelType w:val="hybridMultilevel"/>
    <w:tmpl w:val="D322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  <w:lvlOverride w:ilvl="0">
      <w:lvl w:ilvl="0">
        <w:start w:val="1"/>
        <w:numFmt w:val="decimal"/>
        <w:pStyle w:val="ListRLevel1"/>
        <w:lvlText w:val="[%1]"/>
        <w:lvlJc w:val="left"/>
        <w:pPr>
          <w:tabs>
            <w:tab w:val="num" w:pos="1418"/>
          </w:tabs>
          <w:ind w:left="1418" w:hanging="454"/>
        </w:pPr>
        <w:rPr>
          <w:rFonts w:hint="default"/>
        </w:rPr>
      </w:lvl>
    </w:lvlOverride>
    <w:lvlOverride w:ilvl="1">
      <w:lvl w:ilvl="1">
        <w:start w:val="1"/>
        <w:numFmt w:val="lowerLetter"/>
        <w:pStyle w:val="ListRLevel2"/>
        <w:lvlText w:val="[%1%2]"/>
        <w:lvlJc w:val="left"/>
        <w:pPr>
          <w:tabs>
            <w:tab w:val="num" w:pos="1872"/>
          </w:tabs>
          <w:ind w:left="1872" w:hanging="454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right"/>
        <w:pPr>
          <w:tabs>
            <w:tab w:val="num" w:pos="2326"/>
          </w:tabs>
          <w:ind w:left="2326" w:hanging="454"/>
        </w:pPr>
        <w:rPr>
          <w:rFonts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2780"/>
          </w:tabs>
          <w:ind w:left="2780" w:hanging="45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234"/>
          </w:tabs>
          <w:ind w:left="3234" w:hanging="454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3688"/>
          </w:tabs>
          <w:ind w:left="3688" w:hanging="4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142"/>
          </w:tabs>
          <w:ind w:left="4142" w:hanging="454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4596"/>
          </w:tabs>
          <w:ind w:left="4596" w:hanging="454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5050"/>
          </w:tabs>
          <w:ind w:left="5050" w:hanging="454"/>
        </w:pPr>
        <w:rPr>
          <w:rFonts w:hint="default"/>
        </w:rPr>
      </w:lvl>
    </w:lvlOverride>
  </w:num>
  <w:num w:numId="14">
    <w:abstractNumId w:val="19"/>
  </w:num>
  <w:num w:numId="15">
    <w:abstractNumId w:val="22"/>
  </w:num>
  <w:num w:numId="16">
    <w:abstractNumId w:val="16"/>
  </w:num>
  <w:num w:numId="17">
    <w:abstractNumId w:val="17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</w:num>
  <w:num w:numId="48">
    <w:abstractNumId w:val="14"/>
  </w:num>
  <w:num w:numId="49">
    <w:abstractNumId w:val="9"/>
  </w:num>
  <w:num w:numId="50">
    <w:abstractNumId w:val="21"/>
  </w:num>
  <w:num w:numId="51">
    <w:abstractNumId w:val="20"/>
  </w:num>
  <w:num w:numId="52">
    <w:abstractNumId w:val="11"/>
    <w:lvlOverride w:ilvl="0">
      <w:startOverride w:val="2"/>
    </w:lvlOverride>
  </w:num>
  <w:num w:numId="53">
    <w:abstractNumId w:val="1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8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0" w:top3HeadingStyles="0" w:visibleStyles="0" w:alternateStyleNames="1"/>
  <w:trackRevisions/>
  <w:doNotTrackFormatting/>
  <w:styleLockTheme/>
  <w:defaultTabStop w:val="720"/>
  <w:drawingGridHorizontalSpacing w:val="113"/>
  <w:drawingGridVerticalSpacing w:val="113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E1"/>
    <w:rsid w:val="00000D79"/>
    <w:rsid w:val="00000E1B"/>
    <w:rsid w:val="0000156A"/>
    <w:rsid w:val="0000179B"/>
    <w:rsid w:val="000023EE"/>
    <w:rsid w:val="0000339C"/>
    <w:rsid w:val="00003824"/>
    <w:rsid w:val="0000752E"/>
    <w:rsid w:val="00007E6F"/>
    <w:rsid w:val="00010AD0"/>
    <w:rsid w:val="000119AE"/>
    <w:rsid w:val="00011BC5"/>
    <w:rsid w:val="00012F6E"/>
    <w:rsid w:val="00012FDB"/>
    <w:rsid w:val="000138F1"/>
    <w:rsid w:val="000139FF"/>
    <w:rsid w:val="000143DB"/>
    <w:rsid w:val="000157A1"/>
    <w:rsid w:val="00017412"/>
    <w:rsid w:val="0002069E"/>
    <w:rsid w:val="00020BC3"/>
    <w:rsid w:val="000217C7"/>
    <w:rsid w:val="00021E78"/>
    <w:rsid w:val="00023739"/>
    <w:rsid w:val="00023754"/>
    <w:rsid w:val="00025A60"/>
    <w:rsid w:val="00025CEE"/>
    <w:rsid w:val="00027DCF"/>
    <w:rsid w:val="00027E81"/>
    <w:rsid w:val="00030AFE"/>
    <w:rsid w:val="000313AC"/>
    <w:rsid w:val="000318A7"/>
    <w:rsid w:val="0003197A"/>
    <w:rsid w:val="00033770"/>
    <w:rsid w:val="00033C0E"/>
    <w:rsid w:val="000348E7"/>
    <w:rsid w:val="00035261"/>
    <w:rsid w:val="0003594B"/>
    <w:rsid w:val="000363A3"/>
    <w:rsid w:val="0003670D"/>
    <w:rsid w:val="00037411"/>
    <w:rsid w:val="00037A2E"/>
    <w:rsid w:val="00040D50"/>
    <w:rsid w:val="00041A85"/>
    <w:rsid w:val="00042474"/>
    <w:rsid w:val="00043D3F"/>
    <w:rsid w:val="00043FF6"/>
    <w:rsid w:val="0004411D"/>
    <w:rsid w:val="000443F0"/>
    <w:rsid w:val="000443FC"/>
    <w:rsid w:val="000445AE"/>
    <w:rsid w:val="00046333"/>
    <w:rsid w:val="00046FBA"/>
    <w:rsid w:val="0004719E"/>
    <w:rsid w:val="00047A33"/>
    <w:rsid w:val="00047A77"/>
    <w:rsid w:val="000525EC"/>
    <w:rsid w:val="0005552A"/>
    <w:rsid w:val="0005584E"/>
    <w:rsid w:val="00055A39"/>
    <w:rsid w:val="00055A90"/>
    <w:rsid w:val="00056C0B"/>
    <w:rsid w:val="00056E39"/>
    <w:rsid w:val="00057C94"/>
    <w:rsid w:val="00060041"/>
    <w:rsid w:val="0006089D"/>
    <w:rsid w:val="00061003"/>
    <w:rsid w:val="000619E3"/>
    <w:rsid w:val="00065517"/>
    <w:rsid w:val="00065D07"/>
    <w:rsid w:val="00066FE4"/>
    <w:rsid w:val="000679DE"/>
    <w:rsid w:val="00067EA4"/>
    <w:rsid w:val="00071042"/>
    <w:rsid w:val="000720E1"/>
    <w:rsid w:val="00073B74"/>
    <w:rsid w:val="00073FDB"/>
    <w:rsid w:val="000748CA"/>
    <w:rsid w:val="000750D9"/>
    <w:rsid w:val="000761E4"/>
    <w:rsid w:val="00076511"/>
    <w:rsid w:val="00077447"/>
    <w:rsid w:val="00077CD6"/>
    <w:rsid w:val="000813E7"/>
    <w:rsid w:val="00081E6A"/>
    <w:rsid w:val="0008282E"/>
    <w:rsid w:val="00082E03"/>
    <w:rsid w:val="00085905"/>
    <w:rsid w:val="00085930"/>
    <w:rsid w:val="00085CAE"/>
    <w:rsid w:val="00085E59"/>
    <w:rsid w:val="00091FF4"/>
    <w:rsid w:val="0009209A"/>
    <w:rsid w:val="00093999"/>
    <w:rsid w:val="00097146"/>
    <w:rsid w:val="000A02C1"/>
    <w:rsid w:val="000A1165"/>
    <w:rsid w:val="000A16BB"/>
    <w:rsid w:val="000A1EFD"/>
    <w:rsid w:val="000A2038"/>
    <w:rsid w:val="000A21B5"/>
    <w:rsid w:val="000A2D20"/>
    <w:rsid w:val="000A2E78"/>
    <w:rsid w:val="000A3D19"/>
    <w:rsid w:val="000A4026"/>
    <w:rsid w:val="000A59C2"/>
    <w:rsid w:val="000A5DD5"/>
    <w:rsid w:val="000A7248"/>
    <w:rsid w:val="000A74AD"/>
    <w:rsid w:val="000A7730"/>
    <w:rsid w:val="000A7B25"/>
    <w:rsid w:val="000B074D"/>
    <w:rsid w:val="000B3393"/>
    <w:rsid w:val="000B502A"/>
    <w:rsid w:val="000B55B2"/>
    <w:rsid w:val="000B65D0"/>
    <w:rsid w:val="000C08BF"/>
    <w:rsid w:val="000C1068"/>
    <w:rsid w:val="000C1FE2"/>
    <w:rsid w:val="000C3612"/>
    <w:rsid w:val="000C4839"/>
    <w:rsid w:val="000C4F11"/>
    <w:rsid w:val="000C6241"/>
    <w:rsid w:val="000C69BF"/>
    <w:rsid w:val="000C77DB"/>
    <w:rsid w:val="000C7D29"/>
    <w:rsid w:val="000D02A9"/>
    <w:rsid w:val="000D0FA3"/>
    <w:rsid w:val="000D18A1"/>
    <w:rsid w:val="000D1A61"/>
    <w:rsid w:val="000D358F"/>
    <w:rsid w:val="000D37CA"/>
    <w:rsid w:val="000D4378"/>
    <w:rsid w:val="000D46FD"/>
    <w:rsid w:val="000D4841"/>
    <w:rsid w:val="000D57F2"/>
    <w:rsid w:val="000D5F95"/>
    <w:rsid w:val="000D70BA"/>
    <w:rsid w:val="000E0623"/>
    <w:rsid w:val="000E1A67"/>
    <w:rsid w:val="000E1F99"/>
    <w:rsid w:val="000E2C03"/>
    <w:rsid w:val="000E343D"/>
    <w:rsid w:val="000E440C"/>
    <w:rsid w:val="000E44A3"/>
    <w:rsid w:val="000E4B73"/>
    <w:rsid w:val="000E50E1"/>
    <w:rsid w:val="000E53F2"/>
    <w:rsid w:val="000E67F8"/>
    <w:rsid w:val="000E6865"/>
    <w:rsid w:val="000F0677"/>
    <w:rsid w:val="000F07F7"/>
    <w:rsid w:val="000F08D5"/>
    <w:rsid w:val="000F1A95"/>
    <w:rsid w:val="000F3282"/>
    <w:rsid w:val="000F5480"/>
    <w:rsid w:val="000F71D6"/>
    <w:rsid w:val="000F7673"/>
    <w:rsid w:val="000F7FB3"/>
    <w:rsid w:val="00101CD3"/>
    <w:rsid w:val="00101CFE"/>
    <w:rsid w:val="00103EF8"/>
    <w:rsid w:val="001045A3"/>
    <w:rsid w:val="00105101"/>
    <w:rsid w:val="00111830"/>
    <w:rsid w:val="001122FC"/>
    <w:rsid w:val="001128AD"/>
    <w:rsid w:val="0011332B"/>
    <w:rsid w:val="00114C49"/>
    <w:rsid w:val="00120D4D"/>
    <w:rsid w:val="00120D6C"/>
    <w:rsid w:val="00121A3E"/>
    <w:rsid w:val="00123237"/>
    <w:rsid w:val="00123978"/>
    <w:rsid w:val="00124B2E"/>
    <w:rsid w:val="001264AF"/>
    <w:rsid w:val="001264B3"/>
    <w:rsid w:val="00126E8D"/>
    <w:rsid w:val="0013048C"/>
    <w:rsid w:val="001304A3"/>
    <w:rsid w:val="00130C3B"/>
    <w:rsid w:val="001361B2"/>
    <w:rsid w:val="00136559"/>
    <w:rsid w:val="0013714A"/>
    <w:rsid w:val="0013763F"/>
    <w:rsid w:val="001403FA"/>
    <w:rsid w:val="00140593"/>
    <w:rsid w:val="001411A0"/>
    <w:rsid w:val="00141862"/>
    <w:rsid w:val="001426AA"/>
    <w:rsid w:val="0014476E"/>
    <w:rsid w:val="00144BCB"/>
    <w:rsid w:val="001451D2"/>
    <w:rsid w:val="0014626D"/>
    <w:rsid w:val="00146D4B"/>
    <w:rsid w:val="001475FD"/>
    <w:rsid w:val="00150024"/>
    <w:rsid w:val="00150187"/>
    <w:rsid w:val="0015157A"/>
    <w:rsid w:val="00151727"/>
    <w:rsid w:val="001524EB"/>
    <w:rsid w:val="00155A40"/>
    <w:rsid w:val="0015717A"/>
    <w:rsid w:val="0016118B"/>
    <w:rsid w:val="00161694"/>
    <w:rsid w:val="00161E4C"/>
    <w:rsid w:val="0016422A"/>
    <w:rsid w:val="0016649D"/>
    <w:rsid w:val="0016757B"/>
    <w:rsid w:val="00167A49"/>
    <w:rsid w:val="00171AE2"/>
    <w:rsid w:val="00171E3B"/>
    <w:rsid w:val="0017274C"/>
    <w:rsid w:val="001739DE"/>
    <w:rsid w:val="00174762"/>
    <w:rsid w:val="00174DEB"/>
    <w:rsid w:val="001754C3"/>
    <w:rsid w:val="0017623B"/>
    <w:rsid w:val="001767F3"/>
    <w:rsid w:val="0017792E"/>
    <w:rsid w:val="001806E4"/>
    <w:rsid w:val="001808FE"/>
    <w:rsid w:val="00181D92"/>
    <w:rsid w:val="00187043"/>
    <w:rsid w:val="00187FF5"/>
    <w:rsid w:val="00190799"/>
    <w:rsid w:val="00190BF9"/>
    <w:rsid w:val="00191277"/>
    <w:rsid w:val="00191EEB"/>
    <w:rsid w:val="00192BC5"/>
    <w:rsid w:val="00193B5B"/>
    <w:rsid w:val="00193FB4"/>
    <w:rsid w:val="0019432F"/>
    <w:rsid w:val="001946EE"/>
    <w:rsid w:val="0019536E"/>
    <w:rsid w:val="001953F9"/>
    <w:rsid w:val="00196E31"/>
    <w:rsid w:val="001978B4"/>
    <w:rsid w:val="00197D47"/>
    <w:rsid w:val="001A022A"/>
    <w:rsid w:val="001A0979"/>
    <w:rsid w:val="001A1F81"/>
    <w:rsid w:val="001A225C"/>
    <w:rsid w:val="001A41FE"/>
    <w:rsid w:val="001A4D0F"/>
    <w:rsid w:val="001A5874"/>
    <w:rsid w:val="001A6883"/>
    <w:rsid w:val="001A736A"/>
    <w:rsid w:val="001A7E6E"/>
    <w:rsid w:val="001B0D35"/>
    <w:rsid w:val="001B119A"/>
    <w:rsid w:val="001B143E"/>
    <w:rsid w:val="001B579C"/>
    <w:rsid w:val="001B70D0"/>
    <w:rsid w:val="001B7D9C"/>
    <w:rsid w:val="001B7F10"/>
    <w:rsid w:val="001C0564"/>
    <w:rsid w:val="001C4D95"/>
    <w:rsid w:val="001C7DFB"/>
    <w:rsid w:val="001D0413"/>
    <w:rsid w:val="001D0B4D"/>
    <w:rsid w:val="001D0F0C"/>
    <w:rsid w:val="001D11C0"/>
    <w:rsid w:val="001D1320"/>
    <w:rsid w:val="001D1B89"/>
    <w:rsid w:val="001D1C4B"/>
    <w:rsid w:val="001D3429"/>
    <w:rsid w:val="001D364B"/>
    <w:rsid w:val="001D4117"/>
    <w:rsid w:val="001D4F7D"/>
    <w:rsid w:val="001D6572"/>
    <w:rsid w:val="001D69C1"/>
    <w:rsid w:val="001D721A"/>
    <w:rsid w:val="001E0F0C"/>
    <w:rsid w:val="001E1029"/>
    <w:rsid w:val="001E188C"/>
    <w:rsid w:val="001E2E50"/>
    <w:rsid w:val="001E3407"/>
    <w:rsid w:val="001E4D41"/>
    <w:rsid w:val="001E53F4"/>
    <w:rsid w:val="001E6102"/>
    <w:rsid w:val="001E681C"/>
    <w:rsid w:val="001F07AB"/>
    <w:rsid w:val="001F5DF7"/>
    <w:rsid w:val="001F660A"/>
    <w:rsid w:val="001F78B3"/>
    <w:rsid w:val="001F7A85"/>
    <w:rsid w:val="00200E05"/>
    <w:rsid w:val="00201120"/>
    <w:rsid w:val="00201789"/>
    <w:rsid w:val="002020BD"/>
    <w:rsid w:val="00204E7F"/>
    <w:rsid w:val="002068B7"/>
    <w:rsid w:val="00207739"/>
    <w:rsid w:val="00207CDA"/>
    <w:rsid w:val="00210448"/>
    <w:rsid w:val="00211847"/>
    <w:rsid w:val="00214755"/>
    <w:rsid w:val="00216E10"/>
    <w:rsid w:val="00217F0C"/>
    <w:rsid w:val="002200B1"/>
    <w:rsid w:val="00220FF1"/>
    <w:rsid w:val="00221011"/>
    <w:rsid w:val="0022134B"/>
    <w:rsid w:val="002219A8"/>
    <w:rsid w:val="00221DB0"/>
    <w:rsid w:val="002269F1"/>
    <w:rsid w:val="00226CB7"/>
    <w:rsid w:val="00227247"/>
    <w:rsid w:val="00227A14"/>
    <w:rsid w:val="002347BA"/>
    <w:rsid w:val="00236545"/>
    <w:rsid w:val="002367A2"/>
    <w:rsid w:val="002379FC"/>
    <w:rsid w:val="00237A68"/>
    <w:rsid w:val="00237DFB"/>
    <w:rsid w:val="00240DBA"/>
    <w:rsid w:val="00241913"/>
    <w:rsid w:val="002422F0"/>
    <w:rsid w:val="0024393C"/>
    <w:rsid w:val="0024459C"/>
    <w:rsid w:val="00244F2A"/>
    <w:rsid w:val="00244F9A"/>
    <w:rsid w:val="00245728"/>
    <w:rsid w:val="00246792"/>
    <w:rsid w:val="00247D83"/>
    <w:rsid w:val="002511E9"/>
    <w:rsid w:val="00251A47"/>
    <w:rsid w:val="0025370B"/>
    <w:rsid w:val="00255217"/>
    <w:rsid w:val="00256118"/>
    <w:rsid w:val="00256170"/>
    <w:rsid w:val="002565C5"/>
    <w:rsid w:val="00256BFB"/>
    <w:rsid w:val="002579A6"/>
    <w:rsid w:val="0026034B"/>
    <w:rsid w:val="0026074B"/>
    <w:rsid w:val="00260861"/>
    <w:rsid w:val="00261278"/>
    <w:rsid w:val="0026161A"/>
    <w:rsid w:val="00264046"/>
    <w:rsid w:val="00264D1B"/>
    <w:rsid w:val="002678AB"/>
    <w:rsid w:val="002707DE"/>
    <w:rsid w:val="002710AB"/>
    <w:rsid w:val="0027372C"/>
    <w:rsid w:val="0027432F"/>
    <w:rsid w:val="00274396"/>
    <w:rsid w:val="00274E22"/>
    <w:rsid w:val="00275905"/>
    <w:rsid w:val="00275C53"/>
    <w:rsid w:val="00276882"/>
    <w:rsid w:val="00276913"/>
    <w:rsid w:val="0027720E"/>
    <w:rsid w:val="002802E7"/>
    <w:rsid w:val="002809E7"/>
    <w:rsid w:val="00280F31"/>
    <w:rsid w:val="00281AF4"/>
    <w:rsid w:val="0028239C"/>
    <w:rsid w:val="00282537"/>
    <w:rsid w:val="00282B32"/>
    <w:rsid w:val="00283467"/>
    <w:rsid w:val="00283874"/>
    <w:rsid w:val="002847A8"/>
    <w:rsid w:val="002857F3"/>
    <w:rsid w:val="002867DA"/>
    <w:rsid w:val="0028686B"/>
    <w:rsid w:val="002877DD"/>
    <w:rsid w:val="002904DD"/>
    <w:rsid w:val="00292111"/>
    <w:rsid w:val="0029228D"/>
    <w:rsid w:val="00295DB1"/>
    <w:rsid w:val="002A1A5C"/>
    <w:rsid w:val="002A2041"/>
    <w:rsid w:val="002A5EF8"/>
    <w:rsid w:val="002A5F04"/>
    <w:rsid w:val="002A7E0E"/>
    <w:rsid w:val="002B00EB"/>
    <w:rsid w:val="002B02F7"/>
    <w:rsid w:val="002B0825"/>
    <w:rsid w:val="002B0CC9"/>
    <w:rsid w:val="002B26D7"/>
    <w:rsid w:val="002B2708"/>
    <w:rsid w:val="002B3CBE"/>
    <w:rsid w:val="002B5851"/>
    <w:rsid w:val="002B5DF5"/>
    <w:rsid w:val="002B617A"/>
    <w:rsid w:val="002B7565"/>
    <w:rsid w:val="002C04A5"/>
    <w:rsid w:val="002C36CC"/>
    <w:rsid w:val="002C4F51"/>
    <w:rsid w:val="002C5413"/>
    <w:rsid w:val="002C5F3B"/>
    <w:rsid w:val="002C6323"/>
    <w:rsid w:val="002C67FC"/>
    <w:rsid w:val="002D053D"/>
    <w:rsid w:val="002D2968"/>
    <w:rsid w:val="002D30CC"/>
    <w:rsid w:val="002D3457"/>
    <w:rsid w:val="002D4182"/>
    <w:rsid w:val="002D5AB4"/>
    <w:rsid w:val="002D66FA"/>
    <w:rsid w:val="002D765F"/>
    <w:rsid w:val="002D76AA"/>
    <w:rsid w:val="002D7EF4"/>
    <w:rsid w:val="002E0D49"/>
    <w:rsid w:val="002E1E30"/>
    <w:rsid w:val="002E23FF"/>
    <w:rsid w:val="002E2DCE"/>
    <w:rsid w:val="002E39A3"/>
    <w:rsid w:val="002E4393"/>
    <w:rsid w:val="002E5832"/>
    <w:rsid w:val="002E5E9C"/>
    <w:rsid w:val="002E5FFA"/>
    <w:rsid w:val="002F0053"/>
    <w:rsid w:val="002F0106"/>
    <w:rsid w:val="002F218D"/>
    <w:rsid w:val="002F3F78"/>
    <w:rsid w:val="002F4CAB"/>
    <w:rsid w:val="002F54CD"/>
    <w:rsid w:val="002F6843"/>
    <w:rsid w:val="002F7F46"/>
    <w:rsid w:val="0030073E"/>
    <w:rsid w:val="003012FC"/>
    <w:rsid w:val="00302E5C"/>
    <w:rsid w:val="00302FDC"/>
    <w:rsid w:val="00304665"/>
    <w:rsid w:val="003049C0"/>
    <w:rsid w:val="00305D6C"/>
    <w:rsid w:val="003079CE"/>
    <w:rsid w:val="0031114A"/>
    <w:rsid w:val="00311FF3"/>
    <w:rsid w:val="003130BA"/>
    <w:rsid w:val="003135C9"/>
    <w:rsid w:val="00313A7C"/>
    <w:rsid w:val="00314ECA"/>
    <w:rsid w:val="00315320"/>
    <w:rsid w:val="00315D6A"/>
    <w:rsid w:val="003172A0"/>
    <w:rsid w:val="003174B1"/>
    <w:rsid w:val="003177D5"/>
    <w:rsid w:val="00320948"/>
    <w:rsid w:val="00321D22"/>
    <w:rsid w:val="0032332B"/>
    <w:rsid w:val="0032454A"/>
    <w:rsid w:val="00327C8E"/>
    <w:rsid w:val="00327FE5"/>
    <w:rsid w:val="0033149C"/>
    <w:rsid w:val="003314ED"/>
    <w:rsid w:val="003323E7"/>
    <w:rsid w:val="0033336D"/>
    <w:rsid w:val="0033395B"/>
    <w:rsid w:val="00333A6B"/>
    <w:rsid w:val="00333CF5"/>
    <w:rsid w:val="003340EB"/>
    <w:rsid w:val="00335B24"/>
    <w:rsid w:val="00336786"/>
    <w:rsid w:val="00336D72"/>
    <w:rsid w:val="003372D0"/>
    <w:rsid w:val="00337766"/>
    <w:rsid w:val="00341434"/>
    <w:rsid w:val="00342B94"/>
    <w:rsid w:val="00343495"/>
    <w:rsid w:val="0034451C"/>
    <w:rsid w:val="00347B35"/>
    <w:rsid w:val="00350711"/>
    <w:rsid w:val="00350E3D"/>
    <w:rsid w:val="00351A9A"/>
    <w:rsid w:val="003527B8"/>
    <w:rsid w:val="0035442B"/>
    <w:rsid w:val="00354E69"/>
    <w:rsid w:val="00362316"/>
    <w:rsid w:val="0036233E"/>
    <w:rsid w:val="003645C9"/>
    <w:rsid w:val="003662E1"/>
    <w:rsid w:val="00366DBE"/>
    <w:rsid w:val="0036701A"/>
    <w:rsid w:val="003676B6"/>
    <w:rsid w:val="00367A61"/>
    <w:rsid w:val="00367AB6"/>
    <w:rsid w:val="00367BCB"/>
    <w:rsid w:val="00367E07"/>
    <w:rsid w:val="003712DD"/>
    <w:rsid w:val="0037181F"/>
    <w:rsid w:val="00373BCD"/>
    <w:rsid w:val="00374F44"/>
    <w:rsid w:val="00375016"/>
    <w:rsid w:val="0037503C"/>
    <w:rsid w:val="00375696"/>
    <w:rsid w:val="003757A0"/>
    <w:rsid w:val="00376DFD"/>
    <w:rsid w:val="00376E35"/>
    <w:rsid w:val="00380D31"/>
    <w:rsid w:val="00383625"/>
    <w:rsid w:val="003871EE"/>
    <w:rsid w:val="00387F72"/>
    <w:rsid w:val="00392787"/>
    <w:rsid w:val="003931E7"/>
    <w:rsid w:val="003932DA"/>
    <w:rsid w:val="003939DD"/>
    <w:rsid w:val="003953CC"/>
    <w:rsid w:val="00395526"/>
    <w:rsid w:val="00397CBE"/>
    <w:rsid w:val="00397D18"/>
    <w:rsid w:val="003A051A"/>
    <w:rsid w:val="003A1ADC"/>
    <w:rsid w:val="003A24AC"/>
    <w:rsid w:val="003A2617"/>
    <w:rsid w:val="003A2F2D"/>
    <w:rsid w:val="003A6C6D"/>
    <w:rsid w:val="003A6CAA"/>
    <w:rsid w:val="003B03EF"/>
    <w:rsid w:val="003B0714"/>
    <w:rsid w:val="003B2490"/>
    <w:rsid w:val="003B3F21"/>
    <w:rsid w:val="003B65BF"/>
    <w:rsid w:val="003B7605"/>
    <w:rsid w:val="003B7AA7"/>
    <w:rsid w:val="003C0E91"/>
    <w:rsid w:val="003C3217"/>
    <w:rsid w:val="003C35EC"/>
    <w:rsid w:val="003C373E"/>
    <w:rsid w:val="003C377F"/>
    <w:rsid w:val="003C4979"/>
    <w:rsid w:val="003C4CC3"/>
    <w:rsid w:val="003C4CEA"/>
    <w:rsid w:val="003C68AE"/>
    <w:rsid w:val="003C76F0"/>
    <w:rsid w:val="003C772B"/>
    <w:rsid w:val="003D0721"/>
    <w:rsid w:val="003D4463"/>
    <w:rsid w:val="003D5463"/>
    <w:rsid w:val="003D5AAA"/>
    <w:rsid w:val="003D769C"/>
    <w:rsid w:val="003D788B"/>
    <w:rsid w:val="003E12C3"/>
    <w:rsid w:val="003E169C"/>
    <w:rsid w:val="003E2527"/>
    <w:rsid w:val="003E2684"/>
    <w:rsid w:val="003E388D"/>
    <w:rsid w:val="003E5647"/>
    <w:rsid w:val="003E5D36"/>
    <w:rsid w:val="003E5D6A"/>
    <w:rsid w:val="003F2647"/>
    <w:rsid w:val="003F51ED"/>
    <w:rsid w:val="003F527E"/>
    <w:rsid w:val="003F6146"/>
    <w:rsid w:val="004018F3"/>
    <w:rsid w:val="00402064"/>
    <w:rsid w:val="00403450"/>
    <w:rsid w:val="004035CC"/>
    <w:rsid w:val="00404E67"/>
    <w:rsid w:val="004067FB"/>
    <w:rsid w:val="00407132"/>
    <w:rsid w:val="004078A5"/>
    <w:rsid w:val="00410811"/>
    <w:rsid w:val="0041138C"/>
    <w:rsid w:val="00412976"/>
    <w:rsid w:val="004129F1"/>
    <w:rsid w:val="00416142"/>
    <w:rsid w:val="0041797E"/>
    <w:rsid w:val="00417B7E"/>
    <w:rsid w:val="00420A8B"/>
    <w:rsid w:val="00420ED4"/>
    <w:rsid w:val="0042107D"/>
    <w:rsid w:val="00421B6F"/>
    <w:rsid w:val="00423D4D"/>
    <w:rsid w:val="004263EF"/>
    <w:rsid w:val="0042697F"/>
    <w:rsid w:val="00427939"/>
    <w:rsid w:val="00427955"/>
    <w:rsid w:val="004316A7"/>
    <w:rsid w:val="00432A59"/>
    <w:rsid w:val="004354CF"/>
    <w:rsid w:val="004355BA"/>
    <w:rsid w:val="00435835"/>
    <w:rsid w:val="004359BA"/>
    <w:rsid w:val="00436703"/>
    <w:rsid w:val="00436C11"/>
    <w:rsid w:val="00436DFB"/>
    <w:rsid w:val="00437050"/>
    <w:rsid w:val="004400D1"/>
    <w:rsid w:val="00440496"/>
    <w:rsid w:val="004420CC"/>
    <w:rsid w:val="004424D8"/>
    <w:rsid w:val="004426D7"/>
    <w:rsid w:val="00443A24"/>
    <w:rsid w:val="00443AF1"/>
    <w:rsid w:val="00445275"/>
    <w:rsid w:val="00445CDB"/>
    <w:rsid w:val="00450933"/>
    <w:rsid w:val="00454012"/>
    <w:rsid w:val="00454582"/>
    <w:rsid w:val="00455FF2"/>
    <w:rsid w:val="00456480"/>
    <w:rsid w:val="00460342"/>
    <w:rsid w:val="00460CD3"/>
    <w:rsid w:val="00460E53"/>
    <w:rsid w:val="00461A73"/>
    <w:rsid w:val="00463086"/>
    <w:rsid w:val="004630F5"/>
    <w:rsid w:val="00464D07"/>
    <w:rsid w:val="004657C8"/>
    <w:rsid w:val="0046641D"/>
    <w:rsid w:val="004671D3"/>
    <w:rsid w:val="00467B49"/>
    <w:rsid w:val="00467C53"/>
    <w:rsid w:val="004700BC"/>
    <w:rsid w:val="00471D83"/>
    <w:rsid w:val="004727AB"/>
    <w:rsid w:val="00472FC2"/>
    <w:rsid w:val="00474339"/>
    <w:rsid w:val="00475B31"/>
    <w:rsid w:val="00477779"/>
    <w:rsid w:val="0048077A"/>
    <w:rsid w:val="00480A10"/>
    <w:rsid w:val="00481B6D"/>
    <w:rsid w:val="00481C5F"/>
    <w:rsid w:val="0048219D"/>
    <w:rsid w:val="0048460B"/>
    <w:rsid w:val="00484961"/>
    <w:rsid w:val="004851C3"/>
    <w:rsid w:val="00485BDB"/>
    <w:rsid w:val="0048640E"/>
    <w:rsid w:val="00486924"/>
    <w:rsid w:val="004877FF"/>
    <w:rsid w:val="00490B1B"/>
    <w:rsid w:val="0049132C"/>
    <w:rsid w:val="00491D38"/>
    <w:rsid w:val="00491E25"/>
    <w:rsid w:val="00491F03"/>
    <w:rsid w:val="0049679F"/>
    <w:rsid w:val="00496906"/>
    <w:rsid w:val="00497098"/>
    <w:rsid w:val="00497331"/>
    <w:rsid w:val="00497584"/>
    <w:rsid w:val="004A2DEE"/>
    <w:rsid w:val="004A372B"/>
    <w:rsid w:val="004A4903"/>
    <w:rsid w:val="004A6C25"/>
    <w:rsid w:val="004A724E"/>
    <w:rsid w:val="004A7B1B"/>
    <w:rsid w:val="004B094A"/>
    <w:rsid w:val="004B1DA9"/>
    <w:rsid w:val="004B2100"/>
    <w:rsid w:val="004B2E96"/>
    <w:rsid w:val="004B361D"/>
    <w:rsid w:val="004B42C8"/>
    <w:rsid w:val="004B5900"/>
    <w:rsid w:val="004B5F3E"/>
    <w:rsid w:val="004B6278"/>
    <w:rsid w:val="004B72DB"/>
    <w:rsid w:val="004B743C"/>
    <w:rsid w:val="004B7CC5"/>
    <w:rsid w:val="004B7E12"/>
    <w:rsid w:val="004C0352"/>
    <w:rsid w:val="004C0779"/>
    <w:rsid w:val="004C1BB4"/>
    <w:rsid w:val="004C272E"/>
    <w:rsid w:val="004C2FDE"/>
    <w:rsid w:val="004C3248"/>
    <w:rsid w:val="004C40F2"/>
    <w:rsid w:val="004C424E"/>
    <w:rsid w:val="004C5D7B"/>
    <w:rsid w:val="004C5EF3"/>
    <w:rsid w:val="004D0FAA"/>
    <w:rsid w:val="004D113F"/>
    <w:rsid w:val="004D18E5"/>
    <w:rsid w:val="004D2BD8"/>
    <w:rsid w:val="004D560A"/>
    <w:rsid w:val="004D586C"/>
    <w:rsid w:val="004D6326"/>
    <w:rsid w:val="004D6FE6"/>
    <w:rsid w:val="004D7CDC"/>
    <w:rsid w:val="004E14FA"/>
    <w:rsid w:val="004E16A0"/>
    <w:rsid w:val="004E243F"/>
    <w:rsid w:val="004E3101"/>
    <w:rsid w:val="004E4329"/>
    <w:rsid w:val="004E441A"/>
    <w:rsid w:val="004E4628"/>
    <w:rsid w:val="004E51C0"/>
    <w:rsid w:val="004E5656"/>
    <w:rsid w:val="004E5878"/>
    <w:rsid w:val="004E5CA4"/>
    <w:rsid w:val="004E69EA"/>
    <w:rsid w:val="004E736D"/>
    <w:rsid w:val="004F2334"/>
    <w:rsid w:val="004F25B5"/>
    <w:rsid w:val="004F2994"/>
    <w:rsid w:val="004F3D3A"/>
    <w:rsid w:val="004F5355"/>
    <w:rsid w:val="004F53CA"/>
    <w:rsid w:val="004F573D"/>
    <w:rsid w:val="004F7429"/>
    <w:rsid w:val="00500048"/>
    <w:rsid w:val="005009D5"/>
    <w:rsid w:val="005011CF"/>
    <w:rsid w:val="005025E5"/>
    <w:rsid w:val="00502F2B"/>
    <w:rsid w:val="00502FB4"/>
    <w:rsid w:val="00503631"/>
    <w:rsid w:val="005037A6"/>
    <w:rsid w:val="005037E9"/>
    <w:rsid w:val="00503CCE"/>
    <w:rsid w:val="00504201"/>
    <w:rsid w:val="00504D64"/>
    <w:rsid w:val="00505191"/>
    <w:rsid w:val="00505E2F"/>
    <w:rsid w:val="00507219"/>
    <w:rsid w:val="00507C7D"/>
    <w:rsid w:val="005102D8"/>
    <w:rsid w:val="00511837"/>
    <w:rsid w:val="005124A6"/>
    <w:rsid w:val="0051364C"/>
    <w:rsid w:val="00513EB8"/>
    <w:rsid w:val="00513FBA"/>
    <w:rsid w:val="00514494"/>
    <w:rsid w:val="00515054"/>
    <w:rsid w:val="00515259"/>
    <w:rsid w:val="00517525"/>
    <w:rsid w:val="00517A2B"/>
    <w:rsid w:val="00517DC9"/>
    <w:rsid w:val="00517EF5"/>
    <w:rsid w:val="0052377B"/>
    <w:rsid w:val="00524FDE"/>
    <w:rsid w:val="005255B6"/>
    <w:rsid w:val="00526CD5"/>
    <w:rsid w:val="00526F20"/>
    <w:rsid w:val="00530D88"/>
    <w:rsid w:val="005315D6"/>
    <w:rsid w:val="00531C92"/>
    <w:rsid w:val="005325F7"/>
    <w:rsid w:val="00532E8B"/>
    <w:rsid w:val="005330F4"/>
    <w:rsid w:val="00533B9A"/>
    <w:rsid w:val="0053419E"/>
    <w:rsid w:val="00534647"/>
    <w:rsid w:val="005346E0"/>
    <w:rsid w:val="00537A36"/>
    <w:rsid w:val="00540116"/>
    <w:rsid w:val="005408A2"/>
    <w:rsid w:val="00540B4C"/>
    <w:rsid w:val="00540D50"/>
    <w:rsid w:val="00540E98"/>
    <w:rsid w:val="00544038"/>
    <w:rsid w:val="00544C1F"/>
    <w:rsid w:val="00545FEC"/>
    <w:rsid w:val="005469F6"/>
    <w:rsid w:val="00547A22"/>
    <w:rsid w:val="0055022F"/>
    <w:rsid w:val="00550BF1"/>
    <w:rsid w:val="005515BF"/>
    <w:rsid w:val="00551781"/>
    <w:rsid w:val="00551BAF"/>
    <w:rsid w:val="00551EAA"/>
    <w:rsid w:val="005530B6"/>
    <w:rsid w:val="00553619"/>
    <w:rsid w:val="005562E1"/>
    <w:rsid w:val="005566B7"/>
    <w:rsid w:val="00557639"/>
    <w:rsid w:val="00561739"/>
    <w:rsid w:val="00561C24"/>
    <w:rsid w:val="00562BC2"/>
    <w:rsid w:val="005633DD"/>
    <w:rsid w:val="00565194"/>
    <w:rsid w:val="005654C5"/>
    <w:rsid w:val="005658E3"/>
    <w:rsid w:val="00565D53"/>
    <w:rsid w:val="00565F37"/>
    <w:rsid w:val="0057369F"/>
    <w:rsid w:val="00574665"/>
    <w:rsid w:val="00575567"/>
    <w:rsid w:val="00575F54"/>
    <w:rsid w:val="0057797C"/>
    <w:rsid w:val="00580757"/>
    <w:rsid w:val="00580C52"/>
    <w:rsid w:val="005811A0"/>
    <w:rsid w:val="005811EE"/>
    <w:rsid w:val="00581E2E"/>
    <w:rsid w:val="00581F68"/>
    <w:rsid w:val="00582B28"/>
    <w:rsid w:val="00582F41"/>
    <w:rsid w:val="0058301C"/>
    <w:rsid w:val="00584F33"/>
    <w:rsid w:val="00586C7F"/>
    <w:rsid w:val="00590330"/>
    <w:rsid w:val="00590B30"/>
    <w:rsid w:val="00591BF9"/>
    <w:rsid w:val="005920D6"/>
    <w:rsid w:val="00592EBF"/>
    <w:rsid w:val="005931C8"/>
    <w:rsid w:val="0059554D"/>
    <w:rsid w:val="00595BDD"/>
    <w:rsid w:val="005964F7"/>
    <w:rsid w:val="00596ACD"/>
    <w:rsid w:val="00597891"/>
    <w:rsid w:val="005979D0"/>
    <w:rsid w:val="00597DBD"/>
    <w:rsid w:val="005A1809"/>
    <w:rsid w:val="005A2718"/>
    <w:rsid w:val="005A441D"/>
    <w:rsid w:val="005A5BE8"/>
    <w:rsid w:val="005A5ED1"/>
    <w:rsid w:val="005A6106"/>
    <w:rsid w:val="005A615B"/>
    <w:rsid w:val="005A69D6"/>
    <w:rsid w:val="005A7724"/>
    <w:rsid w:val="005A7C5F"/>
    <w:rsid w:val="005A7C81"/>
    <w:rsid w:val="005B0F27"/>
    <w:rsid w:val="005B1039"/>
    <w:rsid w:val="005B27EE"/>
    <w:rsid w:val="005B4B51"/>
    <w:rsid w:val="005B5D57"/>
    <w:rsid w:val="005B628E"/>
    <w:rsid w:val="005B6D16"/>
    <w:rsid w:val="005B7D08"/>
    <w:rsid w:val="005C0245"/>
    <w:rsid w:val="005C0607"/>
    <w:rsid w:val="005C21E5"/>
    <w:rsid w:val="005C53AC"/>
    <w:rsid w:val="005C5540"/>
    <w:rsid w:val="005C652F"/>
    <w:rsid w:val="005C65AB"/>
    <w:rsid w:val="005C69CE"/>
    <w:rsid w:val="005C75DE"/>
    <w:rsid w:val="005C76DE"/>
    <w:rsid w:val="005C7994"/>
    <w:rsid w:val="005C7A45"/>
    <w:rsid w:val="005D0290"/>
    <w:rsid w:val="005D061C"/>
    <w:rsid w:val="005D3191"/>
    <w:rsid w:val="005D40ED"/>
    <w:rsid w:val="005D4EBD"/>
    <w:rsid w:val="005D728D"/>
    <w:rsid w:val="005E0233"/>
    <w:rsid w:val="005E031E"/>
    <w:rsid w:val="005E1D63"/>
    <w:rsid w:val="005E1F36"/>
    <w:rsid w:val="005E2637"/>
    <w:rsid w:val="005E28A7"/>
    <w:rsid w:val="005E3697"/>
    <w:rsid w:val="005E4332"/>
    <w:rsid w:val="005E517B"/>
    <w:rsid w:val="005E766D"/>
    <w:rsid w:val="005F0336"/>
    <w:rsid w:val="005F6008"/>
    <w:rsid w:val="005F73E2"/>
    <w:rsid w:val="005F7767"/>
    <w:rsid w:val="005F7DF3"/>
    <w:rsid w:val="00600018"/>
    <w:rsid w:val="00600689"/>
    <w:rsid w:val="00601615"/>
    <w:rsid w:val="00601E4E"/>
    <w:rsid w:val="006050B6"/>
    <w:rsid w:val="00606125"/>
    <w:rsid w:val="006062BA"/>
    <w:rsid w:val="00610408"/>
    <w:rsid w:val="006111BB"/>
    <w:rsid w:val="006123C8"/>
    <w:rsid w:val="00612768"/>
    <w:rsid w:val="00614BBF"/>
    <w:rsid w:val="0061596F"/>
    <w:rsid w:val="00615A52"/>
    <w:rsid w:val="00615DA1"/>
    <w:rsid w:val="00617F92"/>
    <w:rsid w:val="00621417"/>
    <w:rsid w:val="00622B36"/>
    <w:rsid w:val="00623327"/>
    <w:rsid w:val="00623939"/>
    <w:rsid w:val="0062402C"/>
    <w:rsid w:val="00624C75"/>
    <w:rsid w:val="0062517A"/>
    <w:rsid w:val="00625AA0"/>
    <w:rsid w:val="006265C5"/>
    <w:rsid w:val="00627BC3"/>
    <w:rsid w:val="0063149E"/>
    <w:rsid w:val="006326CE"/>
    <w:rsid w:val="00633953"/>
    <w:rsid w:val="00635C17"/>
    <w:rsid w:val="00636765"/>
    <w:rsid w:val="006375F7"/>
    <w:rsid w:val="00641F2F"/>
    <w:rsid w:val="00642460"/>
    <w:rsid w:val="00643D7A"/>
    <w:rsid w:val="00645080"/>
    <w:rsid w:val="006466E0"/>
    <w:rsid w:val="00646CF7"/>
    <w:rsid w:val="00647B05"/>
    <w:rsid w:val="0065054F"/>
    <w:rsid w:val="0065113F"/>
    <w:rsid w:val="0065497A"/>
    <w:rsid w:val="00655AB2"/>
    <w:rsid w:val="00656821"/>
    <w:rsid w:val="00656888"/>
    <w:rsid w:val="00656EB1"/>
    <w:rsid w:val="00661332"/>
    <w:rsid w:val="00663202"/>
    <w:rsid w:val="00664543"/>
    <w:rsid w:val="006646C4"/>
    <w:rsid w:val="00664717"/>
    <w:rsid w:val="0066480B"/>
    <w:rsid w:val="00666397"/>
    <w:rsid w:val="00670347"/>
    <w:rsid w:val="00670873"/>
    <w:rsid w:val="00670A02"/>
    <w:rsid w:val="006719B6"/>
    <w:rsid w:val="006729E5"/>
    <w:rsid w:val="00673B2B"/>
    <w:rsid w:val="00674C53"/>
    <w:rsid w:val="00675F05"/>
    <w:rsid w:val="00676328"/>
    <w:rsid w:val="00676A6E"/>
    <w:rsid w:val="00676F30"/>
    <w:rsid w:val="006812AE"/>
    <w:rsid w:val="00681F3B"/>
    <w:rsid w:val="006822FB"/>
    <w:rsid w:val="00682786"/>
    <w:rsid w:val="006833EA"/>
    <w:rsid w:val="00683936"/>
    <w:rsid w:val="00684CFF"/>
    <w:rsid w:val="0068554E"/>
    <w:rsid w:val="00686A59"/>
    <w:rsid w:val="00687C8F"/>
    <w:rsid w:val="00687D32"/>
    <w:rsid w:val="0069085D"/>
    <w:rsid w:val="006928B2"/>
    <w:rsid w:val="006933BF"/>
    <w:rsid w:val="0069361D"/>
    <w:rsid w:val="00693681"/>
    <w:rsid w:val="006940FF"/>
    <w:rsid w:val="006944DC"/>
    <w:rsid w:val="00694F80"/>
    <w:rsid w:val="00696142"/>
    <w:rsid w:val="006964D2"/>
    <w:rsid w:val="00696570"/>
    <w:rsid w:val="006A0945"/>
    <w:rsid w:val="006A1CBC"/>
    <w:rsid w:val="006A23AF"/>
    <w:rsid w:val="006A2BB5"/>
    <w:rsid w:val="006A3438"/>
    <w:rsid w:val="006A781A"/>
    <w:rsid w:val="006A7B22"/>
    <w:rsid w:val="006B3E87"/>
    <w:rsid w:val="006B3FE9"/>
    <w:rsid w:val="006B58CD"/>
    <w:rsid w:val="006B7C17"/>
    <w:rsid w:val="006B7C7A"/>
    <w:rsid w:val="006C0425"/>
    <w:rsid w:val="006C0699"/>
    <w:rsid w:val="006C0840"/>
    <w:rsid w:val="006C15FB"/>
    <w:rsid w:val="006C232E"/>
    <w:rsid w:val="006C24C5"/>
    <w:rsid w:val="006C3149"/>
    <w:rsid w:val="006C331D"/>
    <w:rsid w:val="006C3B24"/>
    <w:rsid w:val="006C402D"/>
    <w:rsid w:val="006C417D"/>
    <w:rsid w:val="006C4E7B"/>
    <w:rsid w:val="006C6786"/>
    <w:rsid w:val="006D0489"/>
    <w:rsid w:val="006D2030"/>
    <w:rsid w:val="006D30D7"/>
    <w:rsid w:val="006D3356"/>
    <w:rsid w:val="006D3698"/>
    <w:rsid w:val="006D443E"/>
    <w:rsid w:val="006D51DB"/>
    <w:rsid w:val="006D5427"/>
    <w:rsid w:val="006D5C84"/>
    <w:rsid w:val="006D6075"/>
    <w:rsid w:val="006D7377"/>
    <w:rsid w:val="006E11A3"/>
    <w:rsid w:val="006E3642"/>
    <w:rsid w:val="006E654D"/>
    <w:rsid w:val="006E6EC9"/>
    <w:rsid w:val="006E78BA"/>
    <w:rsid w:val="006F034C"/>
    <w:rsid w:val="006F0E2F"/>
    <w:rsid w:val="006F11F7"/>
    <w:rsid w:val="006F14C3"/>
    <w:rsid w:val="006F3284"/>
    <w:rsid w:val="006F40A3"/>
    <w:rsid w:val="006F56AB"/>
    <w:rsid w:val="006F56F5"/>
    <w:rsid w:val="006F5BE6"/>
    <w:rsid w:val="006F5C82"/>
    <w:rsid w:val="00700540"/>
    <w:rsid w:val="00701669"/>
    <w:rsid w:val="00701CF8"/>
    <w:rsid w:val="00704324"/>
    <w:rsid w:val="00704DE7"/>
    <w:rsid w:val="007057C2"/>
    <w:rsid w:val="00706A3F"/>
    <w:rsid w:val="00706AAE"/>
    <w:rsid w:val="00710D0A"/>
    <w:rsid w:val="00710E25"/>
    <w:rsid w:val="007113BF"/>
    <w:rsid w:val="0071197F"/>
    <w:rsid w:val="00711A7B"/>
    <w:rsid w:val="007120E0"/>
    <w:rsid w:val="00712D07"/>
    <w:rsid w:val="00714775"/>
    <w:rsid w:val="00715F92"/>
    <w:rsid w:val="00716628"/>
    <w:rsid w:val="00717414"/>
    <w:rsid w:val="00717C83"/>
    <w:rsid w:val="007213F5"/>
    <w:rsid w:val="00723CEF"/>
    <w:rsid w:val="007243F5"/>
    <w:rsid w:val="00726C23"/>
    <w:rsid w:val="00727456"/>
    <w:rsid w:val="00727BCC"/>
    <w:rsid w:val="00731204"/>
    <w:rsid w:val="00731A01"/>
    <w:rsid w:val="00732199"/>
    <w:rsid w:val="00733957"/>
    <w:rsid w:val="0073414D"/>
    <w:rsid w:val="0073731C"/>
    <w:rsid w:val="007374D9"/>
    <w:rsid w:val="007376D5"/>
    <w:rsid w:val="00740DE8"/>
    <w:rsid w:val="00741F07"/>
    <w:rsid w:val="00744062"/>
    <w:rsid w:val="00744694"/>
    <w:rsid w:val="00746782"/>
    <w:rsid w:val="00747A0E"/>
    <w:rsid w:val="00747A67"/>
    <w:rsid w:val="007503A3"/>
    <w:rsid w:val="0075122B"/>
    <w:rsid w:val="007519AE"/>
    <w:rsid w:val="0075384D"/>
    <w:rsid w:val="00753991"/>
    <w:rsid w:val="00753A53"/>
    <w:rsid w:val="00753C3F"/>
    <w:rsid w:val="00755346"/>
    <w:rsid w:val="00755AEA"/>
    <w:rsid w:val="00755C46"/>
    <w:rsid w:val="00757E14"/>
    <w:rsid w:val="007630C6"/>
    <w:rsid w:val="007655F6"/>
    <w:rsid w:val="00765D18"/>
    <w:rsid w:val="00767206"/>
    <w:rsid w:val="007674B4"/>
    <w:rsid w:val="00770C57"/>
    <w:rsid w:val="00770C95"/>
    <w:rsid w:val="007729F6"/>
    <w:rsid w:val="007761E2"/>
    <w:rsid w:val="00776F37"/>
    <w:rsid w:val="00776FC6"/>
    <w:rsid w:val="00777C42"/>
    <w:rsid w:val="00781764"/>
    <w:rsid w:val="0078254B"/>
    <w:rsid w:val="007829B5"/>
    <w:rsid w:val="00783EB8"/>
    <w:rsid w:val="0078590B"/>
    <w:rsid w:val="007901AE"/>
    <w:rsid w:val="00790ABA"/>
    <w:rsid w:val="0079199C"/>
    <w:rsid w:val="00791A67"/>
    <w:rsid w:val="00793064"/>
    <w:rsid w:val="00793DAC"/>
    <w:rsid w:val="00794B29"/>
    <w:rsid w:val="0079538D"/>
    <w:rsid w:val="00795CD6"/>
    <w:rsid w:val="0079633B"/>
    <w:rsid w:val="00796D44"/>
    <w:rsid w:val="00796F62"/>
    <w:rsid w:val="007A02B9"/>
    <w:rsid w:val="007A0EC3"/>
    <w:rsid w:val="007A24CB"/>
    <w:rsid w:val="007A312E"/>
    <w:rsid w:val="007A396B"/>
    <w:rsid w:val="007A4064"/>
    <w:rsid w:val="007A4C5B"/>
    <w:rsid w:val="007A5D69"/>
    <w:rsid w:val="007A747C"/>
    <w:rsid w:val="007B03BC"/>
    <w:rsid w:val="007B0796"/>
    <w:rsid w:val="007B0D55"/>
    <w:rsid w:val="007B0D66"/>
    <w:rsid w:val="007B2A7A"/>
    <w:rsid w:val="007B4173"/>
    <w:rsid w:val="007B4241"/>
    <w:rsid w:val="007B4C64"/>
    <w:rsid w:val="007B4FF0"/>
    <w:rsid w:val="007B5AD6"/>
    <w:rsid w:val="007B6F29"/>
    <w:rsid w:val="007B70B1"/>
    <w:rsid w:val="007B7B74"/>
    <w:rsid w:val="007C0A09"/>
    <w:rsid w:val="007C1845"/>
    <w:rsid w:val="007C3136"/>
    <w:rsid w:val="007C44F3"/>
    <w:rsid w:val="007C55C9"/>
    <w:rsid w:val="007C73A7"/>
    <w:rsid w:val="007D0245"/>
    <w:rsid w:val="007D1A7E"/>
    <w:rsid w:val="007D1FB2"/>
    <w:rsid w:val="007D2438"/>
    <w:rsid w:val="007D3BB4"/>
    <w:rsid w:val="007D3D1F"/>
    <w:rsid w:val="007D5329"/>
    <w:rsid w:val="007D67AA"/>
    <w:rsid w:val="007D7019"/>
    <w:rsid w:val="007D7140"/>
    <w:rsid w:val="007D7970"/>
    <w:rsid w:val="007D7DC4"/>
    <w:rsid w:val="007E19A0"/>
    <w:rsid w:val="007E1E9D"/>
    <w:rsid w:val="007E2D29"/>
    <w:rsid w:val="007E60F9"/>
    <w:rsid w:val="007E69FE"/>
    <w:rsid w:val="007E71FB"/>
    <w:rsid w:val="007F3A67"/>
    <w:rsid w:val="007F65FC"/>
    <w:rsid w:val="007F69D9"/>
    <w:rsid w:val="007F6C87"/>
    <w:rsid w:val="007F7D08"/>
    <w:rsid w:val="00800826"/>
    <w:rsid w:val="0080106E"/>
    <w:rsid w:val="00801FA4"/>
    <w:rsid w:val="00802116"/>
    <w:rsid w:val="00802641"/>
    <w:rsid w:val="0080316F"/>
    <w:rsid w:val="00804532"/>
    <w:rsid w:val="00804701"/>
    <w:rsid w:val="008048CA"/>
    <w:rsid w:val="00804ADA"/>
    <w:rsid w:val="008063A4"/>
    <w:rsid w:val="00806951"/>
    <w:rsid w:val="00807A69"/>
    <w:rsid w:val="00807C02"/>
    <w:rsid w:val="008104F3"/>
    <w:rsid w:val="00810694"/>
    <w:rsid w:val="008112B4"/>
    <w:rsid w:val="00811B36"/>
    <w:rsid w:val="008156F5"/>
    <w:rsid w:val="0081572A"/>
    <w:rsid w:val="00815B69"/>
    <w:rsid w:val="00816C91"/>
    <w:rsid w:val="00816D17"/>
    <w:rsid w:val="0082092F"/>
    <w:rsid w:val="00821160"/>
    <w:rsid w:val="00821536"/>
    <w:rsid w:val="00822191"/>
    <w:rsid w:val="00822BF6"/>
    <w:rsid w:val="008238E0"/>
    <w:rsid w:val="00824C23"/>
    <w:rsid w:val="00824D4E"/>
    <w:rsid w:val="00824DED"/>
    <w:rsid w:val="00826CDD"/>
    <w:rsid w:val="00827F0B"/>
    <w:rsid w:val="00830AD7"/>
    <w:rsid w:val="008323DE"/>
    <w:rsid w:val="00833A47"/>
    <w:rsid w:val="00833CE2"/>
    <w:rsid w:val="00834CBD"/>
    <w:rsid w:val="008353A9"/>
    <w:rsid w:val="00835B7E"/>
    <w:rsid w:val="008379E2"/>
    <w:rsid w:val="0084028D"/>
    <w:rsid w:val="0084149E"/>
    <w:rsid w:val="00843EDD"/>
    <w:rsid w:val="008446E1"/>
    <w:rsid w:val="008448F1"/>
    <w:rsid w:val="00844AC1"/>
    <w:rsid w:val="00847E5A"/>
    <w:rsid w:val="00850499"/>
    <w:rsid w:val="008504E6"/>
    <w:rsid w:val="00850623"/>
    <w:rsid w:val="0085475B"/>
    <w:rsid w:val="00854F56"/>
    <w:rsid w:val="008562A4"/>
    <w:rsid w:val="008569DE"/>
    <w:rsid w:val="00857E9F"/>
    <w:rsid w:val="00860516"/>
    <w:rsid w:val="00860BA4"/>
    <w:rsid w:val="00861B7D"/>
    <w:rsid w:val="00863F82"/>
    <w:rsid w:val="008645AA"/>
    <w:rsid w:val="008646C3"/>
    <w:rsid w:val="008655D8"/>
    <w:rsid w:val="008675CA"/>
    <w:rsid w:val="00870BC8"/>
    <w:rsid w:val="0087168A"/>
    <w:rsid w:val="0087210E"/>
    <w:rsid w:val="00874064"/>
    <w:rsid w:val="00874661"/>
    <w:rsid w:val="00874714"/>
    <w:rsid w:val="00875541"/>
    <w:rsid w:val="00875C36"/>
    <w:rsid w:val="00876104"/>
    <w:rsid w:val="00877407"/>
    <w:rsid w:val="008806DA"/>
    <w:rsid w:val="00880C6B"/>
    <w:rsid w:val="00880EF2"/>
    <w:rsid w:val="00881ACC"/>
    <w:rsid w:val="00881EB0"/>
    <w:rsid w:val="00882173"/>
    <w:rsid w:val="00885A4E"/>
    <w:rsid w:val="0088693E"/>
    <w:rsid w:val="0088710E"/>
    <w:rsid w:val="0088733A"/>
    <w:rsid w:val="00887729"/>
    <w:rsid w:val="0089017F"/>
    <w:rsid w:val="00890F9A"/>
    <w:rsid w:val="00891ECC"/>
    <w:rsid w:val="008927E7"/>
    <w:rsid w:val="00892ED6"/>
    <w:rsid w:val="00895CA1"/>
    <w:rsid w:val="00896C17"/>
    <w:rsid w:val="008A0D12"/>
    <w:rsid w:val="008A106D"/>
    <w:rsid w:val="008A1630"/>
    <w:rsid w:val="008A1645"/>
    <w:rsid w:val="008A202D"/>
    <w:rsid w:val="008A620B"/>
    <w:rsid w:val="008A6B5B"/>
    <w:rsid w:val="008A6CD0"/>
    <w:rsid w:val="008A6EB8"/>
    <w:rsid w:val="008B02F4"/>
    <w:rsid w:val="008B0F05"/>
    <w:rsid w:val="008B2458"/>
    <w:rsid w:val="008B2547"/>
    <w:rsid w:val="008B2884"/>
    <w:rsid w:val="008B2F89"/>
    <w:rsid w:val="008B4C71"/>
    <w:rsid w:val="008B640B"/>
    <w:rsid w:val="008B7C97"/>
    <w:rsid w:val="008C1C77"/>
    <w:rsid w:val="008C2964"/>
    <w:rsid w:val="008C4A55"/>
    <w:rsid w:val="008C5018"/>
    <w:rsid w:val="008C51DC"/>
    <w:rsid w:val="008C7FC4"/>
    <w:rsid w:val="008D0AE6"/>
    <w:rsid w:val="008D0CB7"/>
    <w:rsid w:val="008D145E"/>
    <w:rsid w:val="008D1715"/>
    <w:rsid w:val="008D34BE"/>
    <w:rsid w:val="008D7E39"/>
    <w:rsid w:val="008E0901"/>
    <w:rsid w:val="008E24B2"/>
    <w:rsid w:val="008E27D9"/>
    <w:rsid w:val="008E2864"/>
    <w:rsid w:val="008E2A1B"/>
    <w:rsid w:val="008E2F1F"/>
    <w:rsid w:val="008E37AB"/>
    <w:rsid w:val="008E410A"/>
    <w:rsid w:val="008E4E87"/>
    <w:rsid w:val="008E4EAD"/>
    <w:rsid w:val="008E5D94"/>
    <w:rsid w:val="008F0D23"/>
    <w:rsid w:val="008F1546"/>
    <w:rsid w:val="008F176C"/>
    <w:rsid w:val="008F21F7"/>
    <w:rsid w:val="008F324B"/>
    <w:rsid w:val="008F64C2"/>
    <w:rsid w:val="008F6F4C"/>
    <w:rsid w:val="008F7CC7"/>
    <w:rsid w:val="00900563"/>
    <w:rsid w:val="009013E6"/>
    <w:rsid w:val="00901B12"/>
    <w:rsid w:val="00901F87"/>
    <w:rsid w:val="00902070"/>
    <w:rsid w:val="009021D5"/>
    <w:rsid w:val="00903C2D"/>
    <w:rsid w:val="00904430"/>
    <w:rsid w:val="009049F1"/>
    <w:rsid w:val="00905606"/>
    <w:rsid w:val="0090566A"/>
    <w:rsid w:val="009056E8"/>
    <w:rsid w:val="009065EF"/>
    <w:rsid w:val="00906C18"/>
    <w:rsid w:val="0090741A"/>
    <w:rsid w:val="00911023"/>
    <w:rsid w:val="00917AC6"/>
    <w:rsid w:val="009200E6"/>
    <w:rsid w:val="009209C3"/>
    <w:rsid w:val="009209CF"/>
    <w:rsid w:val="009232B5"/>
    <w:rsid w:val="00923D77"/>
    <w:rsid w:val="009252CE"/>
    <w:rsid w:val="00926DD4"/>
    <w:rsid w:val="009279CD"/>
    <w:rsid w:val="009300B2"/>
    <w:rsid w:val="009328B6"/>
    <w:rsid w:val="00932E84"/>
    <w:rsid w:val="00933012"/>
    <w:rsid w:val="00933256"/>
    <w:rsid w:val="00933897"/>
    <w:rsid w:val="00933908"/>
    <w:rsid w:val="00933FA8"/>
    <w:rsid w:val="0093518E"/>
    <w:rsid w:val="009357BA"/>
    <w:rsid w:val="00935F10"/>
    <w:rsid w:val="009402FA"/>
    <w:rsid w:val="009410E2"/>
    <w:rsid w:val="009429BA"/>
    <w:rsid w:val="00944B28"/>
    <w:rsid w:val="00945599"/>
    <w:rsid w:val="00946DA7"/>
    <w:rsid w:val="0095076E"/>
    <w:rsid w:val="00951278"/>
    <w:rsid w:val="00952908"/>
    <w:rsid w:val="00952D00"/>
    <w:rsid w:val="0095661F"/>
    <w:rsid w:val="00957854"/>
    <w:rsid w:val="0096197A"/>
    <w:rsid w:val="00962E04"/>
    <w:rsid w:val="00963202"/>
    <w:rsid w:val="009633F9"/>
    <w:rsid w:val="0096489F"/>
    <w:rsid w:val="00964DDB"/>
    <w:rsid w:val="00965609"/>
    <w:rsid w:val="00966ADC"/>
    <w:rsid w:val="00970367"/>
    <w:rsid w:val="0097118B"/>
    <w:rsid w:val="00971837"/>
    <w:rsid w:val="00971A26"/>
    <w:rsid w:val="00972BCC"/>
    <w:rsid w:val="00973EB7"/>
    <w:rsid w:val="0097457F"/>
    <w:rsid w:val="009761E8"/>
    <w:rsid w:val="00976C16"/>
    <w:rsid w:val="009771DC"/>
    <w:rsid w:val="00977556"/>
    <w:rsid w:val="009776E2"/>
    <w:rsid w:val="00980385"/>
    <w:rsid w:val="0098097E"/>
    <w:rsid w:val="00982A3A"/>
    <w:rsid w:val="00982C56"/>
    <w:rsid w:val="00983059"/>
    <w:rsid w:val="0098452A"/>
    <w:rsid w:val="00987205"/>
    <w:rsid w:val="00987D6A"/>
    <w:rsid w:val="0099111A"/>
    <w:rsid w:val="00992BDF"/>
    <w:rsid w:val="0099498E"/>
    <w:rsid w:val="009963F0"/>
    <w:rsid w:val="00996470"/>
    <w:rsid w:val="009970A9"/>
    <w:rsid w:val="00997534"/>
    <w:rsid w:val="009A11C6"/>
    <w:rsid w:val="009A1240"/>
    <w:rsid w:val="009A586B"/>
    <w:rsid w:val="009A5A61"/>
    <w:rsid w:val="009A5CB3"/>
    <w:rsid w:val="009A6875"/>
    <w:rsid w:val="009A7C9C"/>
    <w:rsid w:val="009A7E11"/>
    <w:rsid w:val="009B00F8"/>
    <w:rsid w:val="009B09E6"/>
    <w:rsid w:val="009B0EE0"/>
    <w:rsid w:val="009B1DFD"/>
    <w:rsid w:val="009B2239"/>
    <w:rsid w:val="009B24C5"/>
    <w:rsid w:val="009B4337"/>
    <w:rsid w:val="009B4656"/>
    <w:rsid w:val="009C0340"/>
    <w:rsid w:val="009C2A86"/>
    <w:rsid w:val="009C6F9A"/>
    <w:rsid w:val="009C771C"/>
    <w:rsid w:val="009D034A"/>
    <w:rsid w:val="009D08FE"/>
    <w:rsid w:val="009D1987"/>
    <w:rsid w:val="009D297D"/>
    <w:rsid w:val="009D4E5C"/>
    <w:rsid w:val="009D5247"/>
    <w:rsid w:val="009D5ACA"/>
    <w:rsid w:val="009D5C2B"/>
    <w:rsid w:val="009D68DE"/>
    <w:rsid w:val="009D71DA"/>
    <w:rsid w:val="009D771D"/>
    <w:rsid w:val="009D7E93"/>
    <w:rsid w:val="009E056A"/>
    <w:rsid w:val="009E067B"/>
    <w:rsid w:val="009E2063"/>
    <w:rsid w:val="009E3AE9"/>
    <w:rsid w:val="009E56D0"/>
    <w:rsid w:val="009E5CFE"/>
    <w:rsid w:val="009E5F73"/>
    <w:rsid w:val="009E7D49"/>
    <w:rsid w:val="009F03BD"/>
    <w:rsid w:val="009F182D"/>
    <w:rsid w:val="009F2ED7"/>
    <w:rsid w:val="009F5443"/>
    <w:rsid w:val="009F56AE"/>
    <w:rsid w:val="009F7008"/>
    <w:rsid w:val="009F74A2"/>
    <w:rsid w:val="00A07092"/>
    <w:rsid w:val="00A117D5"/>
    <w:rsid w:val="00A12E00"/>
    <w:rsid w:val="00A13A90"/>
    <w:rsid w:val="00A140C0"/>
    <w:rsid w:val="00A15BDA"/>
    <w:rsid w:val="00A20C31"/>
    <w:rsid w:val="00A20C9A"/>
    <w:rsid w:val="00A2107B"/>
    <w:rsid w:val="00A22A8B"/>
    <w:rsid w:val="00A22E76"/>
    <w:rsid w:val="00A248F4"/>
    <w:rsid w:val="00A2661C"/>
    <w:rsid w:val="00A266AD"/>
    <w:rsid w:val="00A26DAE"/>
    <w:rsid w:val="00A27462"/>
    <w:rsid w:val="00A27488"/>
    <w:rsid w:val="00A27E47"/>
    <w:rsid w:val="00A301E5"/>
    <w:rsid w:val="00A30290"/>
    <w:rsid w:val="00A30AAB"/>
    <w:rsid w:val="00A31EA6"/>
    <w:rsid w:val="00A32C19"/>
    <w:rsid w:val="00A33D33"/>
    <w:rsid w:val="00A34E24"/>
    <w:rsid w:val="00A34F71"/>
    <w:rsid w:val="00A351B6"/>
    <w:rsid w:val="00A3527D"/>
    <w:rsid w:val="00A35A0B"/>
    <w:rsid w:val="00A362B9"/>
    <w:rsid w:val="00A370DD"/>
    <w:rsid w:val="00A3765E"/>
    <w:rsid w:val="00A37F3B"/>
    <w:rsid w:val="00A405CA"/>
    <w:rsid w:val="00A43050"/>
    <w:rsid w:val="00A430E9"/>
    <w:rsid w:val="00A44FC7"/>
    <w:rsid w:val="00A455E6"/>
    <w:rsid w:val="00A4561E"/>
    <w:rsid w:val="00A5053E"/>
    <w:rsid w:val="00A50B4F"/>
    <w:rsid w:val="00A51E3F"/>
    <w:rsid w:val="00A54665"/>
    <w:rsid w:val="00A547E3"/>
    <w:rsid w:val="00A55C00"/>
    <w:rsid w:val="00A5618B"/>
    <w:rsid w:val="00A5624C"/>
    <w:rsid w:val="00A563EE"/>
    <w:rsid w:val="00A568D0"/>
    <w:rsid w:val="00A56E5D"/>
    <w:rsid w:val="00A56F65"/>
    <w:rsid w:val="00A57434"/>
    <w:rsid w:val="00A57516"/>
    <w:rsid w:val="00A60D5C"/>
    <w:rsid w:val="00A61201"/>
    <w:rsid w:val="00A6166E"/>
    <w:rsid w:val="00A624A8"/>
    <w:rsid w:val="00A62888"/>
    <w:rsid w:val="00A62AF0"/>
    <w:rsid w:val="00A64C95"/>
    <w:rsid w:val="00A651F7"/>
    <w:rsid w:val="00A6536C"/>
    <w:rsid w:val="00A6663B"/>
    <w:rsid w:val="00A70912"/>
    <w:rsid w:val="00A716DC"/>
    <w:rsid w:val="00A72084"/>
    <w:rsid w:val="00A72485"/>
    <w:rsid w:val="00A73289"/>
    <w:rsid w:val="00A73B30"/>
    <w:rsid w:val="00A7468E"/>
    <w:rsid w:val="00A74FFD"/>
    <w:rsid w:val="00A75A86"/>
    <w:rsid w:val="00A764A9"/>
    <w:rsid w:val="00A766DB"/>
    <w:rsid w:val="00A76C16"/>
    <w:rsid w:val="00A825C0"/>
    <w:rsid w:val="00A8271A"/>
    <w:rsid w:val="00A82BC5"/>
    <w:rsid w:val="00A83DA1"/>
    <w:rsid w:val="00A84547"/>
    <w:rsid w:val="00A93488"/>
    <w:rsid w:val="00A94E9C"/>
    <w:rsid w:val="00A963D8"/>
    <w:rsid w:val="00AA0008"/>
    <w:rsid w:val="00AA08EF"/>
    <w:rsid w:val="00AA110A"/>
    <w:rsid w:val="00AA3D54"/>
    <w:rsid w:val="00AA422A"/>
    <w:rsid w:val="00AA557B"/>
    <w:rsid w:val="00AB056F"/>
    <w:rsid w:val="00AB0710"/>
    <w:rsid w:val="00AB07B5"/>
    <w:rsid w:val="00AB1F27"/>
    <w:rsid w:val="00AB36A8"/>
    <w:rsid w:val="00AB3E70"/>
    <w:rsid w:val="00AB4187"/>
    <w:rsid w:val="00AB46C4"/>
    <w:rsid w:val="00AB54CC"/>
    <w:rsid w:val="00AB6295"/>
    <w:rsid w:val="00AB7A20"/>
    <w:rsid w:val="00AB7EA2"/>
    <w:rsid w:val="00AC1383"/>
    <w:rsid w:val="00AC15CD"/>
    <w:rsid w:val="00AC3F4A"/>
    <w:rsid w:val="00AC49AB"/>
    <w:rsid w:val="00AC584B"/>
    <w:rsid w:val="00AC5854"/>
    <w:rsid w:val="00AC5BB1"/>
    <w:rsid w:val="00AC6B5E"/>
    <w:rsid w:val="00AD0605"/>
    <w:rsid w:val="00AD0B7B"/>
    <w:rsid w:val="00AD2092"/>
    <w:rsid w:val="00AD2A06"/>
    <w:rsid w:val="00AD370D"/>
    <w:rsid w:val="00AD7BB1"/>
    <w:rsid w:val="00AE12CF"/>
    <w:rsid w:val="00AE3495"/>
    <w:rsid w:val="00AE351F"/>
    <w:rsid w:val="00AE45EE"/>
    <w:rsid w:val="00AE4724"/>
    <w:rsid w:val="00AE6CE2"/>
    <w:rsid w:val="00AF0F0D"/>
    <w:rsid w:val="00AF11EE"/>
    <w:rsid w:val="00AF2866"/>
    <w:rsid w:val="00AF33E4"/>
    <w:rsid w:val="00AF34AB"/>
    <w:rsid w:val="00AF40D4"/>
    <w:rsid w:val="00AF47AC"/>
    <w:rsid w:val="00AF61E8"/>
    <w:rsid w:val="00AF6BB4"/>
    <w:rsid w:val="00AF7B11"/>
    <w:rsid w:val="00B00B4C"/>
    <w:rsid w:val="00B00BF6"/>
    <w:rsid w:val="00B025E7"/>
    <w:rsid w:val="00B04318"/>
    <w:rsid w:val="00B04903"/>
    <w:rsid w:val="00B04A72"/>
    <w:rsid w:val="00B04C10"/>
    <w:rsid w:val="00B05B4D"/>
    <w:rsid w:val="00B061FE"/>
    <w:rsid w:val="00B0683E"/>
    <w:rsid w:val="00B0787D"/>
    <w:rsid w:val="00B1147C"/>
    <w:rsid w:val="00B116BD"/>
    <w:rsid w:val="00B11CC8"/>
    <w:rsid w:val="00B1265B"/>
    <w:rsid w:val="00B14AF1"/>
    <w:rsid w:val="00B16D4B"/>
    <w:rsid w:val="00B173D4"/>
    <w:rsid w:val="00B178AB"/>
    <w:rsid w:val="00B20B18"/>
    <w:rsid w:val="00B22034"/>
    <w:rsid w:val="00B23EAB"/>
    <w:rsid w:val="00B25180"/>
    <w:rsid w:val="00B25196"/>
    <w:rsid w:val="00B257E1"/>
    <w:rsid w:val="00B2604C"/>
    <w:rsid w:val="00B26552"/>
    <w:rsid w:val="00B268CD"/>
    <w:rsid w:val="00B26988"/>
    <w:rsid w:val="00B30175"/>
    <w:rsid w:val="00B30238"/>
    <w:rsid w:val="00B307BE"/>
    <w:rsid w:val="00B30DD7"/>
    <w:rsid w:val="00B311A7"/>
    <w:rsid w:val="00B334AE"/>
    <w:rsid w:val="00B33796"/>
    <w:rsid w:val="00B33A40"/>
    <w:rsid w:val="00B33E59"/>
    <w:rsid w:val="00B4015E"/>
    <w:rsid w:val="00B406AB"/>
    <w:rsid w:val="00B44930"/>
    <w:rsid w:val="00B44A65"/>
    <w:rsid w:val="00B45A8C"/>
    <w:rsid w:val="00B46802"/>
    <w:rsid w:val="00B47801"/>
    <w:rsid w:val="00B5098E"/>
    <w:rsid w:val="00B51CDA"/>
    <w:rsid w:val="00B5227D"/>
    <w:rsid w:val="00B53A4F"/>
    <w:rsid w:val="00B54C5F"/>
    <w:rsid w:val="00B56AC8"/>
    <w:rsid w:val="00B5781D"/>
    <w:rsid w:val="00B604B9"/>
    <w:rsid w:val="00B60B7D"/>
    <w:rsid w:val="00B62881"/>
    <w:rsid w:val="00B62DA8"/>
    <w:rsid w:val="00B6358A"/>
    <w:rsid w:val="00B63AA1"/>
    <w:rsid w:val="00B64289"/>
    <w:rsid w:val="00B6447C"/>
    <w:rsid w:val="00B64645"/>
    <w:rsid w:val="00B64E75"/>
    <w:rsid w:val="00B708DA"/>
    <w:rsid w:val="00B7168D"/>
    <w:rsid w:val="00B72E56"/>
    <w:rsid w:val="00B75F44"/>
    <w:rsid w:val="00B76692"/>
    <w:rsid w:val="00B7720F"/>
    <w:rsid w:val="00B77ADB"/>
    <w:rsid w:val="00B80F7F"/>
    <w:rsid w:val="00B81BAD"/>
    <w:rsid w:val="00B82626"/>
    <w:rsid w:val="00B83312"/>
    <w:rsid w:val="00B83E1F"/>
    <w:rsid w:val="00B85A32"/>
    <w:rsid w:val="00B906B2"/>
    <w:rsid w:val="00B911FA"/>
    <w:rsid w:val="00B938E0"/>
    <w:rsid w:val="00B93D63"/>
    <w:rsid w:val="00B96C1C"/>
    <w:rsid w:val="00B9757B"/>
    <w:rsid w:val="00BA05A3"/>
    <w:rsid w:val="00BA0847"/>
    <w:rsid w:val="00BA2FD2"/>
    <w:rsid w:val="00BA454A"/>
    <w:rsid w:val="00BA63DB"/>
    <w:rsid w:val="00BA7005"/>
    <w:rsid w:val="00BB16CC"/>
    <w:rsid w:val="00BB3244"/>
    <w:rsid w:val="00BB3905"/>
    <w:rsid w:val="00BB5D64"/>
    <w:rsid w:val="00BB6D53"/>
    <w:rsid w:val="00BC0890"/>
    <w:rsid w:val="00BC1163"/>
    <w:rsid w:val="00BC163F"/>
    <w:rsid w:val="00BC58D9"/>
    <w:rsid w:val="00BD60F7"/>
    <w:rsid w:val="00BD664F"/>
    <w:rsid w:val="00BD6B8E"/>
    <w:rsid w:val="00BD6E0F"/>
    <w:rsid w:val="00BE0C56"/>
    <w:rsid w:val="00BE1BF1"/>
    <w:rsid w:val="00BE1C73"/>
    <w:rsid w:val="00BE1FF5"/>
    <w:rsid w:val="00BE2D2C"/>
    <w:rsid w:val="00BE3CA8"/>
    <w:rsid w:val="00BE4CC8"/>
    <w:rsid w:val="00BE51FE"/>
    <w:rsid w:val="00BE531D"/>
    <w:rsid w:val="00BE6362"/>
    <w:rsid w:val="00BE71D1"/>
    <w:rsid w:val="00BE7DC6"/>
    <w:rsid w:val="00BF09B9"/>
    <w:rsid w:val="00BF1741"/>
    <w:rsid w:val="00BF2050"/>
    <w:rsid w:val="00BF2BDD"/>
    <w:rsid w:val="00BF308C"/>
    <w:rsid w:val="00BF34F6"/>
    <w:rsid w:val="00BF37C2"/>
    <w:rsid w:val="00BF4B15"/>
    <w:rsid w:val="00BF5020"/>
    <w:rsid w:val="00BF6C6F"/>
    <w:rsid w:val="00BF7781"/>
    <w:rsid w:val="00C00440"/>
    <w:rsid w:val="00C00779"/>
    <w:rsid w:val="00C03F6B"/>
    <w:rsid w:val="00C065E1"/>
    <w:rsid w:val="00C066FC"/>
    <w:rsid w:val="00C07D73"/>
    <w:rsid w:val="00C13281"/>
    <w:rsid w:val="00C133B2"/>
    <w:rsid w:val="00C14C69"/>
    <w:rsid w:val="00C151B8"/>
    <w:rsid w:val="00C17C82"/>
    <w:rsid w:val="00C2042E"/>
    <w:rsid w:val="00C20A5B"/>
    <w:rsid w:val="00C21904"/>
    <w:rsid w:val="00C25320"/>
    <w:rsid w:val="00C25770"/>
    <w:rsid w:val="00C25B5B"/>
    <w:rsid w:val="00C26BBD"/>
    <w:rsid w:val="00C27CB7"/>
    <w:rsid w:val="00C33DC8"/>
    <w:rsid w:val="00C3418B"/>
    <w:rsid w:val="00C34323"/>
    <w:rsid w:val="00C34496"/>
    <w:rsid w:val="00C34E2F"/>
    <w:rsid w:val="00C3604C"/>
    <w:rsid w:val="00C36E5A"/>
    <w:rsid w:val="00C3713A"/>
    <w:rsid w:val="00C40273"/>
    <w:rsid w:val="00C40725"/>
    <w:rsid w:val="00C40A6C"/>
    <w:rsid w:val="00C41E82"/>
    <w:rsid w:val="00C43775"/>
    <w:rsid w:val="00C43ADE"/>
    <w:rsid w:val="00C442E4"/>
    <w:rsid w:val="00C44E1C"/>
    <w:rsid w:val="00C50221"/>
    <w:rsid w:val="00C5099B"/>
    <w:rsid w:val="00C50AA7"/>
    <w:rsid w:val="00C5372B"/>
    <w:rsid w:val="00C53E5A"/>
    <w:rsid w:val="00C541A3"/>
    <w:rsid w:val="00C543A1"/>
    <w:rsid w:val="00C543E0"/>
    <w:rsid w:val="00C54643"/>
    <w:rsid w:val="00C56F28"/>
    <w:rsid w:val="00C57F4B"/>
    <w:rsid w:val="00C611DC"/>
    <w:rsid w:val="00C61BB7"/>
    <w:rsid w:val="00C61E6D"/>
    <w:rsid w:val="00C64D16"/>
    <w:rsid w:val="00C64D3B"/>
    <w:rsid w:val="00C652D2"/>
    <w:rsid w:val="00C65B75"/>
    <w:rsid w:val="00C66629"/>
    <w:rsid w:val="00C67474"/>
    <w:rsid w:val="00C71638"/>
    <w:rsid w:val="00C71F24"/>
    <w:rsid w:val="00C730A7"/>
    <w:rsid w:val="00C76487"/>
    <w:rsid w:val="00C77A9C"/>
    <w:rsid w:val="00C8168D"/>
    <w:rsid w:val="00C82555"/>
    <w:rsid w:val="00C83BA7"/>
    <w:rsid w:val="00C85628"/>
    <w:rsid w:val="00C86124"/>
    <w:rsid w:val="00C86AEF"/>
    <w:rsid w:val="00C87B6E"/>
    <w:rsid w:val="00C90400"/>
    <w:rsid w:val="00C90631"/>
    <w:rsid w:val="00C913F0"/>
    <w:rsid w:val="00C92647"/>
    <w:rsid w:val="00C93D93"/>
    <w:rsid w:val="00C944E4"/>
    <w:rsid w:val="00C94E01"/>
    <w:rsid w:val="00C9640B"/>
    <w:rsid w:val="00C96441"/>
    <w:rsid w:val="00C96AEE"/>
    <w:rsid w:val="00C97A5A"/>
    <w:rsid w:val="00CA0875"/>
    <w:rsid w:val="00CA1CE3"/>
    <w:rsid w:val="00CA24EA"/>
    <w:rsid w:val="00CA2BC1"/>
    <w:rsid w:val="00CA310F"/>
    <w:rsid w:val="00CA3D9B"/>
    <w:rsid w:val="00CA4B09"/>
    <w:rsid w:val="00CA5A54"/>
    <w:rsid w:val="00CA7A87"/>
    <w:rsid w:val="00CB1212"/>
    <w:rsid w:val="00CB18EE"/>
    <w:rsid w:val="00CB3505"/>
    <w:rsid w:val="00CB5660"/>
    <w:rsid w:val="00CB6E9B"/>
    <w:rsid w:val="00CB7194"/>
    <w:rsid w:val="00CC0D37"/>
    <w:rsid w:val="00CC1169"/>
    <w:rsid w:val="00CC2614"/>
    <w:rsid w:val="00CC53AC"/>
    <w:rsid w:val="00CC7899"/>
    <w:rsid w:val="00CD11FB"/>
    <w:rsid w:val="00CD3AB0"/>
    <w:rsid w:val="00CD5DF1"/>
    <w:rsid w:val="00CD77F0"/>
    <w:rsid w:val="00CD7999"/>
    <w:rsid w:val="00CD7E78"/>
    <w:rsid w:val="00CE0039"/>
    <w:rsid w:val="00CE0C96"/>
    <w:rsid w:val="00CE1424"/>
    <w:rsid w:val="00CE2CCB"/>
    <w:rsid w:val="00CE3DF7"/>
    <w:rsid w:val="00CE42E9"/>
    <w:rsid w:val="00CE4956"/>
    <w:rsid w:val="00CE645C"/>
    <w:rsid w:val="00CE7A71"/>
    <w:rsid w:val="00CF08EF"/>
    <w:rsid w:val="00CF0CF4"/>
    <w:rsid w:val="00CF1014"/>
    <w:rsid w:val="00CF119D"/>
    <w:rsid w:val="00CF368B"/>
    <w:rsid w:val="00CF4243"/>
    <w:rsid w:val="00CF54A0"/>
    <w:rsid w:val="00CF78CD"/>
    <w:rsid w:val="00CF7BBF"/>
    <w:rsid w:val="00D00990"/>
    <w:rsid w:val="00D02E33"/>
    <w:rsid w:val="00D046DE"/>
    <w:rsid w:val="00D06FCD"/>
    <w:rsid w:val="00D12A7F"/>
    <w:rsid w:val="00D12C20"/>
    <w:rsid w:val="00D1359F"/>
    <w:rsid w:val="00D13B60"/>
    <w:rsid w:val="00D14470"/>
    <w:rsid w:val="00D153C5"/>
    <w:rsid w:val="00D157AB"/>
    <w:rsid w:val="00D161D0"/>
    <w:rsid w:val="00D200DE"/>
    <w:rsid w:val="00D209F3"/>
    <w:rsid w:val="00D21B95"/>
    <w:rsid w:val="00D22DF6"/>
    <w:rsid w:val="00D23956"/>
    <w:rsid w:val="00D248D8"/>
    <w:rsid w:val="00D271EA"/>
    <w:rsid w:val="00D27E2F"/>
    <w:rsid w:val="00D307FD"/>
    <w:rsid w:val="00D30AE2"/>
    <w:rsid w:val="00D31045"/>
    <w:rsid w:val="00D31C5A"/>
    <w:rsid w:val="00D325BC"/>
    <w:rsid w:val="00D32A50"/>
    <w:rsid w:val="00D333EF"/>
    <w:rsid w:val="00D34C04"/>
    <w:rsid w:val="00D361C1"/>
    <w:rsid w:val="00D36E63"/>
    <w:rsid w:val="00D37C77"/>
    <w:rsid w:val="00D37D4F"/>
    <w:rsid w:val="00D40108"/>
    <w:rsid w:val="00D41183"/>
    <w:rsid w:val="00D41EF0"/>
    <w:rsid w:val="00D4204C"/>
    <w:rsid w:val="00D42B56"/>
    <w:rsid w:val="00D4342D"/>
    <w:rsid w:val="00D44FA7"/>
    <w:rsid w:val="00D453A9"/>
    <w:rsid w:val="00D460A6"/>
    <w:rsid w:val="00D46501"/>
    <w:rsid w:val="00D47F24"/>
    <w:rsid w:val="00D500CF"/>
    <w:rsid w:val="00D50FA8"/>
    <w:rsid w:val="00D5153E"/>
    <w:rsid w:val="00D5482F"/>
    <w:rsid w:val="00D54DC5"/>
    <w:rsid w:val="00D613B5"/>
    <w:rsid w:val="00D648EA"/>
    <w:rsid w:val="00D65962"/>
    <w:rsid w:val="00D667A0"/>
    <w:rsid w:val="00D67BAC"/>
    <w:rsid w:val="00D70BCC"/>
    <w:rsid w:val="00D73C6B"/>
    <w:rsid w:val="00D74431"/>
    <w:rsid w:val="00D74B46"/>
    <w:rsid w:val="00D758B8"/>
    <w:rsid w:val="00D77203"/>
    <w:rsid w:val="00D77AB1"/>
    <w:rsid w:val="00D8044A"/>
    <w:rsid w:val="00D81260"/>
    <w:rsid w:val="00D816A0"/>
    <w:rsid w:val="00D81ED3"/>
    <w:rsid w:val="00D830EB"/>
    <w:rsid w:val="00D86537"/>
    <w:rsid w:val="00D86D03"/>
    <w:rsid w:val="00D90FF6"/>
    <w:rsid w:val="00D9255E"/>
    <w:rsid w:val="00D92C43"/>
    <w:rsid w:val="00D92DFF"/>
    <w:rsid w:val="00D937E3"/>
    <w:rsid w:val="00D953F8"/>
    <w:rsid w:val="00D95B5C"/>
    <w:rsid w:val="00DA0BDB"/>
    <w:rsid w:val="00DA0FBA"/>
    <w:rsid w:val="00DA3039"/>
    <w:rsid w:val="00DA34DA"/>
    <w:rsid w:val="00DA4B8B"/>
    <w:rsid w:val="00DA5549"/>
    <w:rsid w:val="00DA6379"/>
    <w:rsid w:val="00DA7104"/>
    <w:rsid w:val="00DA7E82"/>
    <w:rsid w:val="00DB0090"/>
    <w:rsid w:val="00DB22A8"/>
    <w:rsid w:val="00DB26EF"/>
    <w:rsid w:val="00DB3AD9"/>
    <w:rsid w:val="00DB5D05"/>
    <w:rsid w:val="00DB5D65"/>
    <w:rsid w:val="00DB779A"/>
    <w:rsid w:val="00DC030E"/>
    <w:rsid w:val="00DC2803"/>
    <w:rsid w:val="00DC4B38"/>
    <w:rsid w:val="00DC4C08"/>
    <w:rsid w:val="00DC6487"/>
    <w:rsid w:val="00DC6A65"/>
    <w:rsid w:val="00DC7D37"/>
    <w:rsid w:val="00DD12B8"/>
    <w:rsid w:val="00DD163C"/>
    <w:rsid w:val="00DD257C"/>
    <w:rsid w:val="00DD2E89"/>
    <w:rsid w:val="00DD3FDD"/>
    <w:rsid w:val="00DD4595"/>
    <w:rsid w:val="00DD45B5"/>
    <w:rsid w:val="00DD5230"/>
    <w:rsid w:val="00DD599A"/>
    <w:rsid w:val="00DD6700"/>
    <w:rsid w:val="00DD6C4D"/>
    <w:rsid w:val="00DE01DC"/>
    <w:rsid w:val="00DE0756"/>
    <w:rsid w:val="00DE0B34"/>
    <w:rsid w:val="00DE43EF"/>
    <w:rsid w:val="00DE4823"/>
    <w:rsid w:val="00DE5E3F"/>
    <w:rsid w:val="00DE6A64"/>
    <w:rsid w:val="00DE70B9"/>
    <w:rsid w:val="00DE789F"/>
    <w:rsid w:val="00DF0C0C"/>
    <w:rsid w:val="00DF33EE"/>
    <w:rsid w:val="00DF390B"/>
    <w:rsid w:val="00DF58DA"/>
    <w:rsid w:val="00DF59E6"/>
    <w:rsid w:val="00DF64CD"/>
    <w:rsid w:val="00DF6EB3"/>
    <w:rsid w:val="00DF712F"/>
    <w:rsid w:val="00DF7F10"/>
    <w:rsid w:val="00DF7F82"/>
    <w:rsid w:val="00E030D1"/>
    <w:rsid w:val="00E0310D"/>
    <w:rsid w:val="00E04010"/>
    <w:rsid w:val="00E040EC"/>
    <w:rsid w:val="00E05998"/>
    <w:rsid w:val="00E05FC0"/>
    <w:rsid w:val="00E06926"/>
    <w:rsid w:val="00E070DE"/>
    <w:rsid w:val="00E071E1"/>
    <w:rsid w:val="00E07DBC"/>
    <w:rsid w:val="00E10BC4"/>
    <w:rsid w:val="00E10FA3"/>
    <w:rsid w:val="00E1138B"/>
    <w:rsid w:val="00E11891"/>
    <w:rsid w:val="00E120FE"/>
    <w:rsid w:val="00E121E4"/>
    <w:rsid w:val="00E12679"/>
    <w:rsid w:val="00E12B66"/>
    <w:rsid w:val="00E172B6"/>
    <w:rsid w:val="00E200C2"/>
    <w:rsid w:val="00E21279"/>
    <w:rsid w:val="00E2308E"/>
    <w:rsid w:val="00E23F55"/>
    <w:rsid w:val="00E24A2F"/>
    <w:rsid w:val="00E25231"/>
    <w:rsid w:val="00E25561"/>
    <w:rsid w:val="00E25A31"/>
    <w:rsid w:val="00E262C2"/>
    <w:rsid w:val="00E268B7"/>
    <w:rsid w:val="00E26B2B"/>
    <w:rsid w:val="00E26D0F"/>
    <w:rsid w:val="00E27472"/>
    <w:rsid w:val="00E305F5"/>
    <w:rsid w:val="00E32046"/>
    <w:rsid w:val="00E3240E"/>
    <w:rsid w:val="00E330A2"/>
    <w:rsid w:val="00E3538A"/>
    <w:rsid w:val="00E35DAF"/>
    <w:rsid w:val="00E35EA9"/>
    <w:rsid w:val="00E40FB0"/>
    <w:rsid w:val="00E41FE6"/>
    <w:rsid w:val="00E42689"/>
    <w:rsid w:val="00E42F96"/>
    <w:rsid w:val="00E43BD6"/>
    <w:rsid w:val="00E46176"/>
    <w:rsid w:val="00E502EE"/>
    <w:rsid w:val="00E52119"/>
    <w:rsid w:val="00E53586"/>
    <w:rsid w:val="00E538AF"/>
    <w:rsid w:val="00E5393B"/>
    <w:rsid w:val="00E5454A"/>
    <w:rsid w:val="00E55B5A"/>
    <w:rsid w:val="00E565C2"/>
    <w:rsid w:val="00E60F35"/>
    <w:rsid w:val="00E6146A"/>
    <w:rsid w:val="00E61943"/>
    <w:rsid w:val="00E61BCF"/>
    <w:rsid w:val="00E6256B"/>
    <w:rsid w:val="00E62AA0"/>
    <w:rsid w:val="00E63C33"/>
    <w:rsid w:val="00E64D9B"/>
    <w:rsid w:val="00E64F21"/>
    <w:rsid w:val="00E65E18"/>
    <w:rsid w:val="00E66263"/>
    <w:rsid w:val="00E66EB3"/>
    <w:rsid w:val="00E70953"/>
    <w:rsid w:val="00E7481C"/>
    <w:rsid w:val="00E74F2D"/>
    <w:rsid w:val="00E753F2"/>
    <w:rsid w:val="00E75455"/>
    <w:rsid w:val="00E759B1"/>
    <w:rsid w:val="00E75B98"/>
    <w:rsid w:val="00E75E66"/>
    <w:rsid w:val="00E77ADA"/>
    <w:rsid w:val="00E80E96"/>
    <w:rsid w:val="00E832FD"/>
    <w:rsid w:val="00E83E87"/>
    <w:rsid w:val="00E841C4"/>
    <w:rsid w:val="00E86845"/>
    <w:rsid w:val="00E87CEE"/>
    <w:rsid w:val="00E903CE"/>
    <w:rsid w:val="00E90D5B"/>
    <w:rsid w:val="00E91227"/>
    <w:rsid w:val="00E91271"/>
    <w:rsid w:val="00E918C3"/>
    <w:rsid w:val="00E93047"/>
    <w:rsid w:val="00E958A6"/>
    <w:rsid w:val="00EA08C5"/>
    <w:rsid w:val="00EA0A18"/>
    <w:rsid w:val="00EA0AC1"/>
    <w:rsid w:val="00EA0EA3"/>
    <w:rsid w:val="00EA10FD"/>
    <w:rsid w:val="00EA1740"/>
    <w:rsid w:val="00EA2C49"/>
    <w:rsid w:val="00EA396F"/>
    <w:rsid w:val="00EA40D9"/>
    <w:rsid w:val="00EA4D74"/>
    <w:rsid w:val="00EA4E3F"/>
    <w:rsid w:val="00EA64D7"/>
    <w:rsid w:val="00EA6CA1"/>
    <w:rsid w:val="00EB00F5"/>
    <w:rsid w:val="00EB151B"/>
    <w:rsid w:val="00EB3934"/>
    <w:rsid w:val="00EB4230"/>
    <w:rsid w:val="00EB56DB"/>
    <w:rsid w:val="00EB6E27"/>
    <w:rsid w:val="00EC0C7E"/>
    <w:rsid w:val="00EC28F6"/>
    <w:rsid w:val="00EC2C7E"/>
    <w:rsid w:val="00EC361F"/>
    <w:rsid w:val="00EC4359"/>
    <w:rsid w:val="00ED0E1C"/>
    <w:rsid w:val="00ED1D4E"/>
    <w:rsid w:val="00ED342D"/>
    <w:rsid w:val="00ED3615"/>
    <w:rsid w:val="00ED56F2"/>
    <w:rsid w:val="00ED596A"/>
    <w:rsid w:val="00ED5D8D"/>
    <w:rsid w:val="00ED6A4B"/>
    <w:rsid w:val="00EE0856"/>
    <w:rsid w:val="00EE1045"/>
    <w:rsid w:val="00EE1DB6"/>
    <w:rsid w:val="00EE2335"/>
    <w:rsid w:val="00EE251C"/>
    <w:rsid w:val="00EE3463"/>
    <w:rsid w:val="00EE4110"/>
    <w:rsid w:val="00EE52A4"/>
    <w:rsid w:val="00EE6D7F"/>
    <w:rsid w:val="00EF086C"/>
    <w:rsid w:val="00EF110C"/>
    <w:rsid w:val="00EF282C"/>
    <w:rsid w:val="00EF2FDE"/>
    <w:rsid w:val="00EF3F61"/>
    <w:rsid w:val="00EF543E"/>
    <w:rsid w:val="00EF6D4C"/>
    <w:rsid w:val="00F0012E"/>
    <w:rsid w:val="00F00D9B"/>
    <w:rsid w:val="00F01487"/>
    <w:rsid w:val="00F067CC"/>
    <w:rsid w:val="00F0774B"/>
    <w:rsid w:val="00F122E5"/>
    <w:rsid w:val="00F12593"/>
    <w:rsid w:val="00F12988"/>
    <w:rsid w:val="00F13C6B"/>
    <w:rsid w:val="00F16D25"/>
    <w:rsid w:val="00F24826"/>
    <w:rsid w:val="00F256BE"/>
    <w:rsid w:val="00F26695"/>
    <w:rsid w:val="00F26AAB"/>
    <w:rsid w:val="00F26BA8"/>
    <w:rsid w:val="00F27DC6"/>
    <w:rsid w:val="00F30401"/>
    <w:rsid w:val="00F31F79"/>
    <w:rsid w:val="00F3337A"/>
    <w:rsid w:val="00F37C9B"/>
    <w:rsid w:val="00F41A5D"/>
    <w:rsid w:val="00F42539"/>
    <w:rsid w:val="00F43B7E"/>
    <w:rsid w:val="00F4450C"/>
    <w:rsid w:val="00F4689F"/>
    <w:rsid w:val="00F50836"/>
    <w:rsid w:val="00F53C55"/>
    <w:rsid w:val="00F53E0B"/>
    <w:rsid w:val="00F54D90"/>
    <w:rsid w:val="00F552C9"/>
    <w:rsid w:val="00F56B4D"/>
    <w:rsid w:val="00F57B96"/>
    <w:rsid w:val="00F6062E"/>
    <w:rsid w:val="00F61A47"/>
    <w:rsid w:val="00F6233E"/>
    <w:rsid w:val="00F62394"/>
    <w:rsid w:val="00F634E0"/>
    <w:rsid w:val="00F63C9F"/>
    <w:rsid w:val="00F63EBB"/>
    <w:rsid w:val="00F646C6"/>
    <w:rsid w:val="00F651F5"/>
    <w:rsid w:val="00F67B5D"/>
    <w:rsid w:val="00F67C3C"/>
    <w:rsid w:val="00F70D1B"/>
    <w:rsid w:val="00F70D1F"/>
    <w:rsid w:val="00F71CC1"/>
    <w:rsid w:val="00F71FBD"/>
    <w:rsid w:val="00F75389"/>
    <w:rsid w:val="00F75DA9"/>
    <w:rsid w:val="00F76198"/>
    <w:rsid w:val="00F76B03"/>
    <w:rsid w:val="00F823E8"/>
    <w:rsid w:val="00F85F22"/>
    <w:rsid w:val="00F86150"/>
    <w:rsid w:val="00F86ADB"/>
    <w:rsid w:val="00F87893"/>
    <w:rsid w:val="00F87F4D"/>
    <w:rsid w:val="00F90140"/>
    <w:rsid w:val="00F918F7"/>
    <w:rsid w:val="00F91B52"/>
    <w:rsid w:val="00F92063"/>
    <w:rsid w:val="00F921A9"/>
    <w:rsid w:val="00F926CA"/>
    <w:rsid w:val="00F93454"/>
    <w:rsid w:val="00F940A4"/>
    <w:rsid w:val="00F96154"/>
    <w:rsid w:val="00F9685E"/>
    <w:rsid w:val="00F96BB2"/>
    <w:rsid w:val="00F97346"/>
    <w:rsid w:val="00FA1738"/>
    <w:rsid w:val="00FA2212"/>
    <w:rsid w:val="00FA2672"/>
    <w:rsid w:val="00FA4D18"/>
    <w:rsid w:val="00FA4FC5"/>
    <w:rsid w:val="00FA58BF"/>
    <w:rsid w:val="00FA65CA"/>
    <w:rsid w:val="00FA7AB3"/>
    <w:rsid w:val="00FA7FB0"/>
    <w:rsid w:val="00FB0D43"/>
    <w:rsid w:val="00FB1A51"/>
    <w:rsid w:val="00FB34F8"/>
    <w:rsid w:val="00FB4FDD"/>
    <w:rsid w:val="00FB5242"/>
    <w:rsid w:val="00FB5827"/>
    <w:rsid w:val="00FB6501"/>
    <w:rsid w:val="00FB65E5"/>
    <w:rsid w:val="00FB6BC4"/>
    <w:rsid w:val="00FB6BF4"/>
    <w:rsid w:val="00FB7625"/>
    <w:rsid w:val="00FB791D"/>
    <w:rsid w:val="00FC068B"/>
    <w:rsid w:val="00FC1A88"/>
    <w:rsid w:val="00FC39C9"/>
    <w:rsid w:val="00FC4163"/>
    <w:rsid w:val="00FC4925"/>
    <w:rsid w:val="00FC4B37"/>
    <w:rsid w:val="00FC5A6B"/>
    <w:rsid w:val="00FC6232"/>
    <w:rsid w:val="00FC6B67"/>
    <w:rsid w:val="00FC714B"/>
    <w:rsid w:val="00FD06DF"/>
    <w:rsid w:val="00FD0E81"/>
    <w:rsid w:val="00FD130F"/>
    <w:rsid w:val="00FD15AF"/>
    <w:rsid w:val="00FD1651"/>
    <w:rsid w:val="00FD2DC0"/>
    <w:rsid w:val="00FD3162"/>
    <w:rsid w:val="00FD34C4"/>
    <w:rsid w:val="00FD3536"/>
    <w:rsid w:val="00FD4274"/>
    <w:rsid w:val="00FD52A2"/>
    <w:rsid w:val="00FD5C36"/>
    <w:rsid w:val="00FD6996"/>
    <w:rsid w:val="00FD75C7"/>
    <w:rsid w:val="00FE1D2D"/>
    <w:rsid w:val="00FE2B96"/>
    <w:rsid w:val="00FE35B7"/>
    <w:rsid w:val="00FE4BE3"/>
    <w:rsid w:val="00FF0708"/>
    <w:rsid w:val="00FF0A99"/>
    <w:rsid w:val="00FF0EF2"/>
    <w:rsid w:val="00FF2453"/>
    <w:rsid w:val="00FF2938"/>
    <w:rsid w:val="00FF2F59"/>
    <w:rsid w:val="00FF34FD"/>
    <w:rsid w:val="00FF3BFB"/>
    <w:rsid w:val="00FF576E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81716"/>
  <w15:docId w15:val="{4E3B1E4F-D111-4517-8A60-4C40AC5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ngLiU" w:hAnsi="Times New Roman" w:cs="Times New Roman"/>
        <w:sz w:val="22"/>
        <w:szCs w:val="22"/>
        <w:lang w:val="en-US" w:eastAsia="zh-TW" w:bidi="ar-SA"/>
      </w:rPr>
    </w:rPrDefault>
    <w:pPrDefault/>
  </w:docDefaults>
  <w:latentStyles w:defLockedState="1" w:defUIPriority="0" w:defSemiHidden="0" w:defUnhideWhenUsed="0" w:defQFormat="0" w:count="376">
    <w:lsdException w:name="Normal" w:locked="0" w:uiPriority="99" w:qFormat="1"/>
    <w:lsdException w:name="heading 1" w:locked="0" w:uiPriority="2" w:qFormat="1"/>
    <w:lsdException w:name="heading 2" w:locked="0" w:uiPriority="2" w:qFormat="1"/>
    <w:lsdException w:name="heading 3" w:locked="0" w:uiPriority="2" w:qFormat="1"/>
    <w:lsdException w:name="heading 4" w:locked="0" w:uiPriority="2" w:qFormat="1"/>
    <w:lsdException w:name="heading 5" w:locked="0" w:uiPriority="2" w:qFormat="1"/>
    <w:lsdException w:name="heading 6" w:locked="0" w:uiPriority="2" w:qFormat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0" w:semiHidden="1" w:uiPriority="8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0"/>
    <w:lsdException w:name="Emphasis" w:locked="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locked="0" w:semiHidden="1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uiPriority w:val="99"/>
    <w:semiHidden/>
    <w:qFormat/>
    <w:rsid w:val="00ED5D8D"/>
    <w:pPr>
      <w:adjustRightInd w:val="0"/>
      <w:snapToGrid w:val="0"/>
    </w:pPr>
    <w:rPr>
      <w:rFonts w:cs="Arial"/>
    </w:rPr>
  </w:style>
  <w:style w:type="paragraph" w:styleId="Heading1">
    <w:name w:val="heading 1"/>
    <w:next w:val="NormalParagraphText"/>
    <w:link w:val="Heading1Char"/>
    <w:uiPriority w:val="2"/>
    <w:qFormat/>
    <w:rsid w:val="00F6233E"/>
    <w:pPr>
      <w:keepNext/>
      <w:numPr>
        <w:numId w:val="18"/>
      </w:numPr>
      <w:adjustRightInd w:val="0"/>
      <w:snapToGrid w:val="0"/>
      <w:spacing w:before="240" w:after="240"/>
      <w:ind w:left="1138" w:hanging="1138"/>
      <w:outlineLvl w:val="0"/>
    </w:pPr>
    <w:rPr>
      <w:rFonts w:ascii="Times New Roman Bold" w:hAnsi="Times New Roman Bold" w:cs="Arial"/>
      <w:b/>
      <w:bCs/>
      <w:sz w:val="24"/>
      <w:szCs w:val="24"/>
    </w:rPr>
  </w:style>
  <w:style w:type="paragraph" w:styleId="Heading2">
    <w:name w:val="heading 2"/>
    <w:basedOn w:val="Heading1"/>
    <w:next w:val="NormalParagraphText"/>
    <w:uiPriority w:val="2"/>
    <w:qFormat/>
    <w:rsid w:val="000D37CA"/>
    <w:pPr>
      <w:numPr>
        <w:ilvl w:val="1"/>
      </w:numPr>
      <w:spacing w:before="120"/>
      <w:outlineLvl w:val="1"/>
    </w:pPr>
    <w:rPr>
      <w:rFonts w:ascii="Times New Roman" w:hAnsi="Times New Roman"/>
      <w:b w:val="0"/>
      <w:iCs/>
    </w:rPr>
  </w:style>
  <w:style w:type="paragraph" w:styleId="Heading3">
    <w:name w:val="heading 3"/>
    <w:basedOn w:val="Heading2"/>
    <w:next w:val="NormalParagraphText"/>
    <w:uiPriority w:val="2"/>
    <w:qFormat/>
    <w:rsid w:val="00BF5020"/>
    <w:pPr>
      <w:numPr>
        <w:ilvl w:val="2"/>
      </w:numPr>
      <w:spacing w:before="60"/>
      <w:outlineLvl w:val="2"/>
    </w:pPr>
    <w:rPr>
      <w:sz w:val="22"/>
      <w:szCs w:val="20"/>
    </w:rPr>
  </w:style>
  <w:style w:type="paragraph" w:styleId="Heading4">
    <w:name w:val="heading 4"/>
    <w:basedOn w:val="Heading3"/>
    <w:next w:val="NormalParagraphText"/>
    <w:link w:val="Heading4Char"/>
    <w:uiPriority w:val="2"/>
    <w:qFormat/>
    <w:rsid w:val="009633F9"/>
    <w:pPr>
      <w:numPr>
        <w:ilvl w:val="3"/>
      </w:numPr>
      <w:outlineLvl w:val="3"/>
    </w:pPr>
    <w:rPr>
      <w:rFonts w:cs="Times New Roman"/>
    </w:rPr>
  </w:style>
  <w:style w:type="paragraph" w:styleId="Heading5">
    <w:name w:val="heading 5"/>
    <w:basedOn w:val="Heading4"/>
    <w:next w:val="NormalParagraphText"/>
    <w:uiPriority w:val="2"/>
    <w:qFormat/>
    <w:rsid w:val="009633F9"/>
    <w:pPr>
      <w:numPr>
        <w:ilvl w:val="4"/>
      </w:numPr>
      <w:outlineLvl w:val="4"/>
    </w:pPr>
    <w:rPr>
      <w:szCs w:val="26"/>
    </w:rPr>
  </w:style>
  <w:style w:type="paragraph" w:styleId="Heading6">
    <w:name w:val="heading 6"/>
    <w:basedOn w:val="Heading5"/>
    <w:next w:val="NormalParagraphText"/>
    <w:uiPriority w:val="2"/>
    <w:qFormat/>
    <w:rsid w:val="009633F9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uiPriority w:val="2"/>
    <w:semiHidden/>
    <w:locked/>
    <w:rsid w:val="00BF5020"/>
    <w:pPr>
      <w:numPr>
        <w:ilvl w:val="6"/>
        <w:numId w:val="18"/>
      </w:numPr>
      <w:tabs>
        <w:tab w:val="clear" w:pos="1701"/>
      </w:tabs>
      <w:spacing w:before="240" w:after="60"/>
      <w:ind w:left="5834" w:hanging="3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2"/>
    <w:semiHidden/>
    <w:locked/>
    <w:rsid w:val="00BF5020"/>
    <w:pPr>
      <w:numPr>
        <w:ilvl w:val="7"/>
        <w:numId w:val="18"/>
      </w:numPr>
      <w:tabs>
        <w:tab w:val="clear" w:pos="1985"/>
      </w:tabs>
      <w:spacing w:before="240" w:after="60"/>
      <w:ind w:left="6554" w:hanging="3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2"/>
    <w:semiHidden/>
    <w:locked/>
    <w:rsid w:val="00BF5020"/>
    <w:pPr>
      <w:numPr>
        <w:ilvl w:val="8"/>
        <w:numId w:val="18"/>
      </w:numPr>
      <w:tabs>
        <w:tab w:val="clear" w:pos="1985"/>
      </w:tabs>
      <w:spacing w:before="240" w:after="60"/>
      <w:ind w:left="7274" w:hanging="1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Text">
    <w:name w:val="_Normal Paragraph Text"/>
    <w:basedOn w:val="Normal0"/>
    <w:link w:val="NormalParagraphTextChar"/>
    <w:qFormat/>
    <w:rsid w:val="00450933"/>
    <w:pPr>
      <w:ind w:left="677"/>
    </w:pPr>
    <w:rPr>
      <w:rFonts w:cs="Arial"/>
    </w:rPr>
  </w:style>
  <w:style w:type="paragraph" w:customStyle="1" w:styleId="Normal0">
    <w:name w:val="_Normal"/>
    <w:link w:val="NormalChar"/>
    <w:qFormat/>
    <w:rsid w:val="00450933"/>
    <w:pPr>
      <w:adjustRightInd w:val="0"/>
      <w:snapToGrid w:val="0"/>
      <w:spacing w:before="20"/>
    </w:pPr>
  </w:style>
  <w:style w:type="character" w:customStyle="1" w:styleId="NormalChar">
    <w:name w:val="_Normal Char"/>
    <w:basedOn w:val="DefaultParagraphFont"/>
    <w:link w:val="Normal0"/>
    <w:rsid w:val="00450933"/>
  </w:style>
  <w:style w:type="character" w:customStyle="1" w:styleId="NormalParagraphTextChar">
    <w:name w:val="_Normal Paragraph Text Char"/>
    <w:basedOn w:val="DefaultParagraphFont"/>
    <w:link w:val="NormalParagraphText"/>
    <w:rsid w:val="00450933"/>
    <w:rPr>
      <w:rFonts w:cs="Arial"/>
    </w:rPr>
  </w:style>
  <w:style w:type="character" w:customStyle="1" w:styleId="Heading1Char">
    <w:name w:val="Heading 1 Char"/>
    <w:basedOn w:val="DefaultParagraphFont"/>
    <w:link w:val="Heading1"/>
    <w:uiPriority w:val="2"/>
    <w:rsid w:val="00F6233E"/>
    <w:rPr>
      <w:rFonts w:ascii="Times New Roman Bold" w:hAnsi="Times New Roman Bold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9633F9"/>
    <w:rPr>
      <w:bCs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D02E3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D02E33"/>
    <w:rPr>
      <w:rFonts w:cs="Arial"/>
    </w:rPr>
  </w:style>
  <w:style w:type="paragraph" w:styleId="TOC1">
    <w:name w:val="toc 1"/>
    <w:basedOn w:val="Normal0"/>
    <w:next w:val="Normal"/>
    <w:uiPriority w:val="39"/>
    <w:rsid w:val="00467C53"/>
    <w:pPr>
      <w:keepNext/>
      <w:tabs>
        <w:tab w:val="left" w:pos="425"/>
        <w:tab w:val="left" w:pos="992"/>
        <w:tab w:val="right" w:leader="dot" w:pos="9356"/>
      </w:tabs>
      <w:spacing w:before="240"/>
    </w:pPr>
    <w:rPr>
      <w:caps/>
    </w:rPr>
  </w:style>
  <w:style w:type="paragraph" w:styleId="TOC2">
    <w:name w:val="toc 2"/>
    <w:basedOn w:val="Normal0"/>
    <w:next w:val="Normal"/>
    <w:uiPriority w:val="39"/>
    <w:rsid w:val="00467C53"/>
    <w:pPr>
      <w:tabs>
        <w:tab w:val="left" w:pos="992"/>
        <w:tab w:val="right" w:leader="dot" w:pos="9356"/>
      </w:tabs>
    </w:pPr>
  </w:style>
  <w:style w:type="paragraph" w:styleId="Footer">
    <w:name w:val="footer"/>
    <w:aliases w:val="BMCL"/>
    <w:basedOn w:val="Normal"/>
    <w:link w:val="FooterChar"/>
    <w:uiPriority w:val="99"/>
    <w:locked/>
    <w:rsid w:val="00BF5020"/>
    <w:pPr>
      <w:pBdr>
        <w:top w:val="single" w:sz="4" w:space="1" w:color="auto"/>
      </w:pBdr>
      <w:tabs>
        <w:tab w:val="center" w:pos="4860"/>
        <w:tab w:val="right" w:pos="9356"/>
      </w:tabs>
    </w:pPr>
  </w:style>
  <w:style w:type="character" w:customStyle="1" w:styleId="FooterChar">
    <w:name w:val="Footer Char"/>
    <w:aliases w:val="BMCL Char"/>
    <w:basedOn w:val="DefaultParagraphFont"/>
    <w:link w:val="Footer"/>
    <w:uiPriority w:val="99"/>
    <w:rsid w:val="00AB3E70"/>
    <w:rPr>
      <w:rFonts w:cs="Arial"/>
      <w:sz w:val="22"/>
      <w:szCs w:val="22"/>
      <w:lang w:eastAsia="zh-TW"/>
    </w:rPr>
  </w:style>
  <w:style w:type="paragraph" w:styleId="ListNumber">
    <w:name w:val="List Number"/>
    <w:basedOn w:val="Normal"/>
    <w:semiHidden/>
    <w:locked/>
    <w:rsid w:val="00BF5020"/>
    <w:pPr>
      <w:numPr>
        <w:numId w:val="7"/>
      </w:numPr>
      <w:spacing w:before="120"/>
    </w:pPr>
  </w:style>
  <w:style w:type="paragraph" w:styleId="Header">
    <w:name w:val="header"/>
    <w:aliases w:val="even,even1,2nd pg,1st page,1st pg,even2,even3,even11,even21,even4,even5,even6,even7,even8,even9,even10,even12,even13,even14,even15,even16,even17,even18,even19,even22,even31,even111,even211,even41,even51,even61,even71,even81,even91,even101,even121"/>
    <w:basedOn w:val="Normal"/>
    <w:link w:val="HeaderChar"/>
    <w:uiPriority w:val="99"/>
    <w:locked/>
    <w:rsid w:val="00BF5020"/>
    <w:pPr>
      <w:pBdr>
        <w:bottom w:val="single" w:sz="4" w:space="1" w:color="auto"/>
      </w:pBdr>
      <w:tabs>
        <w:tab w:val="right" w:pos="9345"/>
      </w:tabs>
    </w:pPr>
    <w:rPr>
      <w:rFonts w:cs="Times New Roman"/>
      <w:szCs w:val="20"/>
    </w:rPr>
  </w:style>
  <w:style w:type="character" w:customStyle="1" w:styleId="HeaderChar">
    <w:name w:val="Header Char"/>
    <w:aliases w:val="even Char,even1 Char,2nd pg Char,1st page Char,1st pg Char,even2 Char,even3 Char,even11 Char,even21 Char,even4 Char,even5 Char,even6 Char,even7 Char,even8 Char,even9 Char,even10 Char,even12 Char,even13 Char,even14 Char,even15 Char"/>
    <w:basedOn w:val="DefaultParagraphFont"/>
    <w:link w:val="Header"/>
    <w:uiPriority w:val="99"/>
    <w:rsid w:val="00AB3E70"/>
    <w:rPr>
      <w:sz w:val="22"/>
      <w:lang w:eastAsia="zh-TW"/>
    </w:rPr>
  </w:style>
  <w:style w:type="paragraph" w:styleId="BodyTextIndent">
    <w:name w:val="Body Text Indent"/>
    <w:basedOn w:val="Normal"/>
    <w:link w:val="BodyTextIndentChar"/>
    <w:semiHidden/>
    <w:locked/>
    <w:rsid w:val="00BF5020"/>
    <w:pPr>
      <w:numPr>
        <w:numId w:val="2"/>
      </w:numPr>
    </w:pPr>
  </w:style>
  <w:style w:type="character" w:customStyle="1" w:styleId="BodyTextIndentChar">
    <w:name w:val="Body Text Indent Char"/>
    <w:basedOn w:val="DefaultParagraphFont"/>
    <w:link w:val="BodyTextIndent"/>
    <w:semiHidden/>
    <w:rsid w:val="00AB3E70"/>
    <w:rPr>
      <w:rFonts w:cs="Arial"/>
    </w:rPr>
  </w:style>
  <w:style w:type="paragraph" w:styleId="Caption">
    <w:name w:val="caption"/>
    <w:basedOn w:val="Normal0"/>
    <w:next w:val="NormalParagraphText"/>
    <w:link w:val="CaptionChar"/>
    <w:qFormat/>
    <w:rsid w:val="00D9255E"/>
    <w:pPr>
      <w:keepLines/>
      <w:spacing w:before="120" w:after="120"/>
      <w:ind w:left="709"/>
      <w:jc w:val="center"/>
    </w:pPr>
    <w:rPr>
      <w:bCs/>
      <w:szCs w:val="20"/>
    </w:rPr>
  </w:style>
  <w:style w:type="character" w:customStyle="1" w:styleId="CaptionChar">
    <w:name w:val="Caption Char"/>
    <w:basedOn w:val="DefaultParagraphFont"/>
    <w:link w:val="Caption"/>
    <w:rsid w:val="00ED3615"/>
    <w:rPr>
      <w:bCs/>
      <w:szCs w:val="20"/>
    </w:rPr>
  </w:style>
  <w:style w:type="paragraph" w:styleId="TOC3">
    <w:name w:val="toc 3"/>
    <w:basedOn w:val="Normal0"/>
    <w:next w:val="Normal"/>
    <w:uiPriority w:val="39"/>
    <w:rsid w:val="00BF5020"/>
    <w:pPr>
      <w:tabs>
        <w:tab w:val="left" w:pos="1559"/>
        <w:tab w:val="right" w:leader="dot" w:pos="9356"/>
      </w:tabs>
    </w:pPr>
  </w:style>
  <w:style w:type="paragraph" w:styleId="DocumentMap">
    <w:name w:val="Document Map"/>
    <w:basedOn w:val="Normal"/>
    <w:semiHidden/>
    <w:unhideWhenUsed/>
    <w:locked/>
    <w:rsid w:val="00BF5020"/>
    <w:pPr>
      <w:shd w:val="clear" w:color="auto" w:fill="000080"/>
    </w:pPr>
    <w:rPr>
      <w:rFonts w:ascii="Tahoma" w:hAnsi="Tahoma" w:cs="Tahoma"/>
      <w:sz w:val="16"/>
    </w:rPr>
  </w:style>
  <w:style w:type="paragraph" w:styleId="TableofFigures">
    <w:name w:val="table of figures"/>
    <w:basedOn w:val="Normal0"/>
    <w:next w:val="Normal0"/>
    <w:uiPriority w:val="99"/>
    <w:rsid w:val="00BF5020"/>
    <w:pPr>
      <w:tabs>
        <w:tab w:val="right" w:leader="dot" w:pos="9356"/>
      </w:tabs>
      <w:ind w:left="400" w:hanging="400"/>
    </w:pPr>
  </w:style>
  <w:style w:type="paragraph" w:customStyle="1" w:styleId="TableText">
    <w:name w:val="_Table Text"/>
    <w:basedOn w:val="Normal0"/>
    <w:qFormat/>
    <w:rsid w:val="003A051A"/>
    <w:rPr>
      <w:sz w:val="18"/>
      <w:szCs w:val="18"/>
    </w:rPr>
  </w:style>
  <w:style w:type="table" w:styleId="TableGrid">
    <w:name w:val="Table Grid"/>
    <w:basedOn w:val="TableNormal"/>
    <w:locked/>
    <w:rsid w:val="00BF5020"/>
    <w:pPr>
      <w:adjustRightInd w:val="0"/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locked/>
    <w:rsid w:val="00BF5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B3E70"/>
    <w:rPr>
      <w:rFonts w:ascii="Tahoma" w:hAnsi="Tahoma" w:cs="Tahoma"/>
      <w:sz w:val="16"/>
      <w:szCs w:val="16"/>
      <w:lang w:eastAsia="zh-TW"/>
    </w:rPr>
  </w:style>
  <w:style w:type="character" w:styleId="Strong">
    <w:name w:val="Strong"/>
    <w:basedOn w:val="DefaultParagraphFont"/>
    <w:rsid w:val="00BF5020"/>
    <w:rPr>
      <w:b/>
      <w:bCs/>
    </w:rPr>
  </w:style>
  <w:style w:type="paragraph" w:styleId="BlockText">
    <w:name w:val="Block Text"/>
    <w:basedOn w:val="Normal"/>
    <w:semiHidden/>
    <w:locked/>
    <w:rsid w:val="00BF5020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locked/>
    <w:rsid w:val="00BF502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B3E70"/>
    <w:rPr>
      <w:rFonts w:cs="Arial"/>
      <w:sz w:val="22"/>
      <w:szCs w:val="22"/>
      <w:lang w:eastAsia="zh-TW"/>
    </w:rPr>
  </w:style>
  <w:style w:type="paragraph" w:styleId="BodyText2">
    <w:name w:val="Body Text 2"/>
    <w:basedOn w:val="Normal"/>
    <w:semiHidden/>
    <w:locked/>
    <w:rsid w:val="00BF5020"/>
    <w:pPr>
      <w:spacing w:after="120" w:line="480" w:lineRule="auto"/>
    </w:pPr>
  </w:style>
  <w:style w:type="paragraph" w:styleId="BodyText3">
    <w:name w:val="Body Text 3"/>
    <w:basedOn w:val="Normal"/>
    <w:semiHidden/>
    <w:locked/>
    <w:rsid w:val="00BF502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locked/>
    <w:rsid w:val="00BF5020"/>
    <w:pPr>
      <w:ind w:firstLine="210"/>
    </w:pPr>
  </w:style>
  <w:style w:type="paragraph" w:styleId="BodyTextFirstIndent2">
    <w:name w:val="Body Text First Indent 2"/>
    <w:basedOn w:val="BodyTextIndent"/>
    <w:semiHidden/>
    <w:locked/>
    <w:rsid w:val="00BF5020"/>
    <w:pPr>
      <w:numPr>
        <w:numId w:val="0"/>
      </w:numPr>
      <w:spacing w:after="120"/>
    </w:pPr>
  </w:style>
  <w:style w:type="paragraph" w:styleId="BodyTextIndent2">
    <w:name w:val="Body Text Indent 2"/>
    <w:basedOn w:val="Normal"/>
    <w:semiHidden/>
    <w:locked/>
    <w:rsid w:val="00BF502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rsid w:val="00BF5020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locked/>
    <w:rsid w:val="00BF5020"/>
    <w:pPr>
      <w:ind w:left="4252"/>
    </w:pPr>
  </w:style>
  <w:style w:type="paragraph" w:styleId="CommentText">
    <w:name w:val="annotation text"/>
    <w:basedOn w:val="Normal"/>
    <w:semiHidden/>
    <w:locked/>
    <w:rsid w:val="00BF5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BF5020"/>
    <w:rPr>
      <w:b/>
      <w:bCs/>
    </w:rPr>
  </w:style>
  <w:style w:type="paragraph" w:styleId="Date">
    <w:name w:val="Date"/>
    <w:basedOn w:val="Normal"/>
    <w:next w:val="Normal"/>
    <w:semiHidden/>
    <w:locked/>
    <w:rsid w:val="00BF5020"/>
  </w:style>
  <w:style w:type="paragraph" w:styleId="E-mailSignature">
    <w:name w:val="E-mail Signature"/>
    <w:basedOn w:val="Normal"/>
    <w:semiHidden/>
    <w:unhideWhenUsed/>
    <w:locked/>
    <w:rsid w:val="00BF5020"/>
  </w:style>
  <w:style w:type="paragraph" w:styleId="EndnoteText">
    <w:name w:val="endnote text"/>
    <w:basedOn w:val="Normal"/>
    <w:semiHidden/>
    <w:locked/>
    <w:rsid w:val="00BF5020"/>
    <w:rPr>
      <w:sz w:val="20"/>
      <w:szCs w:val="20"/>
    </w:rPr>
  </w:style>
  <w:style w:type="paragraph" w:styleId="EnvelopeAddress">
    <w:name w:val="envelope address"/>
    <w:basedOn w:val="Normal"/>
    <w:semiHidden/>
    <w:unhideWhenUsed/>
    <w:locked/>
    <w:rsid w:val="00BF5020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  <w:szCs w:val="24"/>
    </w:rPr>
  </w:style>
  <w:style w:type="paragraph" w:styleId="EnvelopeReturn">
    <w:name w:val="envelope return"/>
    <w:basedOn w:val="Normal"/>
    <w:semiHidden/>
    <w:unhideWhenUsed/>
    <w:locked/>
    <w:rsid w:val="00BF5020"/>
    <w:rPr>
      <w:rFonts w:ascii="Arial" w:hAnsi="Arial"/>
      <w:sz w:val="20"/>
      <w:szCs w:val="20"/>
    </w:rPr>
  </w:style>
  <w:style w:type="paragraph" w:styleId="FootnoteText">
    <w:name w:val="footnote text"/>
    <w:basedOn w:val="Normal"/>
    <w:semiHidden/>
    <w:locked/>
    <w:rsid w:val="00BF5020"/>
    <w:rPr>
      <w:sz w:val="20"/>
      <w:szCs w:val="20"/>
    </w:rPr>
  </w:style>
  <w:style w:type="paragraph" w:styleId="HTMLAddress">
    <w:name w:val="HTML Address"/>
    <w:basedOn w:val="Normal"/>
    <w:semiHidden/>
    <w:locked/>
    <w:rsid w:val="00BF5020"/>
    <w:rPr>
      <w:i/>
      <w:iCs/>
    </w:rPr>
  </w:style>
  <w:style w:type="paragraph" w:styleId="HTMLPreformatted">
    <w:name w:val="HTML Preformatted"/>
    <w:basedOn w:val="Normal"/>
    <w:semiHidden/>
    <w:locked/>
    <w:rsid w:val="00BF5020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locked/>
    <w:rsid w:val="00BF5020"/>
    <w:pPr>
      <w:ind w:left="220" w:hanging="220"/>
    </w:pPr>
  </w:style>
  <w:style w:type="paragraph" w:styleId="Index2">
    <w:name w:val="index 2"/>
    <w:basedOn w:val="Normal"/>
    <w:next w:val="Normal"/>
    <w:autoRedefine/>
    <w:semiHidden/>
    <w:locked/>
    <w:rsid w:val="00BF5020"/>
    <w:pPr>
      <w:ind w:left="440" w:hanging="220"/>
    </w:pPr>
  </w:style>
  <w:style w:type="paragraph" w:styleId="Index3">
    <w:name w:val="index 3"/>
    <w:basedOn w:val="Normal"/>
    <w:next w:val="Normal"/>
    <w:autoRedefine/>
    <w:semiHidden/>
    <w:locked/>
    <w:rsid w:val="00BF5020"/>
    <w:pPr>
      <w:ind w:left="660" w:hanging="220"/>
    </w:pPr>
  </w:style>
  <w:style w:type="paragraph" w:styleId="Index4">
    <w:name w:val="index 4"/>
    <w:basedOn w:val="Normal"/>
    <w:next w:val="Normal"/>
    <w:autoRedefine/>
    <w:semiHidden/>
    <w:locked/>
    <w:rsid w:val="00BF5020"/>
    <w:pPr>
      <w:ind w:left="880" w:hanging="220"/>
    </w:pPr>
  </w:style>
  <w:style w:type="paragraph" w:styleId="Index5">
    <w:name w:val="index 5"/>
    <w:basedOn w:val="Normal"/>
    <w:next w:val="Normal"/>
    <w:autoRedefine/>
    <w:semiHidden/>
    <w:locked/>
    <w:rsid w:val="00BF5020"/>
    <w:pPr>
      <w:ind w:left="1100" w:hanging="220"/>
    </w:pPr>
  </w:style>
  <w:style w:type="paragraph" w:styleId="Index6">
    <w:name w:val="index 6"/>
    <w:basedOn w:val="Normal"/>
    <w:next w:val="Normal"/>
    <w:autoRedefine/>
    <w:semiHidden/>
    <w:locked/>
    <w:rsid w:val="00BF5020"/>
    <w:pPr>
      <w:ind w:left="1320" w:hanging="220"/>
    </w:pPr>
  </w:style>
  <w:style w:type="paragraph" w:styleId="Index7">
    <w:name w:val="index 7"/>
    <w:basedOn w:val="Normal"/>
    <w:next w:val="Normal"/>
    <w:autoRedefine/>
    <w:semiHidden/>
    <w:locked/>
    <w:rsid w:val="00BF5020"/>
    <w:pPr>
      <w:ind w:left="1540" w:hanging="220"/>
    </w:pPr>
  </w:style>
  <w:style w:type="paragraph" w:styleId="Index8">
    <w:name w:val="index 8"/>
    <w:basedOn w:val="Normal"/>
    <w:next w:val="Normal"/>
    <w:autoRedefine/>
    <w:semiHidden/>
    <w:locked/>
    <w:rsid w:val="00BF5020"/>
    <w:pPr>
      <w:ind w:left="1760" w:hanging="220"/>
    </w:pPr>
  </w:style>
  <w:style w:type="paragraph" w:styleId="Index9">
    <w:name w:val="index 9"/>
    <w:basedOn w:val="Normal"/>
    <w:next w:val="Normal"/>
    <w:autoRedefine/>
    <w:semiHidden/>
    <w:locked/>
    <w:rsid w:val="00BF5020"/>
    <w:pPr>
      <w:ind w:left="1980" w:hanging="220"/>
    </w:pPr>
  </w:style>
  <w:style w:type="paragraph" w:styleId="IndexHeading">
    <w:name w:val="index heading"/>
    <w:basedOn w:val="Normal"/>
    <w:next w:val="Index1"/>
    <w:semiHidden/>
    <w:locked/>
    <w:rsid w:val="00BF5020"/>
    <w:rPr>
      <w:rFonts w:ascii="Arial" w:hAnsi="Arial"/>
      <w:b/>
      <w:bCs/>
    </w:rPr>
  </w:style>
  <w:style w:type="paragraph" w:styleId="List">
    <w:name w:val="List"/>
    <w:basedOn w:val="Normal"/>
    <w:semiHidden/>
    <w:locked/>
    <w:rsid w:val="00BF5020"/>
    <w:pPr>
      <w:ind w:left="283" w:hanging="283"/>
    </w:pPr>
  </w:style>
  <w:style w:type="paragraph" w:styleId="List2">
    <w:name w:val="List 2"/>
    <w:basedOn w:val="Normal"/>
    <w:semiHidden/>
    <w:locked/>
    <w:rsid w:val="00BF5020"/>
    <w:pPr>
      <w:ind w:left="566" w:hanging="283"/>
    </w:pPr>
  </w:style>
  <w:style w:type="paragraph" w:styleId="List3">
    <w:name w:val="List 3"/>
    <w:basedOn w:val="Normal"/>
    <w:semiHidden/>
    <w:locked/>
    <w:rsid w:val="00BF5020"/>
    <w:pPr>
      <w:ind w:left="849" w:hanging="283"/>
    </w:pPr>
  </w:style>
  <w:style w:type="paragraph" w:styleId="List4">
    <w:name w:val="List 4"/>
    <w:basedOn w:val="Normal"/>
    <w:semiHidden/>
    <w:locked/>
    <w:rsid w:val="00BF5020"/>
    <w:pPr>
      <w:ind w:left="1132" w:hanging="283"/>
    </w:pPr>
  </w:style>
  <w:style w:type="paragraph" w:styleId="List5">
    <w:name w:val="List 5"/>
    <w:basedOn w:val="Normal"/>
    <w:semiHidden/>
    <w:locked/>
    <w:rsid w:val="00BF5020"/>
    <w:pPr>
      <w:ind w:left="1415" w:hanging="283"/>
    </w:pPr>
  </w:style>
  <w:style w:type="character" w:styleId="Emphasis">
    <w:name w:val="Emphasis"/>
    <w:basedOn w:val="DefaultParagraphFont"/>
    <w:rsid w:val="00BF5020"/>
    <w:rPr>
      <w:i/>
      <w:iCs/>
    </w:rPr>
  </w:style>
  <w:style w:type="paragraph" w:styleId="ListBullet2">
    <w:name w:val="List Bullet 2"/>
    <w:basedOn w:val="Normal"/>
    <w:semiHidden/>
    <w:locked/>
    <w:rsid w:val="00BF5020"/>
    <w:pPr>
      <w:numPr>
        <w:numId w:val="3"/>
      </w:numPr>
    </w:pPr>
  </w:style>
  <w:style w:type="paragraph" w:styleId="ListBullet3">
    <w:name w:val="List Bullet 3"/>
    <w:basedOn w:val="Normal"/>
    <w:semiHidden/>
    <w:locked/>
    <w:rsid w:val="00BF5020"/>
    <w:pPr>
      <w:numPr>
        <w:numId w:val="4"/>
      </w:numPr>
    </w:pPr>
  </w:style>
  <w:style w:type="paragraph" w:styleId="ListBullet4">
    <w:name w:val="List Bullet 4"/>
    <w:basedOn w:val="Normal"/>
    <w:semiHidden/>
    <w:locked/>
    <w:rsid w:val="00BF5020"/>
    <w:pPr>
      <w:numPr>
        <w:numId w:val="5"/>
      </w:numPr>
    </w:pPr>
  </w:style>
  <w:style w:type="paragraph" w:styleId="ListBullet5">
    <w:name w:val="List Bullet 5"/>
    <w:basedOn w:val="Normal"/>
    <w:semiHidden/>
    <w:locked/>
    <w:rsid w:val="00BF5020"/>
    <w:pPr>
      <w:numPr>
        <w:numId w:val="6"/>
      </w:numPr>
    </w:pPr>
  </w:style>
  <w:style w:type="paragraph" w:styleId="ListContinue">
    <w:name w:val="List Continue"/>
    <w:basedOn w:val="Normal"/>
    <w:semiHidden/>
    <w:locked/>
    <w:rsid w:val="00BF5020"/>
    <w:pPr>
      <w:spacing w:after="120"/>
      <w:ind w:left="283"/>
    </w:pPr>
  </w:style>
  <w:style w:type="paragraph" w:styleId="ListContinue2">
    <w:name w:val="List Continue 2"/>
    <w:basedOn w:val="Normal"/>
    <w:semiHidden/>
    <w:locked/>
    <w:rsid w:val="00BF5020"/>
    <w:pPr>
      <w:spacing w:after="120"/>
      <w:ind w:left="566"/>
    </w:pPr>
  </w:style>
  <w:style w:type="paragraph" w:styleId="ListContinue3">
    <w:name w:val="List Continue 3"/>
    <w:basedOn w:val="Normal"/>
    <w:semiHidden/>
    <w:locked/>
    <w:rsid w:val="00BF5020"/>
    <w:pPr>
      <w:spacing w:after="120"/>
      <w:ind w:left="849"/>
    </w:pPr>
  </w:style>
  <w:style w:type="paragraph" w:styleId="ListContinue4">
    <w:name w:val="List Continue 4"/>
    <w:basedOn w:val="Normal"/>
    <w:semiHidden/>
    <w:locked/>
    <w:rsid w:val="00BF5020"/>
    <w:pPr>
      <w:spacing w:after="120"/>
      <w:ind w:left="1132"/>
    </w:pPr>
  </w:style>
  <w:style w:type="paragraph" w:styleId="ListContinue5">
    <w:name w:val="List Continue 5"/>
    <w:basedOn w:val="Normal"/>
    <w:semiHidden/>
    <w:locked/>
    <w:rsid w:val="00BF5020"/>
    <w:pPr>
      <w:spacing w:after="120"/>
      <w:ind w:left="1415"/>
    </w:pPr>
  </w:style>
  <w:style w:type="paragraph" w:styleId="ListNumber2">
    <w:name w:val="List Number 2"/>
    <w:basedOn w:val="Normal"/>
    <w:semiHidden/>
    <w:locked/>
    <w:rsid w:val="00BF5020"/>
    <w:pPr>
      <w:numPr>
        <w:numId w:val="8"/>
      </w:numPr>
    </w:pPr>
  </w:style>
  <w:style w:type="paragraph" w:styleId="ListNumber3">
    <w:name w:val="List Number 3"/>
    <w:basedOn w:val="Normal"/>
    <w:semiHidden/>
    <w:locked/>
    <w:rsid w:val="00BF5020"/>
    <w:pPr>
      <w:numPr>
        <w:numId w:val="9"/>
      </w:numPr>
    </w:pPr>
  </w:style>
  <w:style w:type="paragraph" w:styleId="ListNumber4">
    <w:name w:val="List Number 4"/>
    <w:basedOn w:val="Normal"/>
    <w:semiHidden/>
    <w:locked/>
    <w:rsid w:val="00BF5020"/>
    <w:pPr>
      <w:numPr>
        <w:numId w:val="10"/>
      </w:numPr>
    </w:pPr>
  </w:style>
  <w:style w:type="paragraph" w:styleId="ListNumber5">
    <w:name w:val="List Number 5"/>
    <w:basedOn w:val="Normal"/>
    <w:semiHidden/>
    <w:locked/>
    <w:rsid w:val="00BF5020"/>
    <w:pPr>
      <w:numPr>
        <w:numId w:val="11"/>
      </w:numPr>
    </w:pPr>
  </w:style>
  <w:style w:type="paragraph" w:styleId="MacroText">
    <w:name w:val="macro"/>
    <w:semiHidden/>
    <w:locked/>
    <w:rsid w:val="00BF50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djustRightInd w:val="0"/>
      <w:snapToGrid w:val="0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locked/>
    <w:rsid w:val="00BF50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locked/>
    <w:rsid w:val="00BF5020"/>
    <w:rPr>
      <w:rFonts w:cs="Times New Roman"/>
      <w:sz w:val="24"/>
      <w:szCs w:val="24"/>
    </w:rPr>
  </w:style>
  <w:style w:type="paragraph" w:styleId="NormalIndent">
    <w:name w:val="Normal Indent"/>
    <w:basedOn w:val="Normal"/>
    <w:semiHidden/>
    <w:locked/>
    <w:rsid w:val="00BF5020"/>
    <w:pPr>
      <w:ind w:left="720"/>
    </w:pPr>
  </w:style>
  <w:style w:type="paragraph" w:styleId="NoteHeading">
    <w:name w:val="Note Heading"/>
    <w:basedOn w:val="Normal"/>
    <w:next w:val="Normal"/>
    <w:semiHidden/>
    <w:unhideWhenUsed/>
    <w:locked/>
    <w:rsid w:val="00BF5020"/>
  </w:style>
  <w:style w:type="paragraph" w:styleId="PlainText">
    <w:name w:val="Plain Text"/>
    <w:basedOn w:val="Normal"/>
    <w:semiHidden/>
    <w:locked/>
    <w:rsid w:val="00BF5020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locked/>
    <w:rsid w:val="00BF5020"/>
  </w:style>
  <w:style w:type="paragraph" w:styleId="Signature">
    <w:name w:val="Signature"/>
    <w:basedOn w:val="Normal"/>
    <w:semiHidden/>
    <w:locked/>
    <w:rsid w:val="00BF5020"/>
    <w:pPr>
      <w:ind w:left="4252"/>
    </w:pPr>
  </w:style>
  <w:style w:type="paragraph" w:styleId="Subtitle">
    <w:name w:val="Subtitle"/>
    <w:basedOn w:val="Normal"/>
    <w:semiHidden/>
    <w:unhideWhenUsed/>
    <w:locked/>
    <w:rsid w:val="00BF5020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locked/>
    <w:rsid w:val="00BF5020"/>
    <w:pPr>
      <w:ind w:left="220" w:hanging="220"/>
    </w:pPr>
  </w:style>
  <w:style w:type="paragraph" w:styleId="Title">
    <w:name w:val="Title"/>
    <w:basedOn w:val="Normal"/>
    <w:uiPriority w:val="99"/>
    <w:semiHidden/>
    <w:locked/>
    <w:rsid w:val="00BF5020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39"/>
    <w:semiHidden/>
    <w:locked/>
    <w:rsid w:val="00BF5020"/>
    <w:pPr>
      <w:spacing w:before="120"/>
    </w:pPr>
    <w:rPr>
      <w:rFonts w:ascii="Arial" w:hAnsi="Arial"/>
      <w:b/>
      <w:bCs/>
      <w:sz w:val="24"/>
      <w:szCs w:val="24"/>
    </w:rPr>
  </w:style>
  <w:style w:type="paragraph" w:styleId="TOC4">
    <w:name w:val="toc 4"/>
    <w:basedOn w:val="Normal0"/>
    <w:next w:val="Normal0"/>
    <w:uiPriority w:val="39"/>
    <w:rsid w:val="00BF5020"/>
    <w:pPr>
      <w:ind w:left="660"/>
    </w:pPr>
  </w:style>
  <w:style w:type="paragraph" w:styleId="TOC5">
    <w:name w:val="toc 5"/>
    <w:basedOn w:val="Normal0"/>
    <w:next w:val="Normal0"/>
    <w:uiPriority w:val="39"/>
    <w:rsid w:val="00BF5020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BF5020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BF5020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BF5020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BF5020"/>
    <w:pPr>
      <w:ind w:left="1760"/>
    </w:pPr>
  </w:style>
  <w:style w:type="character" w:styleId="FollowedHyperlink">
    <w:name w:val="FollowedHyperlink"/>
    <w:basedOn w:val="DefaultParagraphFont"/>
    <w:semiHidden/>
    <w:unhideWhenUsed/>
    <w:locked/>
    <w:rsid w:val="00BF5020"/>
    <w:rPr>
      <w:color w:val="800080"/>
      <w:u w:val="single"/>
    </w:rPr>
  </w:style>
  <w:style w:type="paragraph" w:customStyle="1" w:styleId="Default">
    <w:name w:val="Default"/>
    <w:semiHidden/>
    <w:locked/>
    <w:rsid w:val="00BF5020"/>
    <w:pPr>
      <w:autoSpaceDE w:val="0"/>
      <w:autoSpaceDN w:val="0"/>
      <w:adjustRightInd w:val="0"/>
    </w:pPr>
    <w:rPr>
      <w:color w:val="000000"/>
      <w:szCs w:val="24"/>
    </w:rPr>
  </w:style>
  <w:style w:type="paragraph" w:styleId="Bibliography">
    <w:name w:val="Bibliography"/>
    <w:basedOn w:val="Normal"/>
    <w:next w:val="Normal"/>
    <w:uiPriority w:val="37"/>
    <w:semiHidden/>
    <w:locked/>
    <w:rsid w:val="00BF5020"/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BF50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B3E70"/>
    <w:rPr>
      <w:rFonts w:cs="Arial"/>
      <w:b/>
      <w:bCs/>
      <w:i/>
      <w:iCs/>
      <w:color w:val="4F81BD"/>
      <w:sz w:val="22"/>
      <w:szCs w:val="22"/>
      <w:lang w:eastAsia="zh-TW"/>
    </w:rPr>
  </w:style>
  <w:style w:type="paragraph" w:styleId="NoSpacing">
    <w:name w:val="No Spacing"/>
    <w:uiPriority w:val="1"/>
    <w:semiHidden/>
    <w:locked/>
    <w:rsid w:val="00BF5020"/>
    <w:pPr>
      <w:adjustRightInd w:val="0"/>
      <w:snapToGrid w:val="0"/>
    </w:pPr>
    <w:rPr>
      <w:rFonts w:cs="Arial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BF502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B3E70"/>
    <w:rPr>
      <w:rFonts w:cs="Arial"/>
      <w:i/>
      <w:iCs/>
      <w:color w:val="000000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locked/>
    <w:rsid w:val="00BF5020"/>
    <w:rPr>
      <w:rFonts w:ascii="Times New Roman" w:eastAsia="MS PGothic" w:hAnsi="Times New Roman"/>
      <w:color w:val="auto"/>
      <w:sz w:val="22"/>
      <w:u w:val="none"/>
    </w:rPr>
  </w:style>
  <w:style w:type="paragraph" w:styleId="TOCHeading">
    <w:name w:val="TOC Heading"/>
    <w:basedOn w:val="Normal0"/>
    <w:next w:val="Normal0"/>
    <w:uiPriority w:val="2"/>
    <w:rsid w:val="003A051A"/>
    <w:pPr>
      <w:spacing w:after="120"/>
      <w:jc w:val="center"/>
      <w:outlineLvl w:val="1"/>
    </w:pPr>
    <w:rPr>
      <w:b/>
    </w:rPr>
  </w:style>
  <w:style w:type="character" w:styleId="FootnoteReference">
    <w:name w:val="footnote reference"/>
    <w:basedOn w:val="DefaultParagraphFont"/>
    <w:semiHidden/>
    <w:unhideWhenUsed/>
    <w:locked/>
    <w:rsid w:val="00BF5020"/>
    <w:rPr>
      <w:vertAlign w:val="superscript"/>
    </w:rPr>
  </w:style>
  <w:style w:type="paragraph" w:customStyle="1" w:styleId="Print-FromToSubjectDate">
    <w:name w:val="Print- From: To: Subject: Date:"/>
    <w:basedOn w:val="Normal"/>
    <w:semiHidden/>
    <w:locked/>
    <w:rsid w:val="00BF5020"/>
    <w:pPr>
      <w:pBdr>
        <w:left w:val="single" w:sz="18" w:space="1" w:color="auto"/>
      </w:pBdr>
      <w:autoSpaceDE w:val="0"/>
      <w:autoSpaceDN w:val="0"/>
      <w:snapToGrid/>
      <w:jc w:val="both"/>
      <w:textAlignment w:val="baseline"/>
    </w:pPr>
    <w:rPr>
      <w:rFonts w:ascii="Arial" w:eastAsia="MS Gothic" w:hAnsi="Arial"/>
      <w:noProof/>
      <w:sz w:val="21"/>
      <w:szCs w:val="21"/>
      <w:lang w:eastAsia="ja-JP"/>
    </w:rPr>
  </w:style>
  <w:style w:type="paragraph" w:customStyle="1" w:styleId="Base">
    <w:name w:val="Base"/>
    <w:basedOn w:val="Normal"/>
    <w:semiHidden/>
    <w:locked/>
    <w:rsid w:val="00BF5020"/>
    <w:pPr>
      <w:widowControl w:val="0"/>
      <w:autoSpaceDE w:val="0"/>
      <w:autoSpaceDN w:val="0"/>
      <w:snapToGrid/>
      <w:spacing w:line="360" w:lineRule="atLeast"/>
      <w:textAlignment w:val="baseline"/>
    </w:pPr>
    <w:rPr>
      <w:rFonts w:eastAsia="Mincho" w:cs="Times New Roman"/>
      <w:bCs/>
      <w:szCs w:val="24"/>
      <w:lang w:eastAsia="ja-JP"/>
    </w:rPr>
  </w:style>
  <w:style w:type="character" w:customStyle="1" w:styleId="shorttext">
    <w:name w:val="short_text"/>
    <w:basedOn w:val="DefaultParagraphFont"/>
    <w:semiHidden/>
    <w:locked/>
    <w:rsid w:val="00BF5020"/>
  </w:style>
  <w:style w:type="character" w:styleId="CommentReference">
    <w:name w:val="annotation reference"/>
    <w:basedOn w:val="DefaultParagraphFont"/>
    <w:semiHidden/>
    <w:locked/>
    <w:rsid w:val="00BF5020"/>
    <w:rPr>
      <w:sz w:val="16"/>
      <w:szCs w:val="16"/>
    </w:rPr>
  </w:style>
  <w:style w:type="paragraph" w:customStyle="1" w:styleId="HeaderA3Landscape">
    <w:name w:val="_Header_A3_Landscape"/>
    <w:basedOn w:val="HeaderA4Portrait"/>
    <w:uiPriority w:val="3"/>
    <w:rsid w:val="00BF5020"/>
    <w:pPr>
      <w:tabs>
        <w:tab w:val="clear" w:pos="9356"/>
        <w:tab w:val="right" w:pos="21263"/>
      </w:tabs>
    </w:pPr>
  </w:style>
  <w:style w:type="paragraph" w:customStyle="1" w:styleId="HeaderA4Portrait">
    <w:name w:val="_Header_A4_Portrait"/>
    <w:basedOn w:val="Normal0"/>
    <w:link w:val="HeaderA4PortraitChar"/>
    <w:uiPriority w:val="3"/>
    <w:rsid w:val="00BF5020"/>
    <w:pPr>
      <w:pBdr>
        <w:bottom w:val="single" w:sz="4" w:space="1" w:color="auto"/>
      </w:pBdr>
      <w:tabs>
        <w:tab w:val="right" w:pos="9356"/>
      </w:tabs>
    </w:pPr>
    <w:rPr>
      <w:sz w:val="18"/>
    </w:rPr>
  </w:style>
  <w:style w:type="character" w:customStyle="1" w:styleId="HeaderA4PortraitChar">
    <w:name w:val="_Header_A4_Portrait Char"/>
    <w:basedOn w:val="HeaderChar"/>
    <w:link w:val="HeaderA4Portrait"/>
    <w:uiPriority w:val="3"/>
    <w:rsid w:val="00D02E33"/>
    <w:rPr>
      <w:sz w:val="18"/>
      <w:szCs w:val="22"/>
      <w:lang w:eastAsia="zh-TW"/>
    </w:rPr>
  </w:style>
  <w:style w:type="paragraph" w:customStyle="1" w:styleId="HeaderA4Landscape">
    <w:name w:val="_Header_A4_Landscape"/>
    <w:basedOn w:val="HeaderA4Portrait"/>
    <w:uiPriority w:val="3"/>
    <w:rsid w:val="00BF5020"/>
    <w:pPr>
      <w:tabs>
        <w:tab w:val="clear" w:pos="9356"/>
        <w:tab w:val="right" w:pos="14572"/>
      </w:tabs>
    </w:pPr>
  </w:style>
  <w:style w:type="character" w:customStyle="1" w:styleId="CaptionChar1">
    <w:name w:val="Caption Char1"/>
    <w:basedOn w:val="DefaultParagraphFont"/>
    <w:semiHidden/>
    <w:unhideWhenUsed/>
    <w:locked/>
    <w:rsid w:val="00BF5020"/>
    <w:rPr>
      <w:rFonts w:cs="Arial"/>
      <w:bCs/>
      <w:sz w:val="22"/>
      <w:lang w:eastAsia="zh-TW"/>
    </w:rPr>
  </w:style>
  <w:style w:type="character" w:customStyle="1" w:styleId="CoverPageCellTitleBottom">
    <w:name w:val="_CoverPage_CellTitle_Bottom"/>
    <w:basedOn w:val="Normalcharacter"/>
    <w:uiPriority w:val="4"/>
    <w:rsid w:val="00BF5020"/>
    <w:rPr>
      <w:rFonts w:ascii="Times New Roman" w:hAnsi="Times New Roman" w:cs="Times New Roman"/>
      <w:iCs/>
      <w:dstrike w:val="0"/>
      <w:sz w:val="14"/>
      <w:vertAlign w:val="baseline"/>
    </w:rPr>
  </w:style>
  <w:style w:type="character" w:customStyle="1" w:styleId="Normalcharacter">
    <w:name w:val="_Normal_character"/>
    <w:rsid w:val="00BF5020"/>
    <w:rPr>
      <w:rFonts w:ascii="Times New Roman" w:hAnsi="Times New Roman"/>
      <w:sz w:val="22"/>
    </w:rPr>
  </w:style>
  <w:style w:type="paragraph" w:customStyle="1" w:styleId="ListNLevel1">
    <w:name w:val="_ListN_Level_1"/>
    <w:basedOn w:val="Normal0"/>
    <w:link w:val="ListNLevel1Char"/>
    <w:uiPriority w:val="1"/>
    <w:qFormat/>
    <w:rsid w:val="00450933"/>
    <w:pPr>
      <w:numPr>
        <w:numId w:val="20"/>
      </w:numPr>
      <w:ind w:left="1324"/>
    </w:pPr>
  </w:style>
  <w:style w:type="character" w:customStyle="1" w:styleId="ListNLevel1Char">
    <w:name w:val="_ListN_Level_1 Char"/>
    <w:basedOn w:val="DefaultParagraphFont"/>
    <w:link w:val="ListNLevel1"/>
    <w:uiPriority w:val="1"/>
    <w:rsid w:val="00450933"/>
  </w:style>
  <w:style w:type="paragraph" w:customStyle="1" w:styleId="ListNLevel2">
    <w:name w:val="_ListN_Level_2"/>
    <w:basedOn w:val="ListNLevel1"/>
    <w:link w:val="ListNLevel2Char"/>
    <w:uiPriority w:val="1"/>
    <w:qFormat/>
    <w:rsid w:val="00BF5020"/>
    <w:pPr>
      <w:numPr>
        <w:ilvl w:val="1"/>
      </w:numPr>
    </w:pPr>
  </w:style>
  <w:style w:type="character" w:customStyle="1" w:styleId="ListNLevel2Char">
    <w:name w:val="_ListN_Level_2 Char"/>
    <w:basedOn w:val="DefaultParagraphFont"/>
    <w:link w:val="ListNLevel2"/>
    <w:uiPriority w:val="1"/>
    <w:rsid w:val="00AB3E70"/>
  </w:style>
  <w:style w:type="paragraph" w:customStyle="1" w:styleId="ListNLevel3">
    <w:name w:val="_ListN_Level_3"/>
    <w:basedOn w:val="ListNLevel2"/>
    <w:link w:val="ListNLevel3Char"/>
    <w:uiPriority w:val="1"/>
    <w:qFormat/>
    <w:rsid w:val="00BF5020"/>
    <w:pPr>
      <w:numPr>
        <w:ilvl w:val="2"/>
      </w:numPr>
    </w:pPr>
  </w:style>
  <w:style w:type="character" w:customStyle="1" w:styleId="ListNLevel3Char">
    <w:name w:val="_ListN_Level_3 Char"/>
    <w:basedOn w:val="DefaultParagraphFont"/>
    <w:link w:val="ListNLevel3"/>
    <w:uiPriority w:val="1"/>
    <w:rsid w:val="00AB3E70"/>
  </w:style>
  <w:style w:type="paragraph" w:customStyle="1" w:styleId="ListNLevel4">
    <w:name w:val="_ListN_Level_4"/>
    <w:basedOn w:val="ListNLevel3"/>
    <w:link w:val="ListNLevel4Char"/>
    <w:uiPriority w:val="1"/>
    <w:qFormat/>
    <w:rsid w:val="00BF5020"/>
    <w:pPr>
      <w:numPr>
        <w:ilvl w:val="3"/>
      </w:numPr>
    </w:pPr>
  </w:style>
  <w:style w:type="character" w:customStyle="1" w:styleId="ListNLevel4Char">
    <w:name w:val="_ListN_Level_4 Char"/>
    <w:basedOn w:val="ListNLevel1Char"/>
    <w:link w:val="ListNLevel4"/>
    <w:uiPriority w:val="1"/>
    <w:rsid w:val="00AB3E70"/>
  </w:style>
  <w:style w:type="character" w:customStyle="1" w:styleId="CoverPageCellSignature">
    <w:name w:val="_CoverPage_CellSignature"/>
    <w:basedOn w:val="Normalcharacter"/>
    <w:uiPriority w:val="4"/>
    <w:rsid w:val="00BF5020"/>
    <w:rPr>
      <w:rFonts w:ascii="Times New Roman" w:hAnsi="Times New Roman" w:cs="Times New Roman"/>
      <w:iCs/>
      <w:sz w:val="28"/>
      <w:szCs w:val="32"/>
    </w:rPr>
  </w:style>
  <w:style w:type="character" w:customStyle="1" w:styleId="CoverPageCellTitleTop">
    <w:name w:val="_CoverPage_CellTitle_Top"/>
    <w:basedOn w:val="Normalcharacter"/>
    <w:uiPriority w:val="4"/>
    <w:rsid w:val="00BF5020"/>
    <w:rPr>
      <w:rFonts w:ascii="Times New Roman" w:hAnsi="Times New Roman"/>
      <w:b/>
      <w:i/>
      <w:dstrike w:val="0"/>
      <w:sz w:val="14"/>
      <w:vertAlign w:val="baseline"/>
    </w:rPr>
  </w:style>
  <w:style w:type="character" w:customStyle="1" w:styleId="CoverPageCellContentsSmall">
    <w:name w:val="_CoverPage_CellContents_Small"/>
    <w:basedOn w:val="Normalcharacter"/>
    <w:uiPriority w:val="4"/>
    <w:rsid w:val="00BF5020"/>
    <w:rPr>
      <w:rFonts w:ascii="Times New Roman" w:hAnsi="Times New Roman" w:cs="Times New Roman"/>
      <w:sz w:val="16"/>
    </w:rPr>
  </w:style>
  <w:style w:type="character" w:customStyle="1" w:styleId="CoverPageProjectName">
    <w:name w:val="_CoverPage_ProjectName"/>
    <w:basedOn w:val="Normalcharacter"/>
    <w:uiPriority w:val="4"/>
    <w:rsid w:val="00BF5020"/>
    <w:rPr>
      <w:rFonts w:ascii="Times New Roman" w:hAnsi="Times New Roman" w:cs="Times New Roman"/>
      <w:dstrike w:val="0"/>
      <w:sz w:val="28"/>
      <w:szCs w:val="28"/>
      <w:vertAlign w:val="baseline"/>
    </w:rPr>
  </w:style>
  <w:style w:type="character" w:customStyle="1" w:styleId="CoverPageCellContentsNormal">
    <w:name w:val="_CoverPage_CellContents_Normal"/>
    <w:basedOn w:val="Normalcharacter"/>
    <w:uiPriority w:val="4"/>
    <w:rsid w:val="00DE5E3F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sz w:val="22"/>
      <w:vertAlign w:val="baseline"/>
    </w:rPr>
  </w:style>
  <w:style w:type="character" w:customStyle="1" w:styleId="CoverPageDocTitle">
    <w:name w:val="_CoverPage_DocTitle"/>
    <w:basedOn w:val="Normalcharacter"/>
    <w:uiPriority w:val="4"/>
    <w:rsid w:val="0041797E"/>
    <w:rPr>
      <w:rFonts w:ascii="Times New Roman" w:hAnsi="Times New Roman" w:cs="Times New Roman"/>
      <w:b/>
      <w:bCs/>
      <w:i/>
      <w:iCs/>
      <w:dstrike w:val="0"/>
      <w:sz w:val="36"/>
      <w:u w:val="none"/>
      <w:vertAlign w:val="baseline"/>
    </w:rPr>
  </w:style>
  <w:style w:type="character" w:customStyle="1" w:styleId="CoverPageCellContentsStrong">
    <w:name w:val="_CoverPage_CellContents_Strong"/>
    <w:basedOn w:val="Normalcharacter"/>
    <w:uiPriority w:val="4"/>
    <w:rsid w:val="00BF5020"/>
    <w:rPr>
      <w:rFonts w:ascii="Times New Roman" w:hAnsi="Times New Roman" w:cs="Times New Roman"/>
      <w:b/>
      <w:dstrike w:val="0"/>
      <w:spacing w:val="0"/>
      <w:w w:val="100"/>
      <w:kern w:val="0"/>
      <w:position w:val="0"/>
      <w:sz w:val="28"/>
      <w:szCs w:val="28"/>
      <w:vertAlign w:val="baseline"/>
      <w:lang w:val="pt-BR"/>
    </w:rPr>
  </w:style>
  <w:style w:type="character" w:customStyle="1" w:styleId="CoverPageDocNum">
    <w:name w:val="_CoverPage_DocNum"/>
    <w:basedOn w:val="CoverPageCellContentsStrong"/>
    <w:uiPriority w:val="4"/>
    <w:rsid w:val="00464D07"/>
    <w:rPr>
      <w:rFonts w:ascii="Times New Roman" w:hAnsi="Times New Roman" w:cs="Times New Roman"/>
      <w:b w:val="0"/>
      <w:dstrike w:val="0"/>
      <w:spacing w:val="0"/>
      <w:w w:val="100"/>
      <w:kern w:val="0"/>
      <w:position w:val="0"/>
      <w:sz w:val="32"/>
      <w:szCs w:val="28"/>
      <w:vertAlign w:val="baseline"/>
      <w:lang w:val="pt-BR"/>
    </w:rPr>
  </w:style>
  <w:style w:type="character" w:customStyle="1" w:styleId="CoverPageDocRev">
    <w:name w:val="_CoverPage_DocRev"/>
    <w:basedOn w:val="CoverPageCellContentsStrong"/>
    <w:uiPriority w:val="4"/>
    <w:rsid w:val="0041797E"/>
    <w:rPr>
      <w:rFonts w:ascii="Times New Roman" w:hAnsi="Times New Roman" w:cs="Times New Roman"/>
      <w:b w:val="0"/>
      <w:dstrike w:val="0"/>
      <w:spacing w:val="0"/>
      <w:w w:val="100"/>
      <w:kern w:val="0"/>
      <w:position w:val="0"/>
      <w:sz w:val="32"/>
      <w:szCs w:val="28"/>
      <w:vertAlign w:val="baseline"/>
      <w:lang w:val="pt-BR"/>
    </w:rPr>
  </w:style>
  <w:style w:type="paragraph" w:customStyle="1" w:styleId="FooterA4Portrait">
    <w:name w:val="_Footer_A4_Portrait"/>
    <w:basedOn w:val="Normal0"/>
    <w:link w:val="FooterA4PortraitChar"/>
    <w:uiPriority w:val="3"/>
    <w:rsid w:val="00BF5020"/>
    <w:pPr>
      <w:pBdr>
        <w:top w:val="single" w:sz="4" w:space="1" w:color="auto"/>
      </w:pBdr>
      <w:tabs>
        <w:tab w:val="center" w:pos="4678"/>
      </w:tabs>
    </w:pPr>
    <w:rPr>
      <w:sz w:val="18"/>
    </w:rPr>
  </w:style>
  <w:style w:type="character" w:customStyle="1" w:styleId="FooterA4PortraitChar">
    <w:name w:val="_Footer_A4_Portrait Char"/>
    <w:basedOn w:val="FooterChar"/>
    <w:link w:val="FooterA4Portrait"/>
    <w:uiPriority w:val="3"/>
    <w:rsid w:val="00D02E33"/>
    <w:rPr>
      <w:rFonts w:cs="Arial"/>
      <w:sz w:val="18"/>
      <w:szCs w:val="22"/>
      <w:lang w:eastAsia="zh-TW"/>
    </w:rPr>
  </w:style>
  <w:style w:type="character" w:customStyle="1" w:styleId="DraftAndComment">
    <w:name w:val="_DraftAndComment"/>
    <w:basedOn w:val="Normalcharacter"/>
    <w:uiPriority w:val="4"/>
    <w:rsid w:val="00BF5020"/>
    <w:rPr>
      <w:rFonts w:ascii="Times New Roman" w:hAnsi="Times New Roman"/>
      <w:color w:val="FF0000"/>
      <w:sz w:val="22"/>
    </w:rPr>
  </w:style>
  <w:style w:type="paragraph" w:customStyle="1" w:styleId="HeaderA3Portrait">
    <w:name w:val="_Header_A3_Portrait"/>
    <w:basedOn w:val="HeaderA4Portrait"/>
    <w:uiPriority w:val="3"/>
    <w:rsid w:val="00BF5020"/>
    <w:pPr>
      <w:tabs>
        <w:tab w:val="clear" w:pos="9356"/>
        <w:tab w:val="right" w:pos="14572"/>
      </w:tabs>
    </w:pPr>
  </w:style>
  <w:style w:type="paragraph" w:customStyle="1" w:styleId="FooterA3Landscape">
    <w:name w:val="_Footer_A3_Landscape"/>
    <w:basedOn w:val="FooterA4Portrait"/>
    <w:uiPriority w:val="3"/>
    <w:rsid w:val="003A051A"/>
    <w:pPr>
      <w:tabs>
        <w:tab w:val="clear" w:pos="4678"/>
        <w:tab w:val="center" w:pos="10631"/>
        <w:tab w:val="right" w:pos="21263"/>
      </w:tabs>
    </w:pPr>
  </w:style>
  <w:style w:type="paragraph" w:customStyle="1" w:styleId="FooterA3Portrait">
    <w:name w:val="_Footer_A3_Portrait"/>
    <w:basedOn w:val="FooterA4Portrait"/>
    <w:uiPriority w:val="3"/>
    <w:rsid w:val="00BF5020"/>
    <w:pPr>
      <w:tabs>
        <w:tab w:val="clear" w:pos="4678"/>
        <w:tab w:val="center" w:pos="7286"/>
        <w:tab w:val="right" w:pos="14572"/>
      </w:tabs>
    </w:pPr>
  </w:style>
  <w:style w:type="paragraph" w:customStyle="1" w:styleId="FooterA4Landscape">
    <w:name w:val="_Footer_A4_Landscape"/>
    <w:basedOn w:val="FooterA4Portrait"/>
    <w:uiPriority w:val="3"/>
    <w:rsid w:val="00BF5020"/>
    <w:pPr>
      <w:tabs>
        <w:tab w:val="clear" w:pos="4678"/>
        <w:tab w:val="center" w:pos="7144"/>
        <w:tab w:val="right" w:pos="14288"/>
      </w:tabs>
    </w:pPr>
  </w:style>
  <w:style w:type="paragraph" w:customStyle="1" w:styleId="ListBLevel1">
    <w:name w:val="_ListB_Level_1"/>
    <w:basedOn w:val="Normal0"/>
    <w:link w:val="ListBLevel1Char"/>
    <w:uiPriority w:val="1"/>
    <w:rsid w:val="003A051A"/>
    <w:pPr>
      <w:numPr>
        <w:numId w:val="12"/>
      </w:numPr>
      <w:spacing w:before="120"/>
    </w:pPr>
  </w:style>
  <w:style w:type="character" w:customStyle="1" w:styleId="ListBLevel1Char">
    <w:name w:val="_ListB_Level_1 Char"/>
    <w:basedOn w:val="NormalChar"/>
    <w:link w:val="ListBLevel1"/>
    <w:uiPriority w:val="1"/>
    <w:rsid w:val="003A051A"/>
    <w:rPr>
      <w:sz w:val="22"/>
      <w:szCs w:val="22"/>
    </w:rPr>
  </w:style>
  <w:style w:type="paragraph" w:customStyle="1" w:styleId="ListBLevel2">
    <w:name w:val="_ListB_Level_2"/>
    <w:basedOn w:val="ListBLevel1"/>
    <w:link w:val="ListBLevel2Char"/>
    <w:uiPriority w:val="1"/>
    <w:rsid w:val="003A051A"/>
    <w:pPr>
      <w:numPr>
        <w:ilvl w:val="1"/>
      </w:numPr>
    </w:pPr>
  </w:style>
  <w:style w:type="character" w:customStyle="1" w:styleId="ListBLevel2Char">
    <w:name w:val="_ListB_Level_2 Char"/>
    <w:basedOn w:val="ListBLevel1Char"/>
    <w:link w:val="ListBLevel2"/>
    <w:uiPriority w:val="1"/>
    <w:rsid w:val="003A051A"/>
    <w:rPr>
      <w:sz w:val="22"/>
      <w:szCs w:val="22"/>
    </w:rPr>
  </w:style>
  <w:style w:type="paragraph" w:customStyle="1" w:styleId="ListBLevel3">
    <w:name w:val="_ListB_Level_3"/>
    <w:basedOn w:val="ListBLevel2"/>
    <w:link w:val="ListBLevel3Char"/>
    <w:uiPriority w:val="1"/>
    <w:rsid w:val="003A051A"/>
    <w:pPr>
      <w:numPr>
        <w:ilvl w:val="2"/>
      </w:numPr>
      <w:ind w:left="2325"/>
    </w:pPr>
  </w:style>
  <w:style w:type="character" w:customStyle="1" w:styleId="ListBLevel3Char">
    <w:name w:val="_ListB_Level_3 Char"/>
    <w:basedOn w:val="ListBLevel1Char"/>
    <w:link w:val="ListBLevel3"/>
    <w:uiPriority w:val="1"/>
    <w:rsid w:val="003A051A"/>
    <w:rPr>
      <w:sz w:val="22"/>
      <w:szCs w:val="22"/>
    </w:rPr>
  </w:style>
  <w:style w:type="paragraph" w:customStyle="1" w:styleId="ListRLevel1">
    <w:name w:val="_ListR_Level_1"/>
    <w:basedOn w:val="Normal0"/>
    <w:link w:val="ListRLevel1Char"/>
    <w:uiPriority w:val="1"/>
    <w:qFormat/>
    <w:rsid w:val="00BF5020"/>
    <w:pPr>
      <w:numPr>
        <w:numId w:val="13"/>
      </w:numPr>
      <w:spacing w:before="120"/>
    </w:pPr>
  </w:style>
  <w:style w:type="character" w:customStyle="1" w:styleId="ListRLevel1Char">
    <w:name w:val="_ListR_Level_1 Char"/>
    <w:basedOn w:val="NormalChar"/>
    <w:link w:val="ListRLevel1"/>
    <w:uiPriority w:val="1"/>
    <w:rsid w:val="00AB3E70"/>
    <w:rPr>
      <w:sz w:val="22"/>
      <w:szCs w:val="22"/>
    </w:rPr>
  </w:style>
  <w:style w:type="paragraph" w:customStyle="1" w:styleId="ListRLevel2">
    <w:name w:val="_ListR_Level_2"/>
    <w:basedOn w:val="ListRLevel1"/>
    <w:link w:val="ListRLevel2Char"/>
    <w:uiPriority w:val="1"/>
    <w:qFormat/>
    <w:rsid w:val="00BF5020"/>
    <w:pPr>
      <w:numPr>
        <w:ilvl w:val="1"/>
      </w:numPr>
    </w:pPr>
  </w:style>
  <w:style w:type="character" w:customStyle="1" w:styleId="ListRLevel2Char">
    <w:name w:val="_ListR_Level_2 Char"/>
    <w:basedOn w:val="NormalChar"/>
    <w:link w:val="ListRLevel2"/>
    <w:uiPriority w:val="1"/>
    <w:rsid w:val="00AB3E70"/>
    <w:rPr>
      <w:sz w:val="22"/>
      <w:szCs w:val="22"/>
    </w:rPr>
  </w:style>
  <w:style w:type="character" w:customStyle="1" w:styleId="CoverPageDocTitleShort">
    <w:name w:val="_CoverPage_DocTitle_Short"/>
    <w:basedOn w:val="CoverPageDocTitle"/>
    <w:uiPriority w:val="4"/>
    <w:rsid w:val="00BF5020"/>
    <w:rPr>
      <w:rFonts w:ascii="Times New Roman" w:hAnsi="Times New Roman" w:cs="Times New Roman"/>
      <w:b/>
      <w:bCs/>
      <w:i/>
      <w:iCs/>
      <w:dstrike w:val="0"/>
      <w:sz w:val="36"/>
      <w:u w:val="none"/>
      <w:vertAlign w:val="baseline"/>
    </w:rPr>
  </w:style>
  <w:style w:type="paragraph" w:customStyle="1" w:styleId="AttachmentTitle">
    <w:name w:val="_Attachment_Title"/>
    <w:basedOn w:val="Normal0"/>
    <w:link w:val="AttachmentTitleChar"/>
    <w:uiPriority w:val="2"/>
    <w:rsid w:val="00BF5020"/>
    <w:pPr>
      <w:spacing w:before="240" w:after="120"/>
      <w:outlineLvl w:val="0"/>
    </w:pPr>
    <w:rPr>
      <w:b/>
      <w:sz w:val="24"/>
    </w:rPr>
  </w:style>
  <w:style w:type="character" w:customStyle="1" w:styleId="AttachmentTitleChar">
    <w:name w:val="_Attachment_Title Char"/>
    <w:basedOn w:val="NormalChar"/>
    <w:link w:val="AttachmentTitle"/>
    <w:uiPriority w:val="2"/>
    <w:rsid w:val="00ED3615"/>
    <w:rPr>
      <w:b/>
      <w:sz w:val="24"/>
      <w:szCs w:val="22"/>
    </w:rPr>
  </w:style>
  <w:style w:type="paragraph" w:customStyle="1" w:styleId="NormalParagraphIndent">
    <w:name w:val="_Normal Paragraph Indent"/>
    <w:basedOn w:val="Normal0"/>
    <w:rsid w:val="009633F9"/>
    <w:pPr>
      <w:ind w:left="1418"/>
    </w:pPr>
  </w:style>
  <w:style w:type="paragraph" w:styleId="Revision">
    <w:name w:val="Revision"/>
    <w:hidden/>
    <w:uiPriority w:val="99"/>
    <w:semiHidden/>
    <w:rsid w:val="00A405CA"/>
    <w:rPr>
      <w:rFonts w:cs="Arial"/>
    </w:rPr>
  </w:style>
  <w:style w:type="paragraph" w:customStyle="1" w:styleId="ListBLevel1Table">
    <w:name w:val="_ListB_Level_1_Table"/>
    <w:basedOn w:val="Normal0"/>
    <w:uiPriority w:val="1"/>
    <w:rsid w:val="00C3604C"/>
    <w:pPr>
      <w:numPr>
        <w:numId w:val="14"/>
      </w:numPr>
      <w:spacing w:before="60"/>
      <w:ind w:left="397" w:hanging="284"/>
    </w:pPr>
  </w:style>
  <w:style w:type="paragraph" w:customStyle="1" w:styleId="ListBLevel1TableDense">
    <w:name w:val="_ListB_Level_1_Table_Dense"/>
    <w:basedOn w:val="TableText"/>
    <w:uiPriority w:val="1"/>
    <w:rsid w:val="00C3604C"/>
    <w:pPr>
      <w:numPr>
        <w:numId w:val="15"/>
      </w:numPr>
      <w:spacing w:before="60"/>
      <w:ind w:left="341" w:hanging="284"/>
    </w:pPr>
  </w:style>
  <w:style w:type="paragraph" w:customStyle="1" w:styleId="ListNLevel1Table">
    <w:name w:val="_ListN_Level_1_Table"/>
    <w:basedOn w:val="Normal0"/>
    <w:uiPriority w:val="1"/>
    <w:rsid w:val="00600018"/>
    <w:pPr>
      <w:numPr>
        <w:numId w:val="16"/>
      </w:numPr>
      <w:spacing w:before="60"/>
      <w:ind w:left="397" w:hanging="284"/>
    </w:pPr>
  </w:style>
  <w:style w:type="paragraph" w:customStyle="1" w:styleId="ListNLevel1TablesDense">
    <w:name w:val="_ListN_Level_1_Tables_Dense"/>
    <w:basedOn w:val="TableText"/>
    <w:uiPriority w:val="1"/>
    <w:rsid w:val="00C3604C"/>
    <w:pPr>
      <w:numPr>
        <w:numId w:val="17"/>
      </w:numPr>
      <w:spacing w:before="60"/>
      <w:ind w:left="341" w:hanging="284"/>
    </w:pPr>
  </w:style>
  <w:style w:type="paragraph" w:customStyle="1" w:styleId="NumPara2">
    <w:name w:val="_Num_Para_2"/>
    <w:basedOn w:val="Heading2"/>
    <w:link w:val="NumPara2Char"/>
    <w:uiPriority w:val="2"/>
    <w:rsid w:val="00D9255E"/>
    <w:pPr>
      <w:spacing w:after="0"/>
      <w:ind w:left="567" w:hanging="567"/>
      <w:outlineLvl w:val="9"/>
    </w:pPr>
  </w:style>
  <w:style w:type="character" w:customStyle="1" w:styleId="NumPara2Char">
    <w:name w:val="_Num_Para_2 Char"/>
    <w:basedOn w:val="DefaultParagraphFont"/>
    <w:link w:val="NumPara2"/>
    <w:uiPriority w:val="2"/>
    <w:rsid w:val="00ED3615"/>
    <w:rPr>
      <w:rFonts w:cs="Arial"/>
      <w:bCs/>
      <w:iCs/>
      <w:sz w:val="24"/>
      <w:szCs w:val="24"/>
    </w:rPr>
  </w:style>
  <w:style w:type="paragraph" w:customStyle="1" w:styleId="NumPara3">
    <w:name w:val="_Num_Para_3"/>
    <w:basedOn w:val="Heading3"/>
    <w:link w:val="NumPara3Char"/>
    <w:uiPriority w:val="2"/>
    <w:rsid w:val="00D9255E"/>
    <w:pPr>
      <w:spacing w:before="120" w:after="0"/>
      <w:ind w:left="680" w:hanging="680"/>
      <w:outlineLvl w:val="9"/>
    </w:pPr>
  </w:style>
  <w:style w:type="character" w:customStyle="1" w:styleId="NumPara3Char">
    <w:name w:val="_Num_Para_3 Char"/>
    <w:basedOn w:val="DefaultParagraphFont"/>
    <w:link w:val="NumPara3"/>
    <w:uiPriority w:val="2"/>
    <w:rsid w:val="00ED3615"/>
    <w:rPr>
      <w:rFonts w:cs="Arial"/>
      <w:bCs/>
      <w:iCs/>
      <w:szCs w:val="20"/>
    </w:rPr>
  </w:style>
  <w:style w:type="paragraph" w:customStyle="1" w:styleId="NumPara4">
    <w:name w:val="_Num_Para_4"/>
    <w:basedOn w:val="Heading4"/>
    <w:link w:val="NumPara4Char"/>
    <w:uiPriority w:val="2"/>
    <w:rsid w:val="00D9255E"/>
    <w:pPr>
      <w:spacing w:before="120" w:after="0"/>
      <w:ind w:left="851" w:hanging="851"/>
      <w:outlineLvl w:val="9"/>
    </w:pPr>
  </w:style>
  <w:style w:type="character" w:customStyle="1" w:styleId="NumPara4Char">
    <w:name w:val="_Num_Para_4 Char"/>
    <w:basedOn w:val="Heading4Char"/>
    <w:link w:val="NumPara4"/>
    <w:uiPriority w:val="2"/>
    <w:rsid w:val="00ED3615"/>
    <w:rPr>
      <w:bCs/>
      <w:iCs/>
      <w:szCs w:val="20"/>
    </w:rPr>
  </w:style>
  <w:style w:type="paragraph" w:customStyle="1" w:styleId="NumPara5">
    <w:name w:val="_Num_Para_5"/>
    <w:basedOn w:val="Heading5"/>
    <w:link w:val="NumPara5Char"/>
    <w:uiPriority w:val="2"/>
    <w:rsid w:val="00D9255E"/>
    <w:pPr>
      <w:spacing w:before="120" w:after="0"/>
      <w:ind w:left="1134" w:hanging="1134"/>
      <w:outlineLvl w:val="9"/>
    </w:pPr>
  </w:style>
  <w:style w:type="character" w:customStyle="1" w:styleId="NumPara5Char">
    <w:name w:val="_Num_Para_5 Char"/>
    <w:basedOn w:val="DefaultParagraphFont"/>
    <w:link w:val="NumPara5"/>
    <w:uiPriority w:val="2"/>
    <w:rsid w:val="00ED3615"/>
    <w:rPr>
      <w:bCs/>
      <w:iCs/>
      <w:szCs w:val="26"/>
    </w:rPr>
  </w:style>
  <w:style w:type="paragraph" w:customStyle="1" w:styleId="NumPara6">
    <w:name w:val="_Num_Para_6"/>
    <w:basedOn w:val="Heading6"/>
    <w:link w:val="NumPara6Char"/>
    <w:uiPriority w:val="2"/>
    <w:rsid w:val="00D9255E"/>
    <w:pPr>
      <w:spacing w:before="120" w:after="0"/>
      <w:ind w:left="1418" w:hanging="1418"/>
      <w:outlineLvl w:val="9"/>
    </w:pPr>
  </w:style>
  <w:style w:type="character" w:customStyle="1" w:styleId="NumPara6Char">
    <w:name w:val="_Num_Para_6 Char"/>
    <w:basedOn w:val="DefaultParagraphFont"/>
    <w:link w:val="NumPara6"/>
    <w:uiPriority w:val="2"/>
    <w:rsid w:val="00ED3615"/>
    <w:rPr>
      <w:bCs/>
      <w:iCs/>
      <w:szCs w:val="26"/>
    </w:rPr>
  </w:style>
  <w:style w:type="table" w:customStyle="1" w:styleId="TablesDense">
    <w:name w:val="_Tables_Dense"/>
    <w:basedOn w:val="TableNormal"/>
    <w:uiPriority w:val="99"/>
    <w:rsid w:val="00D9255E"/>
    <w:rPr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="Times New Roman" w:hAnsi="Times New Roman"/>
        <w:b/>
        <w:sz w:val="18"/>
      </w:rPr>
    </w:tblStylePr>
  </w:style>
  <w:style w:type="table" w:customStyle="1" w:styleId="TablesNormal">
    <w:name w:val="_Tables_Normal"/>
    <w:basedOn w:val="TableNormal"/>
    <w:uiPriority w:val="99"/>
    <w:qFormat/>
    <w:rsid w:val="00D9255E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="Times New Roman" w:hAnsi="Times New Roman"/>
        <w:b/>
        <w:sz w:val="22"/>
      </w:rPr>
    </w:tblStylePr>
  </w:style>
  <w:style w:type="character" w:customStyle="1" w:styleId="HTSCCoverPageCellTitleTop">
    <w:name w:val="HTSC_CoverPage_CellTitle_Top"/>
    <w:basedOn w:val="DefaultParagraphFont"/>
    <w:uiPriority w:val="4"/>
    <w:rsid w:val="00711A7B"/>
    <w:rPr>
      <w:rFonts w:ascii="Times New Roman" w:hAnsi="Times New Roman"/>
      <w:b/>
      <w:i/>
      <w:sz w:val="14"/>
    </w:rPr>
  </w:style>
  <w:style w:type="paragraph" w:customStyle="1" w:styleId="Header1">
    <w:name w:val="Header 1"/>
    <w:basedOn w:val="Header"/>
    <w:rsid w:val="006729E5"/>
    <w:pPr>
      <w:widowControl w:val="0"/>
      <w:pBdr>
        <w:bottom w:val="thickThinSmallGap" w:sz="24" w:space="1" w:color="auto"/>
      </w:pBdr>
      <w:tabs>
        <w:tab w:val="clear" w:pos="9345"/>
        <w:tab w:val="right" w:pos="9720"/>
      </w:tabs>
      <w:adjustRightInd/>
      <w:snapToGrid/>
    </w:pPr>
    <w:rPr>
      <w:rFonts w:ascii="Arial" w:eastAsia="·s²Ó©úÅé" w:hAnsi="Arial" w:cs="Arial"/>
      <w:bCs/>
      <w:snapToGrid w:val="0"/>
      <w:sz w:val="20"/>
      <w:lang w:eastAsia="en-US"/>
    </w:rPr>
  </w:style>
  <w:style w:type="paragraph" w:customStyle="1" w:styleId="Address">
    <w:name w:val="Address"/>
    <w:basedOn w:val="Normal"/>
    <w:rsid w:val="006729E5"/>
    <w:pPr>
      <w:widowControl w:val="0"/>
      <w:adjustRightInd/>
      <w:snapToGrid/>
      <w:jc w:val="center"/>
    </w:pPr>
    <w:rPr>
      <w:rFonts w:ascii="Arial" w:eastAsia="PMingLiU" w:hAnsi="Arial" w:cs="Times New Roman"/>
      <w:sz w:val="20"/>
      <w:szCs w:val="20"/>
      <w:lang w:eastAsia="en-US"/>
    </w:rPr>
  </w:style>
  <w:style w:type="paragraph" w:customStyle="1" w:styleId="TableText0">
    <w:name w:val="Table Text"/>
    <w:basedOn w:val="Normal"/>
    <w:rsid w:val="006729E5"/>
    <w:pPr>
      <w:adjustRightInd/>
      <w:snapToGrid/>
      <w:spacing w:before="120" w:after="120"/>
      <w:jc w:val="both"/>
    </w:pPr>
    <w:rPr>
      <w:rFonts w:ascii="Arial" w:eastAsia="PMingLiU" w:hAnsi="Arial" w:cs="Times New Roman"/>
      <w:sz w:val="20"/>
      <w:szCs w:val="20"/>
      <w:lang w:val="pt-BR" w:eastAsia="en-US"/>
    </w:rPr>
  </w:style>
  <w:style w:type="paragraph" w:customStyle="1" w:styleId="BodyText1">
    <w:name w:val="Body Text1"/>
    <w:link w:val="BodyText1Char"/>
    <w:rsid w:val="006729E5"/>
    <w:pPr>
      <w:widowControl w:val="0"/>
      <w:spacing w:before="120" w:after="120"/>
      <w:ind w:left="1080"/>
      <w:jc w:val="both"/>
    </w:pPr>
    <w:rPr>
      <w:rFonts w:ascii="Arial" w:eastAsia="PMingLiU" w:hAnsi="Arial"/>
      <w:sz w:val="20"/>
      <w:szCs w:val="20"/>
      <w:lang w:eastAsia="en-US"/>
    </w:rPr>
  </w:style>
  <w:style w:type="character" w:customStyle="1" w:styleId="BodyText1Char">
    <w:name w:val="Body Text1 Char"/>
    <w:link w:val="BodyText1"/>
    <w:rsid w:val="006729E5"/>
    <w:rPr>
      <w:rFonts w:ascii="Arial" w:eastAsia="PMingLiU" w:hAnsi="Aria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semiHidden/>
    <w:locked/>
    <w:rsid w:val="002877DD"/>
    <w:pPr>
      <w:ind w:left="720"/>
      <w:contextualSpacing/>
    </w:pPr>
  </w:style>
  <w:style w:type="paragraph" w:customStyle="1" w:styleId="BodyIndented1Hanging15Inches">
    <w:name w:val="Body Indented 1 Hanging 1.5 Inches"/>
    <w:basedOn w:val="Normal"/>
    <w:rsid w:val="004B094A"/>
    <w:pPr>
      <w:adjustRightInd/>
      <w:snapToGrid/>
      <w:ind w:left="2880" w:hanging="2160"/>
    </w:pPr>
    <w:rPr>
      <w:rFonts w:eastAsiaTheme="minorEastAsia" w:cs="Times New Roman"/>
      <w:lang w:val="en-GB" w:eastAsia="en-US"/>
    </w:rPr>
  </w:style>
  <w:style w:type="paragraph" w:customStyle="1" w:styleId="body">
    <w:name w:val="body"/>
    <w:basedOn w:val="Normal"/>
    <w:rsid w:val="004B094A"/>
    <w:pPr>
      <w:adjustRightInd/>
      <w:snapToGrid/>
      <w:spacing w:before="120" w:after="120"/>
      <w:ind w:left="2419"/>
    </w:pPr>
    <w:rPr>
      <w:rFonts w:ascii="Palatino" w:eastAsia="PMingLiU" w:hAnsi="Palatino" w:cs="Times New Roman"/>
      <w:sz w:val="21"/>
      <w:szCs w:val="20"/>
      <w:lang w:eastAsia="en-US"/>
    </w:rPr>
  </w:style>
  <w:style w:type="paragraph" w:customStyle="1" w:styleId="BodyIndented1">
    <w:name w:val="Body Indented 1"/>
    <w:basedOn w:val="body"/>
    <w:link w:val="BodyIndented1Char"/>
    <w:qFormat/>
    <w:rsid w:val="004B094A"/>
    <w:pPr>
      <w:spacing w:before="0" w:after="0"/>
      <w:ind w:left="720"/>
    </w:pPr>
    <w:rPr>
      <w:rFonts w:ascii="Times New Roman" w:eastAsiaTheme="minorEastAsia" w:hAnsi="Times New Roman"/>
      <w:sz w:val="22"/>
      <w:szCs w:val="22"/>
      <w:lang w:val="en-GB"/>
    </w:rPr>
  </w:style>
  <w:style w:type="character" w:customStyle="1" w:styleId="BodyIndented1Char">
    <w:name w:val="Body Indented 1 Char"/>
    <w:basedOn w:val="DefaultParagraphFont"/>
    <w:link w:val="BodyIndented1"/>
    <w:rsid w:val="004B094A"/>
    <w:rPr>
      <w:rFonts w:eastAsiaTheme="minorEastAsia"/>
      <w:lang w:val="en-GB" w:eastAsia="en-US"/>
    </w:rPr>
  </w:style>
  <w:style w:type="paragraph" w:customStyle="1" w:styleId="BodyIndented1Hanging2Inches">
    <w:name w:val="Body Indented 1 Hanging 2 Inches"/>
    <w:basedOn w:val="BodyIndented1"/>
    <w:qFormat/>
    <w:rsid w:val="0066480B"/>
    <w:pPr>
      <w:ind w:left="3600" w:hanging="2880"/>
    </w:pPr>
    <w:rPr>
      <w:rFonts w:eastAsia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14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76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29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419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33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3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48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82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79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40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50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54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53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61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63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599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55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92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97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43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321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8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257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70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724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644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311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986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18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34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395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452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92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10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502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96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549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277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3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090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03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8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98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05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15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2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74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28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70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05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204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13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259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800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46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0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608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22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36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290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130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06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11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5078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00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9479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63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32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69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40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81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3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62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047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42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43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8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949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010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154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901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486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613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801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659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6502">
          <w:marLeft w:val="82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235">
          <w:marLeft w:val="82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686">
          <w:marLeft w:val="82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2051">
          <w:marLeft w:val="82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6737">
          <w:marLeft w:val="82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827">
          <w:marLeft w:val="20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89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19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09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73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97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9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72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68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9790">
          <w:marLeft w:val="20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76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8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1476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4606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2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4757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550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564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027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289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892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696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84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54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23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35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01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66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91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28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7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976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954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577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631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263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149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488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712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487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166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94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39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5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698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67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51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64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34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43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49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05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66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33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87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079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70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58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018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60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01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365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388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02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73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16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275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308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253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203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88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258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201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nfr68\AppData\Roaming\Microsoft\Templates\HTSC-GEC-PL-0001-A2_HTSC-GEC-PL-0001_A2_Doc_Format_and_Style_Guide%202408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52219-76F3-4D0D-949B-B89A6EDE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HTSC-GEC-PL-0001-A2_HTSC-GEC-PL-0001_A2_Doc_Format_and_Style_Guide 240807</Template>
  <TotalTime>74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TSC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Sandy Huang (OTHER)</dc:creator>
  <cp:keywords/>
  <dc:description/>
  <cp:lastModifiedBy>Charles Liu</cp:lastModifiedBy>
  <cp:revision>23</cp:revision>
  <cp:lastPrinted>2025-01-07T17:03:00Z</cp:lastPrinted>
  <dcterms:created xsi:type="dcterms:W3CDTF">2025-01-07T09:17:00Z</dcterms:created>
  <dcterms:modified xsi:type="dcterms:W3CDTF">2025-01-09T10:48:00Z</dcterms:modified>
</cp:coreProperties>
</file>